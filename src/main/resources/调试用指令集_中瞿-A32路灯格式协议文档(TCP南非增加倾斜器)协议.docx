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B68" w:rsidRPr="00831312" w:rsidRDefault="00363B68" w:rsidP="00831312">
      <w:pPr>
        <w:pStyle w:val="Heading1"/>
      </w:pPr>
      <w:r w:rsidRPr="00831312">
        <w:rPr>
          <w:rFonts w:hint="eastAsia"/>
        </w:rPr>
        <w:t>路灯项目</w:t>
      </w:r>
      <w:r>
        <w:rPr>
          <w:rFonts w:hint="eastAsia"/>
        </w:rPr>
        <w:t>协议格式</w:t>
      </w:r>
      <w:r w:rsidRPr="00831312">
        <w:rPr>
          <w:rFonts w:hint="eastAsia"/>
        </w:rPr>
        <w:t>定义</w:t>
      </w:r>
    </w:p>
    <w:tbl>
      <w:tblPr>
        <w:tblW w:w="8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46"/>
        <w:gridCol w:w="2146"/>
        <w:gridCol w:w="2147"/>
        <w:gridCol w:w="2147"/>
      </w:tblGrid>
      <w:tr w:rsidR="00363B68" w:rsidTr="00D84F20">
        <w:trPr>
          <w:trHeight w:val="168"/>
        </w:trPr>
        <w:tc>
          <w:tcPr>
            <w:tcW w:w="2146" w:type="dxa"/>
          </w:tcPr>
          <w:p w:rsidR="00363B68" w:rsidRDefault="00363B68" w:rsidP="00D84F20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146" w:type="dxa"/>
          </w:tcPr>
          <w:p w:rsidR="00363B68" w:rsidRDefault="00363B68" w:rsidP="00D84F20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147" w:type="dxa"/>
          </w:tcPr>
          <w:p w:rsidR="00363B68" w:rsidRDefault="00363B68" w:rsidP="00D84F20"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147" w:type="dxa"/>
          </w:tcPr>
          <w:p w:rsidR="00363B68" w:rsidRDefault="00363B68" w:rsidP="00D84F20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</w:tr>
      <w:tr w:rsidR="00363B68" w:rsidTr="00D84F20">
        <w:trPr>
          <w:trHeight w:val="593"/>
        </w:trPr>
        <w:tc>
          <w:tcPr>
            <w:tcW w:w="2146" w:type="dxa"/>
          </w:tcPr>
          <w:p w:rsidR="00363B68" w:rsidRDefault="00363B68" w:rsidP="00D84F20">
            <w:pPr>
              <w:jc w:val="center"/>
            </w:pPr>
            <w:r>
              <w:t>V1.0</w:t>
            </w:r>
          </w:p>
        </w:tc>
        <w:tc>
          <w:tcPr>
            <w:tcW w:w="2146" w:type="dxa"/>
          </w:tcPr>
          <w:p w:rsidR="00363B68" w:rsidRDefault="00363B68" w:rsidP="00D84F20">
            <w:pPr>
              <w:jc w:val="center"/>
            </w:pPr>
            <w:r>
              <w:rPr>
                <w:rFonts w:hint="eastAsia"/>
              </w:rPr>
              <w:t>施尧</w:t>
            </w:r>
          </w:p>
        </w:tc>
        <w:tc>
          <w:tcPr>
            <w:tcW w:w="2147" w:type="dxa"/>
          </w:tcPr>
          <w:p w:rsidR="00363B68" w:rsidRDefault="00363B68" w:rsidP="00D84F20">
            <w:pPr>
              <w:jc w:val="center"/>
            </w:pPr>
            <w:r>
              <w:t>20191223</w:t>
            </w:r>
          </w:p>
        </w:tc>
        <w:tc>
          <w:tcPr>
            <w:tcW w:w="2147" w:type="dxa"/>
          </w:tcPr>
          <w:p w:rsidR="00363B68" w:rsidRDefault="00363B68" w:rsidP="00D84F20">
            <w:pPr>
              <w:jc w:val="center"/>
            </w:pPr>
            <w:r>
              <w:rPr>
                <w:rFonts w:hint="eastAsia"/>
              </w:rPr>
              <w:t>初稿，</w:t>
            </w:r>
            <w:r>
              <w:t xml:space="preserve"> </w:t>
            </w:r>
          </w:p>
        </w:tc>
      </w:tr>
      <w:tr w:rsidR="00363B68" w:rsidTr="00D84F20">
        <w:tc>
          <w:tcPr>
            <w:tcW w:w="2146" w:type="dxa"/>
          </w:tcPr>
          <w:p w:rsidR="00363B68" w:rsidRPr="00C00D8F" w:rsidRDefault="00363B68" w:rsidP="00D84F20">
            <w:pPr>
              <w:jc w:val="center"/>
            </w:pPr>
          </w:p>
        </w:tc>
        <w:tc>
          <w:tcPr>
            <w:tcW w:w="2146" w:type="dxa"/>
          </w:tcPr>
          <w:p w:rsidR="00363B68" w:rsidRDefault="00363B68" w:rsidP="00D84F20">
            <w:pPr>
              <w:jc w:val="center"/>
            </w:pPr>
          </w:p>
        </w:tc>
        <w:tc>
          <w:tcPr>
            <w:tcW w:w="2147" w:type="dxa"/>
          </w:tcPr>
          <w:p w:rsidR="00363B68" w:rsidRDefault="00363B68" w:rsidP="00D84F20">
            <w:pPr>
              <w:jc w:val="center"/>
            </w:pPr>
          </w:p>
        </w:tc>
        <w:tc>
          <w:tcPr>
            <w:tcW w:w="2147" w:type="dxa"/>
          </w:tcPr>
          <w:p w:rsidR="00363B68" w:rsidRDefault="00363B68" w:rsidP="00213DAC">
            <w:pPr>
              <w:jc w:val="center"/>
            </w:pPr>
          </w:p>
        </w:tc>
      </w:tr>
      <w:tr w:rsidR="00363B68" w:rsidTr="00D84F20">
        <w:tc>
          <w:tcPr>
            <w:tcW w:w="2146" w:type="dxa"/>
          </w:tcPr>
          <w:p w:rsidR="00363B68" w:rsidRDefault="00363B68" w:rsidP="00D84F20">
            <w:pPr>
              <w:jc w:val="center"/>
            </w:pPr>
          </w:p>
        </w:tc>
        <w:tc>
          <w:tcPr>
            <w:tcW w:w="2146" w:type="dxa"/>
          </w:tcPr>
          <w:p w:rsidR="00363B68" w:rsidRDefault="00363B68" w:rsidP="00D84F20">
            <w:pPr>
              <w:jc w:val="center"/>
            </w:pPr>
          </w:p>
        </w:tc>
        <w:tc>
          <w:tcPr>
            <w:tcW w:w="2147" w:type="dxa"/>
          </w:tcPr>
          <w:p w:rsidR="00363B68" w:rsidRDefault="00363B68" w:rsidP="00D84F20">
            <w:pPr>
              <w:jc w:val="center"/>
            </w:pPr>
          </w:p>
        </w:tc>
        <w:tc>
          <w:tcPr>
            <w:tcW w:w="2147" w:type="dxa"/>
          </w:tcPr>
          <w:p w:rsidR="00363B68" w:rsidRDefault="00363B68" w:rsidP="00D84F20">
            <w:pPr>
              <w:jc w:val="center"/>
            </w:pPr>
          </w:p>
        </w:tc>
      </w:tr>
      <w:tr w:rsidR="00363B68" w:rsidTr="00D84F20">
        <w:tc>
          <w:tcPr>
            <w:tcW w:w="2146" w:type="dxa"/>
          </w:tcPr>
          <w:p w:rsidR="00363B68" w:rsidRPr="00D07C9E" w:rsidRDefault="00363B68" w:rsidP="00165138">
            <w:pPr>
              <w:jc w:val="center"/>
            </w:pPr>
          </w:p>
        </w:tc>
        <w:tc>
          <w:tcPr>
            <w:tcW w:w="2146" w:type="dxa"/>
          </w:tcPr>
          <w:p w:rsidR="00363B68" w:rsidRDefault="00363B68" w:rsidP="00165138">
            <w:pPr>
              <w:jc w:val="center"/>
            </w:pPr>
          </w:p>
        </w:tc>
        <w:tc>
          <w:tcPr>
            <w:tcW w:w="2147" w:type="dxa"/>
          </w:tcPr>
          <w:p w:rsidR="00363B68" w:rsidRDefault="00363B68" w:rsidP="00165138">
            <w:pPr>
              <w:jc w:val="center"/>
            </w:pPr>
          </w:p>
        </w:tc>
        <w:tc>
          <w:tcPr>
            <w:tcW w:w="2147" w:type="dxa"/>
          </w:tcPr>
          <w:p w:rsidR="00363B68" w:rsidRDefault="00363B68" w:rsidP="00165138">
            <w:pPr>
              <w:jc w:val="center"/>
            </w:pPr>
          </w:p>
        </w:tc>
      </w:tr>
      <w:tr w:rsidR="00363B68" w:rsidTr="00D84F20">
        <w:tc>
          <w:tcPr>
            <w:tcW w:w="2146" w:type="dxa"/>
          </w:tcPr>
          <w:p w:rsidR="00363B68" w:rsidRDefault="00363B68" w:rsidP="00DD6859">
            <w:pPr>
              <w:jc w:val="center"/>
            </w:pPr>
          </w:p>
        </w:tc>
        <w:tc>
          <w:tcPr>
            <w:tcW w:w="2146" w:type="dxa"/>
          </w:tcPr>
          <w:p w:rsidR="00363B68" w:rsidRDefault="00363B68" w:rsidP="00363B68">
            <w:pPr>
              <w:ind w:firstLineChars="350" w:firstLine="31680"/>
            </w:pPr>
          </w:p>
        </w:tc>
        <w:tc>
          <w:tcPr>
            <w:tcW w:w="2147" w:type="dxa"/>
          </w:tcPr>
          <w:p w:rsidR="00363B68" w:rsidRDefault="00363B68" w:rsidP="00DD6859">
            <w:pPr>
              <w:jc w:val="center"/>
            </w:pPr>
          </w:p>
        </w:tc>
        <w:tc>
          <w:tcPr>
            <w:tcW w:w="2147" w:type="dxa"/>
          </w:tcPr>
          <w:p w:rsidR="00363B68" w:rsidRDefault="00363B68" w:rsidP="00DD6859">
            <w:pPr>
              <w:jc w:val="center"/>
            </w:pPr>
          </w:p>
        </w:tc>
      </w:tr>
      <w:tr w:rsidR="00363B68" w:rsidTr="00D84F20">
        <w:tc>
          <w:tcPr>
            <w:tcW w:w="2146" w:type="dxa"/>
          </w:tcPr>
          <w:p w:rsidR="00363B68" w:rsidRDefault="00363B68" w:rsidP="00B4026F">
            <w:pPr>
              <w:jc w:val="center"/>
            </w:pPr>
          </w:p>
        </w:tc>
        <w:tc>
          <w:tcPr>
            <w:tcW w:w="2146" w:type="dxa"/>
          </w:tcPr>
          <w:p w:rsidR="00363B68" w:rsidRDefault="00363B68" w:rsidP="00B4026F">
            <w:pPr>
              <w:jc w:val="center"/>
            </w:pPr>
          </w:p>
        </w:tc>
        <w:tc>
          <w:tcPr>
            <w:tcW w:w="2147" w:type="dxa"/>
          </w:tcPr>
          <w:p w:rsidR="00363B68" w:rsidRDefault="00363B68" w:rsidP="00B4026F">
            <w:pPr>
              <w:jc w:val="center"/>
            </w:pPr>
          </w:p>
        </w:tc>
        <w:tc>
          <w:tcPr>
            <w:tcW w:w="2147" w:type="dxa"/>
          </w:tcPr>
          <w:p w:rsidR="00363B68" w:rsidRDefault="00363B68" w:rsidP="00B4026F">
            <w:pPr>
              <w:jc w:val="center"/>
            </w:pPr>
          </w:p>
        </w:tc>
      </w:tr>
      <w:tr w:rsidR="00363B68" w:rsidTr="00D84F20">
        <w:tc>
          <w:tcPr>
            <w:tcW w:w="2146" w:type="dxa"/>
          </w:tcPr>
          <w:p w:rsidR="00363B68" w:rsidRDefault="00363B68" w:rsidP="00B4026F">
            <w:pPr>
              <w:jc w:val="center"/>
            </w:pPr>
          </w:p>
        </w:tc>
        <w:tc>
          <w:tcPr>
            <w:tcW w:w="2146" w:type="dxa"/>
          </w:tcPr>
          <w:p w:rsidR="00363B68" w:rsidRDefault="00363B68" w:rsidP="00B4026F">
            <w:pPr>
              <w:jc w:val="center"/>
            </w:pPr>
          </w:p>
        </w:tc>
        <w:tc>
          <w:tcPr>
            <w:tcW w:w="2147" w:type="dxa"/>
          </w:tcPr>
          <w:p w:rsidR="00363B68" w:rsidRDefault="00363B68" w:rsidP="00B4026F">
            <w:pPr>
              <w:jc w:val="center"/>
            </w:pPr>
          </w:p>
        </w:tc>
        <w:tc>
          <w:tcPr>
            <w:tcW w:w="2147" w:type="dxa"/>
          </w:tcPr>
          <w:p w:rsidR="00363B68" w:rsidRDefault="00363B68" w:rsidP="00B4026F">
            <w:pPr>
              <w:jc w:val="center"/>
            </w:pPr>
          </w:p>
        </w:tc>
      </w:tr>
      <w:tr w:rsidR="00363B68" w:rsidTr="00D84F20">
        <w:tc>
          <w:tcPr>
            <w:tcW w:w="2146" w:type="dxa"/>
          </w:tcPr>
          <w:p w:rsidR="00363B68" w:rsidRDefault="00363B68" w:rsidP="00B4026F">
            <w:pPr>
              <w:jc w:val="center"/>
            </w:pPr>
          </w:p>
        </w:tc>
        <w:tc>
          <w:tcPr>
            <w:tcW w:w="2146" w:type="dxa"/>
          </w:tcPr>
          <w:p w:rsidR="00363B68" w:rsidRDefault="00363B68" w:rsidP="00B4026F">
            <w:pPr>
              <w:jc w:val="center"/>
            </w:pPr>
          </w:p>
        </w:tc>
        <w:tc>
          <w:tcPr>
            <w:tcW w:w="2147" w:type="dxa"/>
          </w:tcPr>
          <w:p w:rsidR="00363B68" w:rsidRDefault="00363B68" w:rsidP="00B4026F">
            <w:pPr>
              <w:jc w:val="center"/>
            </w:pPr>
          </w:p>
        </w:tc>
        <w:tc>
          <w:tcPr>
            <w:tcW w:w="2147" w:type="dxa"/>
          </w:tcPr>
          <w:p w:rsidR="00363B68" w:rsidRDefault="00363B68" w:rsidP="00B4026F">
            <w:pPr>
              <w:jc w:val="center"/>
            </w:pPr>
          </w:p>
        </w:tc>
      </w:tr>
      <w:tr w:rsidR="00363B68" w:rsidTr="00D84F20">
        <w:tc>
          <w:tcPr>
            <w:tcW w:w="2146" w:type="dxa"/>
          </w:tcPr>
          <w:p w:rsidR="00363B68" w:rsidRDefault="00363B68" w:rsidP="00B4026F">
            <w:pPr>
              <w:jc w:val="center"/>
            </w:pPr>
          </w:p>
        </w:tc>
        <w:tc>
          <w:tcPr>
            <w:tcW w:w="2146" w:type="dxa"/>
          </w:tcPr>
          <w:p w:rsidR="00363B68" w:rsidRDefault="00363B68" w:rsidP="00B4026F">
            <w:pPr>
              <w:jc w:val="center"/>
            </w:pPr>
          </w:p>
        </w:tc>
        <w:tc>
          <w:tcPr>
            <w:tcW w:w="2147" w:type="dxa"/>
          </w:tcPr>
          <w:p w:rsidR="00363B68" w:rsidRDefault="00363B68" w:rsidP="00B4026F">
            <w:pPr>
              <w:jc w:val="center"/>
            </w:pPr>
          </w:p>
        </w:tc>
        <w:tc>
          <w:tcPr>
            <w:tcW w:w="2147" w:type="dxa"/>
          </w:tcPr>
          <w:p w:rsidR="00363B68" w:rsidRDefault="00363B68" w:rsidP="00B4026F">
            <w:pPr>
              <w:jc w:val="center"/>
            </w:pPr>
          </w:p>
        </w:tc>
      </w:tr>
      <w:tr w:rsidR="00363B68" w:rsidTr="00D84F20">
        <w:tc>
          <w:tcPr>
            <w:tcW w:w="2146" w:type="dxa"/>
          </w:tcPr>
          <w:p w:rsidR="00363B68" w:rsidRDefault="00363B68" w:rsidP="00B4026F">
            <w:pPr>
              <w:jc w:val="center"/>
            </w:pPr>
          </w:p>
        </w:tc>
        <w:tc>
          <w:tcPr>
            <w:tcW w:w="2146" w:type="dxa"/>
          </w:tcPr>
          <w:p w:rsidR="00363B68" w:rsidRDefault="00363B68" w:rsidP="00B4026F">
            <w:pPr>
              <w:jc w:val="center"/>
            </w:pPr>
          </w:p>
        </w:tc>
        <w:tc>
          <w:tcPr>
            <w:tcW w:w="2147" w:type="dxa"/>
          </w:tcPr>
          <w:p w:rsidR="00363B68" w:rsidRDefault="00363B68" w:rsidP="00B4026F">
            <w:pPr>
              <w:jc w:val="center"/>
            </w:pPr>
          </w:p>
        </w:tc>
        <w:tc>
          <w:tcPr>
            <w:tcW w:w="2147" w:type="dxa"/>
          </w:tcPr>
          <w:p w:rsidR="00363B68" w:rsidRDefault="00363B68" w:rsidP="00B4026F">
            <w:pPr>
              <w:jc w:val="center"/>
            </w:pPr>
          </w:p>
        </w:tc>
      </w:tr>
      <w:tr w:rsidR="00363B68" w:rsidTr="00D84F20">
        <w:tc>
          <w:tcPr>
            <w:tcW w:w="2146" w:type="dxa"/>
          </w:tcPr>
          <w:p w:rsidR="00363B68" w:rsidRPr="00AB6B97" w:rsidRDefault="00363B68" w:rsidP="00B4026F">
            <w:pPr>
              <w:jc w:val="center"/>
            </w:pPr>
          </w:p>
        </w:tc>
        <w:tc>
          <w:tcPr>
            <w:tcW w:w="2146" w:type="dxa"/>
          </w:tcPr>
          <w:p w:rsidR="00363B68" w:rsidRDefault="00363B68" w:rsidP="00B4026F">
            <w:pPr>
              <w:jc w:val="center"/>
            </w:pPr>
          </w:p>
        </w:tc>
        <w:tc>
          <w:tcPr>
            <w:tcW w:w="2147" w:type="dxa"/>
          </w:tcPr>
          <w:p w:rsidR="00363B68" w:rsidRDefault="00363B68" w:rsidP="00B4026F">
            <w:pPr>
              <w:jc w:val="center"/>
            </w:pPr>
          </w:p>
        </w:tc>
        <w:tc>
          <w:tcPr>
            <w:tcW w:w="2147" w:type="dxa"/>
          </w:tcPr>
          <w:p w:rsidR="00363B68" w:rsidRDefault="00363B68" w:rsidP="00B4026F">
            <w:pPr>
              <w:jc w:val="center"/>
            </w:pPr>
          </w:p>
        </w:tc>
      </w:tr>
      <w:tr w:rsidR="00363B68" w:rsidTr="00D84F20">
        <w:tc>
          <w:tcPr>
            <w:tcW w:w="2146" w:type="dxa"/>
          </w:tcPr>
          <w:p w:rsidR="00363B68" w:rsidRPr="000C2587" w:rsidRDefault="00363B68" w:rsidP="00B4026F">
            <w:pPr>
              <w:jc w:val="center"/>
            </w:pPr>
          </w:p>
        </w:tc>
        <w:tc>
          <w:tcPr>
            <w:tcW w:w="2146" w:type="dxa"/>
          </w:tcPr>
          <w:p w:rsidR="00363B68" w:rsidRDefault="00363B68" w:rsidP="00B4026F">
            <w:pPr>
              <w:jc w:val="center"/>
            </w:pPr>
          </w:p>
        </w:tc>
        <w:tc>
          <w:tcPr>
            <w:tcW w:w="2147" w:type="dxa"/>
          </w:tcPr>
          <w:p w:rsidR="00363B68" w:rsidRDefault="00363B68" w:rsidP="00B4026F">
            <w:pPr>
              <w:jc w:val="center"/>
            </w:pPr>
          </w:p>
        </w:tc>
        <w:tc>
          <w:tcPr>
            <w:tcW w:w="2147" w:type="dxa"/>
          </w:tcPr>
          <w:p w:rsidR="00363B68" w:rsidRDefault="00363B68" w:rsidP="00B4026F">
            <w:pPr>
              <w:jc w:val="center"/>
            </w:pPr>
          </w:p>
        </w:tc>
      </w:tr>
      <w:tr w:rsidR="00363B68" w:rsidTr="00D84F20">
        <w:tc>
          <w:tcPr>
            <w:tcW w:w="2146" w:type="dxa"/>
          </w:tcPr>
          <w:p w:rsidR="00363B68" w:rsidRDefault="00363B68" w:rsidP="00B4026F">
            <w:pPr>
              <w:jc w:val="center"/>
            </w:pPr>
          </w:p>
        </w:tc>
        <w:tc>
          <w:tcPr>
            <w:tcW w:w="2146" w:type="dxa"/>
          </w:tcPr>
          <w:p w:rsidR="00363B68" w:rsidRDefault="00363B68" w:rsidP="00B4026F">
            <w:pPr>
              <w:jc w:val="center"/>
            </w:pPr>
          </w:p>
        </w:tc>
        <w:tc>
          <w:tcPr>
            <w:tcW w:w="2147" w:type="dxa"/>
          </w:tcPr>
          <w:p w:rsidR="00363B68" w:rsidRDefault="00363B68" w:rsidP="00B4026F">
            <w:pPr>
              <w:jc w:val="center"/>
            </w:pPr>
          </w:p>
        </w:tc>
        <w:tc>
          <w:tcPr>
            <w:tcW w:w="2147" w:type="dxa"/>
          </w:tcPr>
          <w:p w:rsidR="00363B68" w:rsidRDefault="00363B68" w:rsidP="00B4026F">
            <w:pPr>
              <w:jc w:val="center"/>
            </w:pPr>
          </w:p>
        </w:tc>
      </w:tr>
    </w:tbl>
    <w:p w:rsidR="00363B68" w:rsidRDefault="00363B68"/>
    <w:p w:rsidR="00363B68" w:rsidRDefault="00363B68"/>
    <w:p w:rsidR="00363B68" w:rsidRDefault="00363B68"/>
    <w:p w:rsidR="00363B68" w:rsidRDefault="00363B68"/>
    <w:p w:rsidR="00363B68" w:rsidRPr="009A31D0" w:rsidRDefault="00363B68" w:rsidP="00405408">
      <w:pPr>
        <w:pStyle w:val="ListParagraph"/>
        <w:numPr>
          <w:ilvl w:val="0"/>
          <w:numId w:val="1"/>
        </w:numPr>
        <w:ind w:firstLineChars="0"/>
        <w:rPr>
          <w:rStyle w:val="Strong"/>
          <w:sz w:val="28"/>
          <w:szCs w:val="28"/>
        </w:rPr>
      </w:pPr>
      <w:r w:rsidRPr="009A31D0">
        <w:rPr>
          <w:rStyle w:val="Strong"/>
          <w:rFonts w:hint="eastAsia"/>
          <w:sz w:val="28"/>
          <w:szCs w:val="28"/>
        </w:rPr>
        <w:t>概述</w:t>
      </w:r>
    </w:p>
    <w:p w:rsidR="00363B68" w:rsidRDefault="00363B68" w:rsidP="001B5DB1">
      <w:pPr>
        <w:pStyle w:val="ListParagraph"/>
        <w:ind w:left="420" w:firstLineChars="0" w:firstLine="0"/>
      </w:pPr>
    </w:p>
    <w:p w:rsidR="00363B68" w:rsidRDefault="00363B68" w:rsidP="004949AF">
      <w:pPr>
        <w:pStyle w:val="ListParagraph"/>
        <w:ind w:left="420" w:firstLineChars="0" w:firstLine="0"/>
      </w:pPr>
      <w:r>
        <w:t>1.1</w:t>
      </w:r>
      <w:r>
        <w:rPr>
          <w:rFonts w:hint="eastAsia"/>
        </w:rPr>
        <w:t>本文为路灯控制器和服务器的交互协议；下文中的设备指的是路灯控制器（单片机</w:t>
      </w:r>
      <w:r>
        <w:t>+</w:t>
      </w:r>
      <w:r w:rsidRPr="00624BBA">
        <w:rPr>
          <w:color w:val="FF0000"/>
        </w:rPr>
        <w:t>GSM</w:t>
      </w:r>
      <w:r w:rsidRPr="00624BBA">
        <w:rPr>
          <w:rFonts w:hint="eastAsia"/>
          <w:color w:val="FF0000"/>
        </w:rPr>
        <w:t>模块</w:t>
      </w:r>
      <w:r>
        <w:rPr>
          <w:rFonts w:hint="eastAsia"/>
        </w:rPr>
        <w:t>）。</w:t>
      </w:r>
    </w:p>
    <w:p w:rsidR="00363B68" w:rsidRDefault="00363B68" w:rsidP="004949AF">
      <w:pPr>
        <w:pStyle w:val="ListParagraph"/>
        <w:ind w:firstLineChars="0"/>
      </w:pPr>
      <w:r>
        <w:t>1.2</w:t>
      </w:r>
      <w:r>
        <w:rPr>
          <w:rFonts w:hint="eastAsia"/>
        </w:rPr>
        <w:t>主要内容为数据格式定义（本文档内设备接收和发送数据格式均为</w:t>
      </w:r>
      <w:r>
        <w:rPr>
          <w:color w:val="FF0000"/>
        </w:rPr>
        <w:t>H</w:t>
      </w:r>
      <w:r w:rsidRPr="00365FBA">
        <w:rPr>
          <w:color w:val="FF0000"/>
        </w:rPr>
        <w:t>exstring</w:t>
      </w:r>
      <w:r>
        <w:rPr>
          <w:rFonts w:hint="eastAsia"/>
        </w:rPr>
        <w:t>）；</w:t>
      </w:r>
    </w:p>
    <w:p w:rsidR="00363B68" w:rsidRDefault="00363B68" w:rsidP="009A31D0">
      <w:pPr>
        <w:pStyle w:val="ListParagraph"/>
        <w:ind w:left="420" w:firstLineChars="0" w:firstLine="0"/>
      </w:pPr>
    </w:p>
    <w:p w:rsidR="00363B68" w:rsidRPr="00405408" w:rsidRDefault="00363B68" w:rsidP="00405408">
      <w:pPr>
        <w:pStyle w:val="ListParagraph"/>
        <w:ind w:left="420" w:firstLineChars="0" w:firstLine="0"/>
      </w:pPr>
    </w:p>
    <w:p w:rsidR="00363B68" w:rsidRPr="000E1670" w:rsidRDefault="00363B68" w:rsidP="00405408">
      <w:pPr>
        <w:pStyle w:val="ListParagraph"/>
        <w:numPr>
          <w:ilvl w:val="0"/>
          <w:numId w:val="1"/>
        </w:numPr>
        <w:ind w:firstLineChars="0"/>
        <w:rPr>
          <w:rStyle w:val="Strong"/>
          <w:sz w:val="28"/>
          <w:szCs w:val="28"/>
        </w:rPr>
      </w:pPr>
      <w:r w:rsidRPr="000E1670">
        <w:rPr>
          <w:rStyle w:val="Strong"/>
          <w:rFonts w:hint="eastAsia"/>
          <w:sz w:val="28"/>
          <w:szCs w:val="28"/>
        </w:rPr>
        <w:t>协议说明</w:t>
      </w:r>
    </w:p>
    <w:p w:rsidR="00363B68" w:rsidRDefault="00363B68" w:rsidP="006A6ABA">
      <w:pPr>
        <w:ind w:firstLine="420"/>
      </w:pPr>
      <w:r w:rsidRPr="00753060">
        <w:rPr>
          <w:rFonts w:hint="eastAsia"/>
          <w:b/>
        </w:rPr>
        <w:t>报文的基本结构如下</w:t>
      </w:r>
      <w:r>
        <w:rPr>
          <w:rFonts w:hint="eastAsia"/>
        </w:rPr>
        <w:t>：</w:t>
      </w:r>
    </w:p>
    <w:p w:rsidR="00363B68" w:rsidRDefault="00363B68" w:rsidP="00AE1F39"/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31"/>
        <w:gridCol w:w="1331"/>
        <w:gridCol w:w="1323"/>
        <w:gridCol w:w="1331"/>
        <w:gridCol w:w="1283"/>
        <w:gridCol w:w="1383"/>
      </w:tblGrid>
      <w:tr w:rsidR="00363B68" w:rsidRPr="00EA0805" w:rsidTr="00365C03">
        <w:tc>
          <w:tcPr>
            <w:tcW w:w="1331" w:type="dxa"/>
          </w:tcPr>
          <w:p w:rsidR="00363B68" w:rsidRPr="00616632" w:rsidRDefault="00363B68" w:rsidP="00900420">
            <w:pPr>
              <w:rPr>
                <w:b/>
              </w:rPr>
            </w:pPr>
            <w:r w:rsidRPr="00616632">
              <w:rPr>
                <w:rFonts w:hint="eastAsia"/>
                <w:b/>
              </w:rPr>
              <w:t>报文头</w:t>
            </w:r>
          </w:p>
        </w:tc>
        <w:tc>
          <w:tcPr>
            <w:tcW w:w="1331" w:type="dxa"/>
          </w:tcPr>
          <w:p w:rsidR="00363B68" w:rsidRPr="00616632" w:rsidRDefault="00363B68" w:rsidP="00900420">
            <w:pPr>
              <w:rPr>
                <w:b/>
              </w:rPr>
            </w:pPr>
            <w:r w:rsidRPr="00616632">
              <w:rPr>
                <w:rFonts w:hint="eastAsia"/>
                <w:b/>
              </w:rPr>
              <w:t>标志位</w:t>
            </w:r>
          </w:p>
        </w:tc>
        <w:tc>
          <w:tcPr>
            <w:tcW w:w="1323" w:type="dxa"/>
          </w:tcPr>
          <w:p w:rsidR="00363B68" w:rsidRPr="00616632" w:rsidRDefault="00363B68" w:rsidP="00900420">
            <w:pPr>
              <w:rPr>
                <w:b/>
              </w:rPr>
            </w:pPr>
            <w:r>
              <w:rPr>
                <w:rFonts w:hint="eastAsia"/>
                <w:b/>
              </w:rPr>
              <w:t>控制位</w:t>
            </w:r>
          </w:p>
        </w:tc>
        <w:tc>
          <w:tcPr>
            <w:tcW w:w="1331" w:type="dxa"/>
          </w:tcPr>
          <w:p w:rsidR="00363B68" w:rsidRPr="00616632" w:rsidRDefault="00363B68" w:rsidP="00900420">
            <w:pPr>
              <w:rPr>
                <w:b/>
              </w:rPr>
            </w:pPr>
            <w:r w:rsidRPr="00616632">
              <w:rPr>
                <w:rFonts w:hint="eastAsia"/>
                <w:b/>
              </w:rPr>
              <w:t>数据区长度</w:t>
            </w:r>
          </w:p>
        </w:tc>
        <w:tc>
          <w:tcPr>
            <w:tcW w:w="1283" w:type="dxa"/>
          </w:tcPr>
          <w:p w:rsidR="00363B68" w:rsidRPr="00616632" w:rsidRDefault="00363B68" w:rsidP="00900420">
            <w:pPr>
              <w:rPr>
                <w:b/>
              </w:rPr>
            </w:pPr>
            <w:r w:rsidRPr="00616632">
              <w:rPr>
                <w:rFonts w:hint="eastAsia"/>
                <w:b/>
              </w:rPr>
              <w:t>数据区</w:t>
            </w:r>
          </w:p>
        </w:tc>
        <w:tc>
          <w:tcPr>
            <w:tcW w:w="1383" w:type="dxa"/>
          </w:tcPr>
          <w:p w:rsidR="00363B68" w:rsidRPr="00616632" w:rsidRDefault="00363B68" w:rsidP="00900420">
            <w:pPr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:rsidR="00363B68" w:rsidRPr="00EA0805" w:rsidTr="00365C03">
        <w:tc>
          <w:tcPr>
            <w:tcW w:w="1331" w:type="dxa"/>
          </w:tcPr>
          <w:p w:rsidR="00363B68" w:rsidRPr="00EA0805" w:rsidRDefault="00363B68" w:rsidP="00900420">
            <w: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1331" w:type="dxa"/>
          </w:tcPr>
          <w:p w:rsidR="00363B68" w:rsidRPr="00EA0805" w:rsidRDefault="00363B68" w:rsidP="00900420">
            <w: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323" w:type="dxa"/>
          </w:tcPr>
          <w:p w:rsidR="00363B68" w:rsidRDefault="00363B68" w:rsidP="00900420">
            <w: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331" w:type="dxa"/>
          </w:tcPr>
          <w:p w:rsidR="00363B68" w:rsidRPr="00EA0805" w:rsidRDefault="00363B68" w:rsidP="00900420">
            <w: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1283" w:type="dxa"/>
          </w:tcPr>
          <w:p w:rsidR="00363B68" w:rsidRPr="00EA0805" w:rsidRDefault="00363B68" w:rsidP="00900420">
            <w:r w:rsidRPr="00EA0805">
              <w:t xml:space="preserve">0 …… n </w:t>
            </w:r>
            <w:r>
              <w:rPr>
                <w:rFonts w:hint="eastAsia"/>
              </w:rPr>
              <w:t>字节</w:t>
            </w:r>
          </w:p>
        </w:tc>
        <w:tc>
          <w:tcPr>
            <w:tcW w:w="1383" w:type="dxa"/>
          </w:tcPr>
          <w:p w:rsidR="00363B68" w:rsidRPr="00EA0805" w:rsidRDefault="00363B68" w:rsidP="00900420">
            <w:r>
              <w:t>4</w:t>
            </w:r>
            <w:r>
              <w:rPr>
                <w:rFonts w:hint="eastAsia"/>
              </w:rPr>
              <w:t>个字节</w:t>
            </w:r>
            <w:r>
              <w:t xml:space="preserve"> </w:t>
            </w:r>
          </w:p>
        </w:tc>
      </w:tr>
    </w:tbl>
    <w:p w:rsidR="00363B68" w:rsidRDefault="00363B68" w:rsidP="009847C5"/>
    <w:p w:rsidR="00363B68" w:rsidRDefault="00363B68" w:rsidP="006A6ABA">
      <w:pPr>
        <w:ind w:firstLine="420"/>
      </w:pPr>
      <w:r w:rsidRPr="004F63C3">
        <w:rPr>
          <w:rFonts w:hint="eastAsia"/>
          <w:b/>
        </w:rPr>
        <w:t>报文头</w:t>
      </w:r>
      <w:r>
        <w:rPr>
          <w:rFonts w:hint="eastAsia"/>
        </w:rPr>
        <w:t>：固定</w:t>
      </w:r>
      <w:bookmarkStart w:id="0" w:name="OLE_LINK1"/>
      <w:r>
        <w:rPr>
          <w:rFonts w:hint="eastAsia"/>
        </w:rPr>
        <w:t>为</w:t>
      </w:r>
      <w:r>
        <w:t>0X</w:t>
      </w:r>
      <w:bookmarkEnd w:id="0"/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t>6F</w:t>
        </w:r>
      </w:smartTag>
      <w:r>
        <w:t xml:space="preserve"> 0x01</w:t>
      </w:r>
    </w:p>
    <w:p w:rsidR="00363B68" w:rsidRPr="000E1670" w:rsidRDefault="00363B68" w:rsidP="001F6552">
      <w:pPr>
        <w:pStyle w:val="ListParagraph"/>
        <w:ind w:left="420" w:firstLineChars="0" w:firstLine="0"/>
      </w:pPr>
      <w:r w:rsidRPr="004F63C3">
        <w:rPr>
          <w:rFonts w:hint="eastAsia"/>
          <w:b/>
        </w:rPr>
        <w:t>标志位</w:t>
      </w:r>
      <w:r>
        <w:rPr>
          <w:rFonts w:hint="eastAsia"/>
        </w:rPr>
        <w:t>：</w:t>
      </w:r>
      <w:r w:rsidRPr="000E1670">
        <w:rPr>
          <w:rFonts w:hint="eastAsia"/>
        </w:rPr>
        <w:t>标志位主要</w:t>
      </w:r>
      <w:r>
        <w:rPr>
          <w:rFonts w:hint="eastAsia"/>
        </w:rPr>
        <w:t>用来判断</w:t>
      </w:r>
      <w:r w:rsidRPr="000E1670">
        <w:rPr>
          <w:rFonts w:hint="eastAsia"/>
        </w:rPr>
        <w:t>是否</w:t>
      </w:r>
      <w:r>
        <w:rPr>
          <w:rFonts w:hint="eastAsia"/>
        </w:rPr>
        <w:t>对某条指令的</w:t>
      </w:r>
      <w:r w:rsidRPr="000E1670">
        <w:rPr>
          <w:rFonts w:hint="eastAsia"/>
        </w:rPr>
        <w:t>回复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051"/>
        <w:gridCol w:w="4051"/>
      </w:tblGrid>
      <w:tr w:rsidR="00363B68" w:rsidTr="00ED2E5C">
        <w:tc>
          <w:tcPr>
            <w:tcW w:w="4051" w:type="dxa"/>
          </w:tcPr>
          <w:p w:rsidR="00363B68" w:rsidRPr="007771B3" w:rsidRDefault="00363B68" w:rsidP="00ED2E5C">
            <w:pPr>
              <w:pStyle w:val="ListParagraph"/>
              <w:ind w:firstLineChars="0" w:firstLine="0"/>
              <w:rPr>
                <w:b/>
                <w:kern w:val="0"/>
                <w:sz w:val="20"/>
                <w:szCs w:val="20"/>
              </w:rPr>
            </w:pPr>
            <w:r w:rsidRPr="007771B3">
              <w:rPr>
                <w:rFonts w:hint="eastAsia"/>
                <w:b/>
                <w:kern w:val="0"/>
                <w:sz w:val="20"/>
                <w:szCs w:val="20"/>
              </w:rPr>
              <w:t>标志位</w:t>
            </w:r>
          </w:p>
        </w:tc>
        <w:tc>
          <w:tcPr>
            <w:tcW w:w="4051" w:type="dxa"/>
          </w:tcPr>
          <w:p w:rsidR="00363B68" w:rsidRPr="007771B3" w:rsidRDefault="00363B68" w:rsidP="00ED2E5C">
            <w:pPr>
              <w:pStyle w:val="ListParagraph"/>
              <w:ind w:firstLineChars="0" w:firstLine="0"/>
              <w:rPr>
                <w:b/>
                <w:kern w:val="0"/>
                <w:sz w:val="20"/>
                <w:szCs w:val="20"/>
              </w:rPr>
            </w:pPr>
            <w:r w:rsidRPr="007771B3">
              <w:rPr>
                <w:rFonts w:hint="eastAsia"/>
                <w:b/>
                <w:kern w:val="0"/>
                <w:sz w:val="20"/>
                <w:szCs w:val="20"/>
              </w:rPr>
              <w:t>描述</w:t>
            </w:r>
          </w:p>
        </w:tc>
      </w:tr>
      <w:tr w:rsidR="00363B68" w:rsidTr="00ED2E5C">
        <w:tc>
          <w:tcPr>
            <w:tcW w:w="4051" w:type="dxa"/>
          </w:tcPr>
          <w:p w:rsidR="00363B68" w:rsidRPr="00ED2E5C" w:rsidRDefault="00363B68" w:rsidP="00ED2E5C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  <w:r w:rsidRPr="00ED2E5C">
              <w:rPr>
                <w:kern w:val="0"/>
                <w:sz w:val="20"/>
                <w:szCs w:val="20"/>
              </w:rPr>
              <w:t>0x00</w:t>
            </w:r>
          </w:p>
        </w:tc>
        <w:tc>
          <w:tcPr>
            <w:tcW w:w="4051" w:type="dxa"/>
          </w:tcPr>
          <w:p w:rsidR="00363B68" w:rsidRPr="00ED2E5C" w:rsidRDefault="00363B68" w:rsidP="00ED2E5C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  <w:r w:rsidRPr="00ED2E5C">
              <w:rPr>
                <w:rFonts w:hint="eastAsia"/>
                <w:kern w:val="0"/>
                <w:sz w:val="20"/>
                <w:szCs w:val="20"/>
              </w:rPr>
              <w:t>设备主动上报的指令、</w:t>
            </w:r>
          </w:p>
          <w:p w:rsidR="00363B68" w:rsidRPr="00ED2E5C" w:rsidRDefault="00363B68" w:rsidP="00ED2E5C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  <w:r w:rsidRPr="00ED2E5C">
              <w:rPr>
                <w:rFonts w:hint="eastAsia"/>
                <w:kern w:val="0"/>
                <w:sz w:val="20"/>
                <w:szCs w:val="20"/>
              </w:rPr>
              <w:t>服务器主动下发的指令</w:t>
            </w:r>
          </w:p>
        </w:tc>
      </w:tr>
      <w:tr w:rsidR="00363B68" w:rsidTr="00ED2E5C">
        <w:tc>
          <w:tcPr>
            <w:tcW w:w="4051" w:type="dxa"/>
          </w:tcPr>
          <w:p w:rsidR="00363B68" w:rsidRPr="00ED2E5C" w:rsidRDefault="00363B68" w:rsidP="00ED2E5C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  <w:r w:rsidRPr="00ED2E5C">
              <w:rPr>
                <w:kern w:val="0"/>
                <w:sz w:val="20"/>
                <w:szCs w:val="20"/>
              </w:rPr>
              <w:t>0x01</w:t>
            </w:r>
          </w:p>
        </w:tc>
        <w:tc>
          <w:tcPr>
            <w:tcW w:w="4051" w:type="dxa"/>
          </w:tcPr>
          <w:p w:rsidR="00363B68" w:rsidRPr="00ED2E5C" w:rsidRDefault="00363B68" w:rsidP="00ED2E5C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  <w:r w:rsidRPr="00ED2E5C">
              <w:rPr>
                <w:rFonts w:hint="eastAsia"/>
                <w:kern w:val="0"/>
                <w:sz w:val="20"/>
                <w:szCs w:val="20"/>
              </w:rPr>
              <w:t>设备或服务器的回复指令</w:t>
            </w:r>
          </w:p>
        </w:tc>
      </w:tr>
    </w:tbl>
    <w:p w:rsidR="00363B68" w:rsidRPr="002B5CDD" w:rsidRDefault="00363B68" w:rsidP="000E1670">
      <w:pPr>
        <w:pStyle w:val="ListParagraph"/>
        <w:ind w:firstLineChars="0"/>
        <w:rPr>
          <w:b/>
          <w:kern w:val="0"/>
          <w:sz w:val="20"/>
          <w:szCs w:val="20"/>
        </w:rPr>
      </w:pPr>
      <w:r w:rsidRPr="000E1670">
        <w:rPr>
          <w:rFonts w:hint="eastAsia"/>
          <w:b/>
        </w:rPr>
        <w:t>数据区的长度</w:t>
      </w:r>
      <w:r w:rsidRPr="002B5CDD">
        <w:rPr>
          <w:rFonts w:hint="eastAsia"/>
          <w:b/>
          <w:kern w:val="0"/>
          <w:sz w:val="20"/>
          <w:szCs w:val="20"/>
        </w:rPr>
        <w:t>：用于校验数据区的完整性</w:t>
      </w:r>
    </w:p>
    <w:p w:rsidR="00363B68" w:rsidRPr="002B5CDD" w:rsidRDefault="00363B68" w:rsidP="000E1670">
      <w:pPr>
        <w:pStyle w:val="ListParagraph"/>
        <w:ind w:firstLineChars="0"/>
        <w:rPr>
          <w:b/>
          <w:kern w:val="0"/>
          <w:sz w:val="20"/>
          <w:szCs w:val="20"/>
        </w:rPr>
      </w:pPr>
      <w:r w:rsidRPr="00753060">
        <w:rPr>
          <w:rFonts w:hint="eastAsia"/>
          <w:b/>
          <w:kern w:val="0"/>
          <w:sz w:val="20"/>
          <w:szCs w:val="20"/>
        </w:rPr>
        <w:t>数据区</w:t>
      </w:r>
      <w:r w:rsidRPr="002B5CDD">
        <w:rPr>
          <w:rFonts w:hint="eastAsia"/>
          <w:b/>
          <w:kern w:val="0"/>
          <w:sz w:val="20"/>
          <w:szCs w:val="20"/>
        </w:rPr>
        <w:t>：根据指令的不同，定义不一样，下文主要对数据区进行说明</w:t>
      </w:r>
    </w:p>
    <w:p w:rsidR="00363B68" w:rsidRPr="002B5CDD" w:rsidRDefault="00363B68" w:rsidP="000E1670">
      <w:pPr>
        <w:pStyle w:val="ListParagraph"/>
        <w:ind w:firstLineChars="0"/>
        <w:rPr>
          <w:b/>
          <w:kern w:val="0"/>
          <w:sz w:val="20"/>
          <w:szCs w:val="20"/>
        </w:rPr>
      </w:pPr>
    </w:p>
    <w:p w:rsidR="00363B68" w:rsidRPr="008D3A8A" w:rsidRDefault="00363B68" w:rsidP="001F6552">
      <w:pPr>
        <w:pStyle w:val="ListParagraph"/>
        <w:numPr>
          <w:ilvl w:val="0"/>
          <w:numId w:val="1"/>
        </w:numPr>
        <w:ind w:firstLineChars="0"/>
        <w:rPr>
          <w:b/>
          <w:kern w:val="0"/>
          <w:sz w:val="20"/>
          <w:szCs w:val="20"/>
        </w:rPr>
      </w:pPr>
      <w:r w:rsidRPr="008D3A8A">
        <w:rPr>
          <w:rFonts w:hint="eastAsia"/>
          <w:b/>
          <w:kern w:val="0"/>
          <w:sz w:val="20"/>
          <w:szCs w:val="20"/>
        </w:rPr>
        <w:t>设备</w:t>
      </w:r>
      <w:r>
        <w:rPr>
          <w:rFonts w:hint="eastAsia"/>
          <w:b/>
          <w:kern w:val="0"/>
          <w:sz w:val="20"/>
          <w:szCs w:val="20"/>
        </w:rPr>
        <w:t>主动</w:t>
      </w:r>
      <w:r w:rsidRPr="008D3A8A">
        <w:rPr>
          <w:rFonts w:hint="eastAsia"/>
          <w:b/>
          <w:kern w:val="0"/>
          <w:sz w:val="20"/>
          <w:szCs w:val="20"/>
        </w:rPr>
        <w:t>上报数据</w:t>
      </w:r>
    </w:p>
    <w:p w:rsidR="00363B68" w:rsidRPr="002B5CDD" w:rsidRDefault="00363B68" w:rsidP="000F4565">
      <w:pPr>
        <w:pStyle w:val="ListParagraph"/>
        <w:ind w:left="540" w:firstLineChars="0" w:firstLine="0"/>
        <w:rPr>
          <w:b/>
          <w:kern w:val="0"/>
          <w:sz w:val="20"/>
          <w:szCs w:val="20"/>
        </w:rPr>
      </w:pPr>
      <w:r w:rsidRPr="00030272">
        <w:rPr>
          <w:b/>
          <w:kern w:val="0"/>
          <w:sz w:val="20"/>
          <w:szCs w:val="20"/>
        </w:rPr>
        <w:t>3.1</w:t>
      </w:r>
      <w:r w:rsidRPr="00AD34B5">
        <w:rPr>
          <w:rFonts w:hint="eastAsia"/>
          <w:b/>
          <w:kern w:val="0"/>
          <w:sz w:val="20"/>
          <w:szCs w:val="20"/>
        </w:rPr>
        <w:t>设备定时上报数据</w:t>
      </w:r>
    </w:p>
    <w:p w:rsidR="00363B68" w:rsidRPr="002B5CDD" w:rsidRDefault="00363B68" w:rsidP="009847C5">
      <w:pPr>
        <w:pStyle w:val="ListParagraph"/>
        <w:ind w:firstLineChars="0"/>
        <w:rPr>
          <w:b/>
          <w:kern w:val="0"/>
          <w:sz w:val="20"/>
          <w:szCs w:val="20"/>
        </w:rPr>
      </w:pPr>
      <w:r w:rsidRPr="002B5CDD">
        <w:rPr>
          <w:rFonts w:hint="eastAsia"/>
          <w:b/>
          <w:kern w:val="0"/>
          <w:sz w:val="20"/>
          <w:szCs w:val="20"/>
        </w:rPr>
        <w:t>上表例子汇总，控制器读到的设备状态如下：</w:t>
      </w:r>
    </w:p>
    <w:p w:rsidR="00363B68" w:rsidRPr="002B5CDD" w:rsidRDefault="00363B68" w:rsidP="009847C5">
      <w:pPr>
        <w:pStyle w:val="ListParagraph"/>
        <w:ind w:firstLineChars="0"/>
        <w:rPr>
          <w:b/>
          <w:kern w:val="0"/>
          <w:sz w:val="20"/>
          <w:szCs w:val="20"/>
        </w:rPr>
      </w:pPr>
      <w:r w:rsidRPr="002B5CDD">
        <w:rPr>
          <w:b/>
          <w:kern w:val="0"/>
          <w:sz w:val="20"/>
          <w:szCs w:val="20"/>
        </w:rPr>
        <w:tab/>
      </w:r>
    </w:p>
    <w:p w:rsidR="00363B68" w:rsidRPr="002B5CDD" w:rsidRDefault="00363B68" w:rsidP="005B3AF3">
      <w:pPr>
        <w:pStyle w:val="ListParagraph"/>
        <w:ind w:left="420" w:firstLineChars="0"/>
        <w:rPr>
          <w:b/>
          <w:kern w:val="0"/>
          <w:sz w:val="20"/>
          <w:szCs w:val="20"/>
        </w:rPr>
      </w:pPr>
      <w:r w:rsidRPr="002B5CDD">
        <w:rPr>
          <w:rFonts w:hint="eastAsia"/>
          <w:b/>
          <w:kern w:val="0"/>
          <w:sz w:val="20"/>
          <w:szCs w:val="20"/>
        </w:rPr>
        <w:t>电压</w:t>
      </w:r>
      <w:r w:rsidRPr="002B5CDD">
        <w:rPr>
          <w:b/>
          <w:kern w:val="0"/>
          <w:sz w:val="20"/>
          <w:szCs w:val="20"/>
        </w:rPr>
        <w:t>100v</w:t>
      </w:r>
      <w:r w:rsidRPr="002B5CDD">
        <w:rPr>
          <w:rFonts w:hint="eastAsia"/>
          <w:b/>
          <w:kern w:val="0"/>
          <w:sz w:val="20"/>
          <w:szCs w:val="20"/>
        </w:rPr>
        <w:t>、</w:t>
      </w:r>
    </w:p>
    <w:p w:rsidR="00363B68" w:rsidRPr="002B5CDD" w:rsidRDefault="00363B68" w:rsidP="005B3AF3">
      <w:pPr>
        <w:pStyle w:val="ListParagraph"/>
        <w:ind w:left="420" w:firstLineChars="0"/>
        <w:rPr>
          <w:b/>
          <w:kern w:val="0"/>
          <w:sz w:val="20"/>
          <w:szCs w:val="20"/>
        </w:rPr>
      </w:pPr>
      <w:r w:rsidRPr="002B5CDD">
        <w:rPr>
          <w:rFonts w:hint="eastAsia"/>
          <w:b/>
          <w:kern w:val="0"/>
          <w:sz w:val="20"/>
          <w:szCs w:val="20"/>
        </w:rPr>
        <w:t>电流为</w:t>
      </w:r>
      <w:r w:rsidRPr="002B5CDD">
        <w:rPr>
          <w:b/>
          <w:kern w:val="0"/>
          <w:sz w:val="20"/>
          <w:szCs w:val="20"/>
        </w:rPr>
        <w:t>1000mA</w:t>
      </w:r>
    </w:p>
    <w:p w:rsidR="00363B68" w:rsidRPr="002B5CDD" w:rsidRDefault="00363B68" w:rsidP="005B3AF3">
      <w:pPr>
        <w:pStyle w:val="ListParagraph"/>
        <w:ind w:left="420" w:firstLineChars="0"/>
        <w:rPr>
          <w:b/>
          <w:kern w:val="0"/>
          <w:sz w:val="20"/>
          <w:szCs w:val="20"/>
        </w:rPr>
      </w:pPr>
      <w:r w:rsidRPr="002B5CDD">
        <w:rPr>
          <w:rFonts w:hint="eastAsia"/>
          <w:b/>
          <w:kern w:val="0"/>
          <w:sz w:val="20"/>
          <w:szCs w:val="20"/>
        </w:rPr>
        <w:t>有功功率</w:t>
      </w:r>
      <w:r w:rsidRPr="002B5CDD">
        <w:rPr>
          <w:b/>
          <w:kern w:val="0"/>
          <w:sz w:val="20"/>
          <w:szCs w:val="20"/>
        </w:rPr>
        <w:t>500w</w:t>
      </w:r>
      <w:r w:rsidRPr="002B5CDD">
        <w:rPr>
          <w:rFonts w:hint="eastAsia"/>
          <w:b/>
          <w:kern w:val="0"/>
          <w:sz w:val="20"/>
          <w:szCs w:val="20"/>
        </w:rPr>
        <w:t>、</w:t>
      </w:r>
    </w:p>
    <w:p w:rsidR="00363B68" w:rsidRPr="002B5CDD" w:rsidRDefault="00363B68" w:rsidP="005B3AF3">
      <w:pPr>
        <w:pStyle w:val="ListParagraph"/>
        <w:ind w:left="420" w:firstLineChars="0"/>
        <w:rPr>
          <w:b/>
          <w:kern w:val="0"/>
          <w:sz w:val="20"/>
          <w:szCs w:val="20"/>
        </w:rPr>
      </w:pPr>
      <w:r w:rsidRPr="002B5CDD">
        <w:rPr>
          <w:rFonts w:hint="eastAsia"/>
          <w:b/>
          <w:kern w:val="0"/>
          <w:sz w:val="20"/>
          <w:szCs w:val="20"/>
        </w:rPr>
        <w:t>无功功率</w:t>
      </w:r>
      <w:r w:rsidRPr="002B5CDD">
        <w:rPr>
          <w:b/>
          <w:kern w:val="0"/>
          <w:sz w:val="20"/>
          <w:szCs w:val="20"/>
        </w:rPr>
        <w:t>10w</w:t>
      </w:r>
    </w:p>
    <w:p w:rsidR="00363B68" w:rsidRPr="002B5CDD" w:rsidRDefault="00363B68" w:rsidP="005B3AF3">
      <w:pPr>
        <w:pStyle w:val="ListParagraph"/>
        <w:ind w:left="420" w:firstLineChars="0"/>
        <w:rPr>
          <w:b/>
          <w:kern w:val="0"/>
          <w:sz w:val="20"/>
          <w:szCs w:val="20"/>
        </w:rPr>
      </w:pPr>
      <w:r w:rsidRPr="002B5CDD">
        <w:rPr>
          <w:rFonts w:hint="eastAsia"/>
          <w:b/>
          <w:kern w:val="0"/>
          <w:sz w:val="20"/>
          <w:szCs w:val="20"/>
        </w:rPr>
        <w:t>功率因数</w:t>
      </w:r>
      <w:r w:rsidRPr="002B5CDD">
        <w:rPr>
          <w:b/>
          <w:kern w:val="0"/>
          <w:sz w:val="20"/>
          <w:szCs w:val="20"/>
        </w:rPr>
        <w:t>80</w:t>
      </w:r>
    </w:p>
    <w:p w:rsidR="00363B68" w:rsidRPr="002B5CDD" w:rsidRDefault="00363B68" w:rsidP="005B3AF3">
      <w:pPr>
        <w:pStyle w:val="ListParagraph"/>
        <w:ind w:left="420" w:firstLineChars="0"/>
        <w:rPr>
          <w:b/>
          <w:kern w:val="0"/>
          <w:sz w:val="20"/>
          <w:szCs w:val="20"/>
        </w:rPr>
      </w:pPr>
      <w:r w:rsidRPr="002B5CDD">
        <w:rPr>
          <w:rFonts w:hint="eastAsia"/>
          <w:b/>
          <w:kern w:val="0"/>
          <w:sz w:val="20"/>
          <w:szCs w:val="20"/>
        </w:rPr>
        <w:t>温度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2B5CDD">
          <w:rPr>
            <w:b/>
            <w:kern w:val="0"/>
            <w:sz w:val="20"/>
            <w:szCs w:val="20"/>
          </w:rPr>
          <w:t>50</w:t>
        </w:r>
        <w:r w:rsidRPr="002B5CDD">
          <w:rPr>
            <w:rFonts w:hint="eastAsia"/>
            <w:b/>
            <w:kern w:val="0"/>
            <w:sz w:val="20"/>
            <w:szCs w:val="20"/>
          </w:rPr>
          <w:t>℃</w:t>
        </w:r>
      </w:smartTag>
    </w:p>
    <w:p w:rsidR="00363B68" w:rsidRPr="002B5CDD" w:rsidRDefault="00363B68" w:rsidP="005B3AF3">
      <w:pPr>
        <w:pStyle w:val="ListParagraph"/>
        <w:ind w:left="420" w:firstLineChars="0"/>
        <w:rPr>
          <w:b/>
          <w:kern w:val="0"/>
          <w:sz w:val="20"/>
          <w:szCs w:val="20"/>
        </w:rPr>
      </w:pPr>
      <w:r w:rsidRPr="002B5CDD">
        <w:rPr>
          <w:rFonts w:hint="eastAsia"/>
          <w:b/>
          <w:kern w:val="0"/>
          <w:sz w:val="20"/>
          <w:szCs w:val="20"/>
        </w:rPr>
        <w:t>耗电量为</w:t>
      </w:r>
      <w:r w:rsidRPr="002B5CDD">
        <w:rPr>
          <w:b/>
          <w:kern w:val="0"/>
          <w:sz w:val="20"/>
          <w:szCs w:val="20"/>
        </w:rPr>
        <w:t>1000.56</w:t>
      </w:r>
      <w:r w:rsidRPr="002B5CDD">
        <w:rPr>
          <w:rFonts w:hint="eastAsia"/>
          <w:b/>
          <w:kern w:val="0"/>
          <w:sz w:val="20"/>
          <w:szCs w:val="20"/>
        </w:rPr>
        <w:t>度</w:t>
      </w:r>
    </w:p>
    <w:p w:rsidR="00363B68" w:rsidRPr="002B5CDD" w:rsidRDefault="00363B68" w:rsidP="005B3AF3">
      <w:pPr>
        <w:pStyle w:val="ListParagraph"/>
        <w:ind w:left="420" w:firstLineChars="0"/>
        <w:rPr>
          <w:b/>
          <w:kern w:val="0"/>
          <w:sz w:val="20"/>
          <w:szCs w:val="20"/>
        </w:rPr>
      </w:pPr>
      <w:r w:rsidRPr="002B5CDD">
        <w:rPr>
          <w:rFonts w:hint="eastAsia"/>
          <w:b/>
          <w:kern w:val="0"/>
          <w:sz w:val="20"/>
          <w:szCs w:val="20"/>
        </w:rPr>
        <w:t>灯</w:t>
      </w:r>
      <w:r w:rsidRPr="002B5CDD">
        <w:rPr>
          <w:b/>
          <w:kern w:val="0"/>
          <w:sz w:val="20"/>
          <w:szCs w:val="20"/>
        </w:rPr>
        <w:t>1</w:t>
      </w:r>
      <w:r w:rsidRPr="002B5CDD">
        <w:rPr>
          <w:rFonts w:hint="eastAsia"/>
          <w:b/>
          <w:kern w:val="0"/>
          <w:sz w:val="20"/>
          <w:szCs w:val="20"/>
        </w:rPr>
        <w:t>亮度为</w:t>
      </w:r>
      <w:r w:rsidRPr="002B5CDD">
        <w:rPr>
          <w:b/>
          <w:kern w:val="0"/>
          <w:sz w:val="20"/>
          <w:szCs w:val="20"/>
        </w:rPr>
        <w:t>2</w:t>
      </w:r>
      <w:r w:rsidRPr="002B5CDD">
        <w:rPr>
          <w:rFonts w:hint="eastAsia"/>
          <w:b/>
          <w:kern w:val="0"/>
          <w:sz w:val="20"/>
          <w:szCs w:val="20"/>
        </w:rPr>
        <w:t>级</w:t>
      </w:r>
    </w:p>
    <w:p w:rsidR="00363B68" w:rsidRPr="002B5CDD" w:rsidRDefault="00363B68" w:rsidP="005B3AF3">
      <w:pPr>
        <w:pStyle w:val="ListParagraph"/>
        <w:ind w:left="420" w:firstLineChars="0"/>
        <w:rPr>
          <w:b/>
          <w:kern w:val="0"/>
          <w:sz w:val="20"/>
          <w:szCs w:val="20"/>
        </w:rPr>
      </w:pPr>
      <w:r w:rsidRPr="002B5CDD">
        <w:rPr>
          <w:rFonts w:hint="eastAsia"/>
          <w:b/>
          <w:kern w:val="0"/>
          <w:sz w:val="20"/>
          <w:szCs w:val="20"/>
        </w:rPr>
        <w:t>灯</w:t>
      </w:r>
      <w:r w:rsidRPr="002B5CDD">
        <w:rPr>
          <w:b/>
          <w:kern w:val="0"/>
          <w:sz w:val="20"/>
          <w:szCs w:val="20"/>
        </w:rPr>
        <w:t>2</w:t>
      </w:r>
      <w:r w:rsidRPr="002B5CDD">
        <w:rPr>
          <w:rFonts w:hint="eastAsia"/>
          <w:b/>
          <w:kern w:val="0"/>
          <w:sz w:val="20"/>
          <w:szCs w:val="20"/>
        </w:rPr>
        <w:t>为</w:t>
      </w:r>
      <w:r w:rsidRPr="002B5CDD">
        <w:rPr>
          <w:b/>
          <w:kern w:val="0"/>
          <w:sz w:val="20"/>
          <w:szCs w:val="20"/>
        </w:rPr>
        <w:t>2</w:t>
      </w:r>
      <w:r w:rsidRPr="002B5CDD">
        <w:rPr>
          <w:rFonts w:hint="eastAsia"/>
          <w:b/>
          <w:kern w:val="0"/>
          <w:sz w:val="20"/>
          <w:szCs w:val="20"/>
        </w:rPr>
        <w:t>级</w:t>
      </w:r>
    </w:p>
    <w:p w:rsidR="00363B68" w:rsidRPr="002B5CDD" w:rsidRDefault="00363B68" w:rsidP="005B3AF3">
      <w:pPr>
        <w:pStyle w:val="ListParagraph"/>
        <w:ind w:left="420" w:firstLineChars="0"/>
        <w:rPr>
          <w:b/>
          <w:kern w:val="0"/>
          <w:sz w:val="20"/>
          <w:szCs w:val="20"/>
        </w:rPr>
      </w:pPr>
      <w:r w:rsidRPr="002B5CDD">
        <w:rPr>
          <w:rFonts w:hint="eastAsia"/>
          <w:b/>
          <w:kern w:val="0"/>
          <w:sz w:val="20"/>
          <w:szCs w:val="20"/>
        </w:rPr>
        <w:t>灯</w:t>
      </w:r>
      <w:r w:rsidRPr="002B5CDD">
        <w:rPr>
          <w:b/>
          <w:kern w:val="0"/>
          <w:sz w:val="20"/>
          <w:szCs w:val="20"/>
        </w:rPr>
        <w:t>3</w:t>
      </w:r>
      <w:r w:rsidRPr="002B5CDD">
        <w:rPr>
          <w:rFonts w:hint="eastAsia"/>
          <w:b/>
          <w:kern w:val="0"/>
          <w:sz w:val="20"/>
          <w:szCs w:val="20"/>
        </w:rPr>
        <w:t>为</w:t>
      </w:r>
      <w:r w:rsidRPr="002B5CDD">
        <w:rPr>
          <w:b/>
          <w:kern w:val="0"/>
          <w:sz w:val="20"/>
          <w:szCs w:val="20"/>
        </w:rPr>
        <w:t>2</w:t>
      </w:r>
      <w:r w:rsidRPr="002B5CDD">
        <w:rPr>
          <w:rFonts w:hint="eastAsia"/>
          <w:b/>
          <w:kern w:val="0"/>
          <w:sz w:val="20"/>
          <w:szCs w:val="20"/>
        </w:rPr>
        <w:t>级</w:t>
      </w:r>
    </w:p>
    <w:p w:rsidR="00363B68" w:rsidRPr="002B5CDD" w:rsidRDefault="00363B68" w:rsidP="005B3AF3">
      <w:pPr>
        <w:pStyle w:val="ListParagraph"/>
        <w:ind w:left="420" w:firstLineChars="0"/>
        <w:rPr>
          <w:b/>
          <w:kern w:val="0"/>
          <w:sz w:val="20"/>
          <w:szCs w:val="20"/>
        </w:rPr>
      </w:pPr>
      <w:r w:rsidRPr="002B5CDD">
        <w:rPr>
          <w:rFonts w:hint="eastAsia"/>
          <w:b/>
          <w:kern w:val="0"/>
          <w:sz w:val="20"/>
          <w:szCs w:val="20"/>
        </w:rPr>
        <w:t>灯</w:t>
      </w:r>
      <w:r w:rsidRPr="002B5CDD">
        <w:rPr>
          <w:b/>
          <w:kern w:val="0"/>
          <w:sz w:val="20"/>
          <w:szCs w:val="20"/>
        </w:rPr>
        <w:t>1</w:t>
      </w:r>
      <w:r w:rsidRPr="002B5CDD">
        <w:rPr>
          <w:rFonts w:hint="eastAsia"/>
          <w:b/>
          <w:kern w:val="0"/>
          <w:sz w:val="20"/>
          <w:szCs w:val="20"/>
        </w:rPr>
        <w:t>、灯</w:t>
      </w:r>
      <w:r w:rsidRPr="002B5CDD">
        <w:rPr>
          <w:b/>
          <w:kern w:val="0"/>
          <w:sz w:val="20"/>
          <w:szCs w:val="20"/>
        </w:rPr>
        <w:t>3</w:t>
      </w:r>
      <w:r w:rsidRPr="002B5CDD">
        <w:rPr>
          <w:rFonts w:hint="eastAsia"/>
          <w:b/>
          <w:kern w:val="0"/>
          <w:sz w:val="20"/>
          <w:szCs w:val="20"/>
        </w:rPr>
        <w:t>为熄灭状态，灯</w:t>
      </w:r>
      <w:r w:rsidRPr="002B5CDD">
        <w:rPr>
          <w:b/>
          <w:kern w:val="0"/>
          <w:sz w:val="20"/>
          <w:szCs w:val="20"/>
        </w:rPr>
        <w:t>2</w:t>
      </w:r>
      <w:r w:rsidRPr="002B5CDD">
        <w:rPr>
          <w:rFonts w:hint="eastAsia"/>
          <w:b/>
          <w:kern w:val="0"/>
          <w:sz w:val="20"/>
          <w:szCs w:val="20"/>
        </w:rPr>
        <w:t>为亮状态</w:t>
      </w:r>
    </w:p>
    <w:p w:rsidR="00363B68" w:rsidRPr="002B5CDD" w:rsidRDefault="00363B68" w:rsidP="005B3AF3">
      <w:pPr>
        <w:pStyle w:val="ListParagraph"/>
        <w:ind w:left="420" w:firstLineChars="0"/>
        <w:rPr>
          <w:b/>
          <w:kern w:val="0"/>
          <w:sz w:val="20"/>
          <w:szCs w:val="20"/>
        </w:rPr>
      </w:pPr>
      <w:r w:rsidRPr="002B5CDD">
        <w:rPr>
          <w:rFonts w:hint="eastAsia"/>
          <w:b/>
          <w:kern w:val="0"/>
          <w:sz w:val="20"/>
          <w:szCs w:val="20"/>
        </w:rPr>
        <w:t>信号强度为：</w:t>
      </w:r>
      <w:r w:rsidRPr="002B5CDD">
        <w:rPr>
          <w:b/>
          <w:kern w:val="0"/>
          <w:sz w:val="20"/>
          <w:szCs w:val="20"/>
        </w:rPr>
        <w:t>-100db</w:t>
      </w:r>
    </w:p>
    <w:p w:rsidR="00363B68" w:rsidRPr="002B5CDD" w:rsidRDefault="00363B68" w:rsidP="00C00D8F">
      <w:pPr>
        <w:pStyle w:val="ListParagraph"/>
        <w:ind w:firstLineChars="400" w:firstLine="31680"/>
        <w:rPr>
          <w:b/>
          <w:kern w:val="0"/>
          <w:sz w:val="20"/>
          <w:szCs w:val="20"/>
        </w:rPr>
      </w:pPr>
      <w:r w:rsidRPr="002B5CDD">
        <w:rPr>
          <w:b/>
          <w:kern w:val="0"/>
          <w:sz w:val="20"/>
          <w:szCs w:val="20"/>
        </w:rPr>
        <w:t>Device_id</w:t>
      </w:r>
      <w:r w:rsidRPr="002B5CDD">
        <w:rPr>
          <w:rFonts w:hint="eastAsia"/>
          <w:b/>
          <w:kern w:val="0"/>
          <w:sz w:val="20"/>
          <w:szCs w:val="20"/>
        </w:rPr>
        <w:t>为</w:t>
      </w:r>
      <w:r w:rsidRPr="002B5CDD">
        <w:rPr>
          <w:b/>
          <w:kern w:val="0"/>
          <w:sz w:val="20"/>
          <w:szCs w:val="20"/>
        </w:rPr>
        <w:t>867725030095578</w:t>
      </w:r>
    </w:p>
    <w:p w:rsidR="00363B68" w:rsidRPr="002B5CDD" w:rsidRDefault="00363B68" w:rsidP="00C00D8F">
      <w:pPr>
        <w:pStyle w:val="ListParagraph"/>
        <w:ind w:firstLineChars="400" w:firstLine="31680"/>
        <w:rPr>
          <w:b/>
          <w:kern w:val="0"/>
          <w:sz w:val="20"/>
          <w:szCs w:val="20"/>
        </w:rPr>
      </w:pPr>
      <w:r w:rsidRPr="002B5CDD">
        <w:rPr>
          <w:rFonts w:hint="eastAsia"/>
          <w:b/>
          <w:kern w:val="0"/>
          <w:sz w:val="20"/>
          <w:szCs w:val="20"/>
        </w:rPr>
        <w:t>调光方式为</w:t>
      </w:r>
      <w:r w:rsidRPr="002B5CDD">
        <w:rPr>
          <w:b/>
          <w:kern w:val="0"/>
          <w:sz w:val="20"/>
          <w:szCs w:val="20"/>
        </w:rPr>
        <w:t>pwm</w:t>
      </w:r>
    </w:p>
    <w:p w:rsidR="00363B68" w:rsidRPr="002B5CDD" w:rsidRDefault="00363B68" w:rsidP="009777E4">
      <w:pPr>
        <w:pStyle w:val="ListParagraph"/>
        <w:ind w:left="380" w:firstLineChars="0"/>
        <w:rPr>
          <w:b/>
          <w:kern w:val="0"/>
          <w:sz w:val="20"/>
          <w:szCs w:val="20"/>
        </w:rPr>
      </w:pPr>
      <w:r w:rsidRPr="002B5CDD">
        <w:rPr>
          <w:rFonts w:hint="eastAsia"/>
          <w:b/>
          <w:kern w:val="0"/>
          <w:sz w:val="20"/>
          <w:szCs w:val="20"/>
        </w:rPr>
        <w:t>倾斜角度和初始角度都为</w:t>
      </w:r>
      <w:r w:rsidRPr="002B5CDD">
        <w:rPr>
          <w:b/>
          <w:kern w:val="0"/>
          <w:sz w:val="20"/>
          <w:szCs w:val="20"/>
        </w:rPr>
        <w:t>1200</w:t>
      </w:r>
    </w:p>
    <w:p w:rsidR="00363B68" w:rsidRPr="002B5CDD" w:rsidRDefault="00363B68" w:rsidP="00C00D8F">
      <w:pPr>
        <w:pStyle w:val="ListParagraph"/>
        <w:ind w:firstLineChars="400" w:firstLine="31680"/>
        <w:rPr>
          <w:b/>
          <w:kern w:val="0"/>
          <w:sz w:val="20"/>
          <w:szCs w:val="20"/>
        </w:rPr>
      </w:pPr>
    </w:p>
    <w:p w:rsidR="00363B68" w:rsidRPr="002B5CDD" w:rsidRDefault="00363B68" w:rsidP="00C00D8F">
      <w:pPr>
        <w:ind w:firstLineChars="410" w:firstLine="31680"/>
        <w:rPr>
          <w:b/>
          <w:kern w:val="0"/>
          <w:sz w:val="20"/>
          <w:szCs w:val="20"/>
        </w:rPr>
      </w:pPr>
      <w:r>
        <w:rPr>
          <w:rFonts w:hint="eastAsia"/>
          <w:b/>
          <w:kern w:val="0"/>
          <w:sz w:val="20"/>
          <w:szCs w:val="20"/>
        </w:rPr>
        <w:t>组合出来的数据解析</w:t>
      </w:r>
      <w:r w:rsidRPr="002B5CDD">
        <w:rPr>
          <w:rFonts w:hint="eastAsia"/>
          <w:b/>
          <w:kern w:val="0"/>
          <w:sz w:val="20"/>
          <w:szCs w:val="20"/>
        </w:rPr>
        <w:t>：</w:t>
      </w:r>
      <w:r w:rsidRPr="002B5CDD">
        <w:rPr>
          <w:b/>
          <w:kern w:val="0"/>
          <w:sz w:val="20"/>
          <w:szCs w:val="20"/>
        </w:rPr>
        <w:t xml:space="preserve"> </w:t>
      </w:r>
    </w:p>
    <w:p w:rsidR="00363B68" w:rsidRDefault="00363B68" w:rsidP="006A4376">
      <w:pPr>
        <w:ind w:left="420" w:firstLine="420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(</w:t>
      </w:r>
      <w:r>
        <w:rPr>
          <w:rFonts w:hint="eastAsia"/>
          <w:b/>
          <w:kern w:val="0"/>
          <w:sz w:val="20"/>
          <w:szCs w:val="20"/>
        </w:rPr>
        <w:t>头</w:t>
      </w:r>
      <w:r>
        <w:rPr>
          <w:b/>
          <w:kern w:val="0"/>
          <w:sz w:val="20"/>
          <w:szCs w:val="20"/>
        </w:rPr>
        <w:t>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  <w:kern w:val="0"/>
            <w:sz w:val="20"/>
            <w:szCs w:val="20"/>
          </w:rPr>
          <w:t>6f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000101002"/>
            <w:attr w:name="UnitName" w:val="F"/>
          </w:smartTagPr>
        </w:smartTag>
        <w:r>
          <w:rPr>
            <w:b/>
            <w:kern w:val="0"/>
            <w:sz w:val="20"/>
            <w:szCs w:val="20"/>
          </w:rPr>
          <w:t>01000101002f</w:t>
        </w:r>
      </w:smartTag>
      <w:r>
        <w:rPr>
          <w:b/>
          <w:kern w:val="0"/>
          <w:sz w:val="20"/>
          <w:szCs w:val="20"/>
        </w:rPr>
        <w:t xml:space="preserve"> (</w:t>
      </w:r>
      <w:r>
        <w:rPr>
          <w:rFonts w:hint="eastAsia"/>
          <w:b/>
          <w:kern w:val="0"/>
          <w:sz w:val="20"/>
          <w:szCs w:val="20"/>
        </w:rPr>
        <w:t>数据区</w:t>
      </w:r>
      <w:r>
        <w:rPr>
          <w:b/>
          <w:kern w:val="0"/>
          <w:sz w:val="20"/>
          <w:szCs w:val="20"/>
        </w:rPr>
        <w:t>)</w:t>
      </w:r>
      <w:r w:rsidRPr="002B5CDD">
        <w:rPr>
          <w:b/>
          <w:kern w:val="0"/>
          <w:sz w:val="20"/>
          <w:szCs w:val="20"/>
        </w:rPr>
        <w:t>383637373235303330303935353738</w:t>
      </w:r>
      <w:r>
        <w:rPr>
          <w:b/>
          <w:kern w:val="0"/>
          <w:sz w:val="20"/>
          <w:szCs w:val="20"/>
        </w:rPr>
        <w:t>(</w:t>
      </w:r>
      <w:r>
        <w:rPr>
          <w:rFonts w:hint="eastAsia"/>
          <w:b/>
          <w:kern w:val="0"/>
          <w:sz w:val="20"/>
          <w:szCs w:val="20"/>
        </w:rPr>
        <w:t>电压</w:t>
      </w:r>
      <w:r>
        <w:rPr>
          <w:b/>
          <w:kern w:val="0"/>
          <w:sz w:val="20"/>
          <w:szCs w:val="20"/>
        </w:rPr>
        <w:t>)</w:t>
      </w:r>
      <w:r w:rsidRPr="002B5CDD">
        <w:rPr>
          <w:b/>
          <w:kern w:val="0"/>
          <w:sz w:val="20"/>
          <w:szCs w:val="20"/>
        </w:rPr>
        <w:t>0064</w:t>
      </w:r>
      <w:r>
        <w:rPr>
          <w:b/>
          <w:kern w:val="0"/>
          <w:sz w:val="20"/>
          <w:szCs w:val="20"/>
        </w:rPr>
        <w:t>(</w:t>
      </w:r>
      <w:r>
        <w:rPr>
          <w:rFonts w:hint="eastAsia"/>
          <w:b/>
          <w:kern w:val="0"/>
          <w:sz w:val="20"/>
          <w:szCs w:val="20"/>
        </w:rPr>
        <w:t>电流</w:t>
      </w:r>
      <w:r>
        <w:rPr>
          <w:b/>
          <w:kern w:val="0"/>
          <w:sz w:val="20"/>
          <w:szCs w:val="20"/>
        </w:rPr>
        <w:t>)03</w:t>
      </w:r>
      <w:r w:rsidRPr="002B5CDD">
        <w:rPr>
          <w:b/>
          <w:kern w:val="0"/>
          <w:sz w:val="20"/>
          <w:szCs w:val="20"/>
        </w:rPr>
        <w:t xml:space="preserve">e8 </w:t>
      </w:r>
      <w:r>
        <w:rPr>
          <w:b/>
          <w:kern w:val="0"/>
          <w:sz w:val="20"/>
          <w:szCs w:val="20"/>
        </w:rPr>
        <w:t>(</w:t>
      </w:r>
      <w:r>
        <w:rPr>
          <w:rFonts w:hint="eastAsia"/>
          <w:b/>
          <w:kern w:val="0"/>
          <w:sz w:val="20"/>
          <w:szCs w:val="20"/>
        </w:rPr>
        <w:t>有功功率</w:t>
      </w:r>
      <w:r>
        <w:rPr>
          <w:b/>
          <w:kern w:val="0"/>
          <w:sz w:val="20"/>
          <w:szCs w:val="20"/>
        </w:rPr>
        <w:t>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r w:rsidRPr="002B5CDD">
          <w:rPr>
            <w:b/>
            <w:kern w:val="0"/>
            <w:sz w:val="20"/>
            <w:szCs w:val="20"/>
          </w:rPr>
          <w:t>0001f</w:t>
        </w:r>
      </w:smartTag>
      <w:r w:rsidRPr="002B5CDD">
        <w:rPr>
          <w:b/>
          <w:kern w:val="0"/>
          <w:sz w:val="20"/>
          <w:szCs w:val="20"/>
        </w:rPr>
        <w:t>4</w:t>
      </w:r>
      <w:r>
        <w:rPr>
          <w:b/>
          <w:kern w:val="0"/>
          <w:sz w:val="20"/>
          <w:szCs w:val="20"/>
        </w:rPr>
        <w:t>(</w:t>
      </w:r>
      <w:r>
        <w:rPr>
          <w:rFonts w:hint="eastAsia"/>
          <w:b/>
          <w:kern w:val="0"/>
          <w:sz w:val="20"/>
          <w:szCs w:val="20"/>
        </w:rPr>
        <w:t>无功功率</w:t>
      </w:r>
      <w:r>
        <w:rPr>
          <w:b/>
          <w:kern w:val="0"/>
          <w:sz w:val="20"/>
          <w:szCs w:val="20"/>
        </w:rPr>
        <w:t>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2B5CDD">
          <w:rPr>
            <w:b/>
            <w:kern w:val="0"/>
            <w:sz w:val="20"/>
            <w:szCs w:val="20"/>
          </w:rPr>
          <w:t>00000a</w:t>
        </w:r>
      </w:smartTag>
      <w:r>
        <w:rPr>
          <w:b/>
          <w:kern w:val="0"/>
          <w:sz w:val="20"/>
          <w:szCs w:val="20"/>
        </w:rPr>
        <w:t>(</w:t>
      </w:r>
      <w:r>
        <w:rPr>
          <w:rFonts w:hint="eastAsia"/>
          <w:b/>
          <w:kern w:val="0"/>
          <w:sz w:val="20"/>
          <w:szCs w:val="20"/>
        </w:rPr>
        <w:t>功率因数</w:t>
      </w:r>
      <w:r>
        <w:rPr>
          <w:b/>
          <w:kern w:val="0"/>
          <w:sz w:val="20"/>
          <w:szCs w:val="20"/>
        </w:rPr>
        <w:t>)</w:t>
      </w:r>
      <w:r w:rsidRPr="002B5CDD">
        <w:rPr>
          <w:b/>
          <w:kern w:val="0"/>
          <w:sz w:val="20"/>
          <w:szCs w:val="20"/>
        </w:rPr>
        <w:t>50</w:t>
      </w:r>
      <w:r>
        <w:rPr>
          <w:b/>
          <w:kern w:val="0"/>
          <w:sz w:val="20"/>
          <w:szCs w:val="20"/>
        </w:rPr>
        <w:t>(</w:t>
      </w:r>
      <w:r>
        <w:rPr>
          <w:rFonts w:hint="eastAsia"/>
          <w:b/>
          <w:kern w:val="0"/>
          <w:sz w:val="20"/>
          <w:szCs w:val="20"/>
        </w:rPr>
        <w:t>温度</w:t>
      </w:r>
      <w:r>
        <w:rPr>
          <w:b/>
          <w:kern w:val="0"/>
          <w:sz w:val="20"/>
          <w:szCs w:val="20"/>
        </w:rPr>
        <w:t>)</w:t>
      </w:r>
      <w:r w:rsidRPr="002B5CDD">
        <w:rPr>
          <w:b/>
          <w:kern w:val="0"/>
          <w:sz w:val="20"/>
          <w:szCs w:val="20"/>
        </w:rPr>
        <w:t>32</w:t>
      </w:r>
      <w:r>
        <w:rPr>
          <w:b/>
          <w:kern w:val="0"/>
          <w:sz w:val="20"/>
          <w:szCs w:val="20"/>
        </w:rPr>
        <w:t>(</w:t>
      </w:r>
      <w:r>
        <w:rPr>
          <w:rFonts w:hint="eastAsia"/>
          <w:b/>
          <w:kern w:val="0"/>
          <w:sz w:val="20"/>
          <w:szCs w:val="20"/>
        </w:rPr>
        <w:t>耗电量整数部分</w:t>
      </w:r>
      <w:r>
        <w:rPr>
          <w:b/>
          <w:kern w:val="0"/>
          <w:sz w:val="20"/>
          <w:szCs w:val="20"/>
        </w:rPr>
        <w:t>)</w:t>
      </w:r>
      <w:r w:rsidRPr="002B5CDD">
        <w:rPr>
          <w:b/>
          <w:kern w:val="0"/>
          <w:sz w:val="20"/>
          <w:szCs w:val="20"/>
        </w:rPr>
        <w:t>03E8</w:t>
      </w:r>
      <w:r>
        <w:rPr>
          <w:b/>
          <w:kern w:val="0"/>
          <w:sz w:val="20"/>
          <w:szCs w:val="20"/>
        </w:rPr>
        <w:t>(</w:t>
      </w:r>
      <w:r>
        <w:rPr>
          <w:rFonts w:hint="eastAsia"/>
          <w:b/>
          <w:kern w:val="0"/>
          <w:sz w:val="20"/>
          <w:szCs w:val="20"/>
        </w:rPr>
        <w:t>耗电量小数部分</w:t>
      </w:r>
      <w:r>
        <w:rPr>
          <w:b/>
          <w:kern w:val="0"/>
          <w:sz w:val="20"/>
          <w:szCs w:val="20"/>
        </w:rPr>
        <w:t>)</w:t>
      </w:r>
      <w:r w:rsidRPr="002B5CDD">
        <w:rPr>
          <w:b/>
          <w:kern w:val="0"/>
          <w:sz w:val="20"/>
          <w:szCs w:val="20"/>
        </w:rPr>
        <w:t>38</w:t>
      </w:r>
      <w:r>
        <w:rPr>
          <w:b/>
          <w:kern w:val="0"/>
          <w:sz w:val="20"/>
          <w:szCs w:val="20"/>
        </w:rPr>
        <w:t>(</w:t>
      </w:r>
      <w:r>
        <w:rPr>
          <w:rFonts w:hint="eastAsia"/>
          <w:b/>
          <w:kern w:val="0"/>
          <w:sz w:val="20"/>
          <w:szCs w:val="20"/>
        </w:rPr>
        <w:t>灯</w:t>
      </w:r>
      <w:r>
        <w:rPr>
          <w:b/>
          <w:kern w:val="0"/>
          <w:sz w:val="20"/>
          <w:szCs w:val="20"/>
        </w:rPr>
        <w:t>1</w:t>
      </w:r>
      <w:r>
        <w:rPr>
          <w:rFonts w:hint="eastAsia"/>
          <w:b/>
          <w:kern w:val="0"/>
          <w:sz w:val="20"/>
          <w:szCs w:val="20"/>
        </w:rPr>
        <w:t>亮度</w:t>
      </w:r>
      <w:r>
        <w:rPr>
          <w:b/>
          <w:kern w:val="0"/>
          <w:sz w:val="20"/>
          <w:szCs w:val="20"/>
        </w:rPr>
        <w:t>)</w:t>
      </w:r>
      <w:r w:rsidRPr="002B5CDD">
        <w:rPr>
          <w:b/>
          <w:kern w:val="0"/>
          <w:sz w:val="20"/>
          <w:szCs w:val="20"/>
        </w:rPr>
        <w:t>02</w:t>
      </w:r>
      <w:r>
        <w:rPr>
          <w:b/>
          <w:kern w:val="0"/>
          <w:sz w:val="20"/>
          <w:szCs w:val="20"/>
        </w:rPr>
        <w:t>(</w:t>
      </w:r>
      <w:r>
        <w:rPr>
          <w:rFonts w:hint="eastAsia"/>
          <w:b/>
          <w:kern w:val="0"/>
          <w:sz w:val="20"/>
          <w:szCs w:val="20"/>
        </w:rPr>
        <w:t>灯</w:t>
      </w:r>
      <w:r>
        <w:rPr>
          <w:b/>
          <w:kern w:val="0"/>
          <w:sz w:val="20"/>
          <w:szCs w:val="20"/>
        </w:rPr>
        <w:t>2</w:t>
      </w:r>
      <w:r>
        <w:rPr>
          <w:rFonts w:hint="eastAsia"/>
          <w:b/>
          <w:kern w:val="0"/>
          <w:sz w:val="20"/>
          <w:szCs w:val="20"/>
        </w:rPr>
        <w:t>亮度</w:t>
      </w:r>
      <w:r>
        <w:rPr>
          <w:b/>
          <w:kern w:val="0"/>
          <w:sz w:val="20"/>
          <w:szCs w:val="20"/>
        </w:rPr>
        <w:t>)</w:t>
      </w:r>
      <w:r w:rsidRPr="002B5CDD">
        <w:rPr>
          <w:b/>
          <w:kern w:val="0"/>
          <w:sz w:val="20"/>
          <w:szCs w:val="20"/>
        </w:rPr>
        <w:t>02</w:t>
      </w:r>
      <w:r>
        <w:rPr>
          <w:b/>
          <w:kern w:val="0"/>
          <w:sz w:val="20"/>
          <w:szCs w:val="20"/>
        </w:rPr>
        <w:t>(</w:t>
      </w:r>
      <w:r>
        <w:rPr>
          <w:rFonts w:hint="eastAsia"/>
          <w:b/>
          <w:kern w:val="0"/>
          <w:sz w:val="20"/>
          <w:szCs w:val="20"/>
        </w:rPr>
        <w:t>灯</w:t>
      </w:r>
      <w:r>
        <w:rPr>
          <w:b/>
          <w:kern w:val="0"/>
          <w:sz w:val="20"/>
          <w:szCs w:val="20"/>
        </w:rPr>
        <w:t>3</w:t>
      </w:r>
      <w:r>
        <w:rPr>
          <w:rFonts w:hint="eastAsia"/>
          <w:b/>
          <w:kern w:val="0"/>
          <w:sz w:val="20"/>
          <w:szCs w:val="20"/>
        </w:rPr>
        <w:t>亮度</w:t>
      </w:r>
      <w:r>
        <w:rPr>
          <w:b/>
          <w:kern w:val="0"/>
          <w:sz w:val="20"/>
          <w:szCs w:val="20"/>
        </w:rPr>
        <w:t>)</w:t>
      </w:r>
      <w:r w:rsidRPr="002B5CDD">
        <w:rPr>
          <w:b/>
          <w:kern w:val="0"/>
          <w:sz w:val="20"/>
          <w:szCs w:val="20"/>
        </w:rPr>
        <w:t>02</w:t>
      </w:r>
      <w:r>
        <w:rPr>
          <w:b/>
          <w:kern w:val="0"/>
          <w:sz w:val="20"/>
          <w:szCs w:val="20"/>
        </w:rPr>
        <w:t>(</w:t>
      </w:r>
      <w:r>
        <w:rPr>
          <w:rFonts w:hint="eastAsia"/>
          <w:b/>
          <w:kern w:val="0"/>
          <w:sz w:val="20"/>
          <w:szCs w:val="20"/>
        </w:rPr>
        <w:t>灯</w:t>
      </w:r>
      <w:r>
        <w:rPr>
          <w:b/>
          <w:kern w:val="0"/>
          <w:sz w:val="20"/>
          <w:szCs w:val="20"/>
        </w:rPr>
        <w:t xml:space="preserve">1 </w:t>
      </w:r>
      <w:r>
        <w:rPr>
          <w:rFonts w:hint="eastAsia"/>
          <w:b/>
          <w:kern w:val="0"/>
          <w:sz w:val="20"/>
          <w:szCs w:val="20"/>
        </w:rPr>
        <w:t>开关状态</w:t>
      </w:r>
      <w:r>
        <w:rPr>
          <w:b/>
          <w:kern w:val="0"/>
          <w:sz w:val="20"/>
          <w:szCs w:val="20"/>
        </w:rPr>
        <w:t>)</w:t>
      </w:r>
      <w:r w:rsidRPr="002B5CDD">
        <w:rPr>
          <w:b/>
          <w:kern w:val="0"/>
          <w:sz w:val="20"/>
          <w:szCs w:val="20"/>
        </w:rPr>
        <w:t>00</w:t>
      </w:r>
      <w:r>
        <w:rPr>
          <w:b/>
          <w:kern w:val="0"/>
          <w:sz w:val="20"/>
          <w:szCs w:val="20"/>
        </w:rPr>
        <w:t>(</w:t>
      </w:r>
      <w:r>
        <w:rPr>
          <w:rFonts w:hint="eastAsia"/>
          <w:b/>
          <w:kern w:val="0"/>
          <w:sz w:val="20"/>
          <w:szCs w:val="20"/>
        </w:rPr>
        <w:t>灯</w:t>
      </w:r>
      <w:r>
        <w:rPr>
          <w:b/>
          <w:kern w:val="0"/>
          <w:sz w:val="20"/>
          <w:szCs w:val="20"/>
        </w:rPr>
        <w:t xml:space="preserve">2 </w:t>
      </w:r>
      <w:r>
        <w:rPr>
          <w:rFonts w:hint="eastAsia"/>
          <w:b/>
          <w:kern w:val="0"/>
          <w:sz w:val="20"/>
          <w:szCs w:val="20"/>
        </w:rPr>
        <w:t>开关状态</w:t>
      </w:r>
      <w:r>
        <w:rPr>
          <w:b/>
          <w:kern w:val="0"/>
          <w:sz w:val="20"/>
          <w:szCs w:val="20"/>
        </w:rPr>
        <w:t>)</w:t>
      </w:r>
      <w:r w:rsidRPr="002B5CDD">
        <w:rPr>
          <w:b/>
          <w:kern w:val="0"/>
          <w:sz w:val="20"/>
          <w:szCs w:val="20"/>
        </w:rPr>
        <w:t>01</w:t>
      </w:r>
      <w:r>
        <w:rPr>
          <w:b/>
          <w:kern w:val="0"/>
          <w:sz w:val="20"/>
          <w:szCs w:val="20"/>
        </w:rPr>
        <w:t>(</w:t>
      </w:r>
      <w:r>
        <w:rPr>
          <w:rFonts w:hint="eastAsia"/>
          <w:b/>
          <w:kern w:val="0"/>
          <w:sz w:val="20"/>
          <w:szCs w:val="20"/>
        </w:rPr>
        <w:t>灯</w:t>
      </w:r>
      <w:r>
        <w:rPr>
          <w:b/>
          <w:kern w:val="0"/>
          <w:sz w:val="20"/>
          <w:szCs w:val="20"/>
        </w:rPr>
        <w:t xml:space="preserve">3 </w:t>
      </w:r>
      <w:r>
        <w:rPr>
          <w:rFonts w:hint="eastAsia"/>
          <w:b/>
          <w:kern w:val="0"/>
          <w:sz w:val="20"/>
          <w:szCs w:val="20"/>
        </w:rPr>
        <w:t>开关状态</w:t>
      </w:r>
      <w:r>
        <w:rPr>
          <w:b/>
          <w:kern w:val="0"/>
          <w:sz w:val="20"/>
          <w:szCs w:val="20"/>
        </w:rPr>
        <w:t>)</w:t>
      </w:r>
      <w:r w:rsidRPr="002B5CDD">
        <w:rPr>
          <w:b/>
          <w:kern w:val="0"/>
          <w:sz w:val="20"/>
          <w:szCs w:val="20"/>
        </w:rPr>
        <w:t>00</w:t>
      </w:r>
      <w:r>
        <w:rPr>
          <w:b/>
          <w:kern w:val="0"/>
          <w:sz w:val="20"/>
          <w:szCs w:val="20"/>
        </w:rPr>
        <w:t>(</w:t>
      </w:r>
      <w:r>
        <w:rPr>
          <w:rFonts w:hint="eastAsia"/>
          <w:b/>
          <w:kern w:val="0"/>
          <w:sz w:val="20"/>
          <w:szCs w:val="20"/>
        </w:rPr>
        <w:t>信号强度</w:t>
      </w:r>
      <w:r>
        <w:rPr>
          <w:b/>
          <w:kern w:val="0"/>
          <w:sz w:val="20"/>
          <w:szCs w:val="20"/>
        </w:rPr>
        <w:t>)</w:t>
      </w:r>
      <w:r w:rsidRPr="002B5CDD">
        <w:rPr>
          <w:b/>
          <w:kern w:val="0"/>
          <w:sz w:val="20"/>
          <w:szCs w:val="20"/>
        </w:rPr>
        <w:t>64</w:t>
      </w:r>
      <w:r>
        <w:rPr>
          <w:b/>
          <w:kern w:val="0"/>
          <w:sz w:val="20"/>
          <w:szCs w:val="20"/>
        </w:rPr>
        <w:t>(</w:t>
      </w:r>
      <w:r>
        <w:rPr>
          <w:rFonts w:hint="eastAsia"/>
          <w:b/>
          <w:kern w:val="0"/>
          <w:sz w:val="20"/>
          <w:szCs w:val="20"/>
        </w:rPr>
        <w:t>调光方式</w:t>
      </w:r>
      <w:r>
        <w:rPr>
          <w:b/>
          <w:kern w:val="0"/>
          <w:sz w:val="20"/>
          <w:szCs w:val="20"/>
        </w:rPr>
        <w:t>)</w:t>
      </w:r>
      <w:r w:rsidRPr="002B5CDD">
        <w:rPr>
          <w:b/>
          <w:kern w:val="0"/>
          <w:sz w:val="20"/>
          <w:szCs w:val="20"/>
        </w:rPr>
        <w:t>01</w:t>
      </w:r>
      <w:r>
        <w:rPr>
          <w:b/>
          <w:kern w:val="0"/>
          <w:sz w:val="20"/>
          <w:szCs w:val="20"/>
        </w:rPr>
        <w:t>(</w:t>
      </w:r>
      <w:r>
        <w:rPr>
          <w:rFonts w:hint="eastAsia"/>
          <w:b/>
          <w:kern w:val="0"/>
          <w:sz w:val="20"/>
          <w:szCs w:val="20"/>
        </w:rPr>
        <w:t>异常标志</w:t>
      </w:r>
      <w:r>
        <w:rPr>
          <w:b/>
          <w:kern w:val="0"/>
          <w:sz w:val="20"/>
          <w:szCs w:val="20"/>
        </w:rPr>
        <w:t>)</w:t>
      </w:r>
      <w:r w:rsidRPr="002B5CDD">
        <w:rPr>
          <w:b/>
          <w:kern w:val="0"/>
          <w:sz w:val="20"/>
          <w:szCs w:val="20"/>
        </w:rPr>
        <w:t>00</w:t>
      </w:r>
      <w:r>
        <w:rPr>
          <w:b/>
          <w:kern w:val="0"/>
          <w:sz w:val="20"/>
          <w:szCs w:val="20"/>
        </w:rPr>
        <w:t>(</w:t>
      </w:r>
      <w:r>
        <w:rPr>
          <w:rFonts w:hint="eastAsia"/>
          <w:b/>
          <w:kern w:val="0"/>
          <w:sz w:val="20"/>
          <w:szCs w:val="20"/>
        </w:rPr>
        <w:t>倾斜角度</w:t>
      </w:r>
      <w:r>
        <w:rPr>
          <w:b/>
          <w:kern w:val="0"/>
          <w:sz w:val="20"/>
          <w:szCs w:val="20"/>
        </w:rPr>
        <w:t>1)</w:t>
      </w:r>
      <w:r w:rsidRPr="002B5CDD">
        <w:rPr>
          <w:b/>
          <w:kern w:val="0"/>
          <w:sz w:val="20"/>
          <w:szCs w:val="20"/>
        </w:rPr>
        <w:t>04b0</w:t>
      </w:r>
      <w:r>
        <w:rPr>
          <w:b/>
          <w:kern w:val="0"/>
          <w:sz w:val="20"/>
          <w:szCs w:val="20"/>
        </w:rPr>
        <w:t>(</w:t>
      </w:r>
      <w:r>
        <w:rPr>
          <w:rFonts w:hint="eastAsia"/>
          <w:b/>
          <w:kern w:val="0"/>
          <w:sz w:val="20"/>
          <w:szCs w:val="20"/>
        </w:rPr>
        <w:t>倾斜角度</w:t>
      </w:r>
      <w:r>
        <w:rPr>
          <w:b/>
          <w:kern w:val="0"/>
          <w:sz w:val="20"/>
          <w:szCs w:val="20"/>
        </w:rPr>
        <w:t>2)</w:t>
      </w:r>
      <w:r w:rsidRPr="002B5CDD">
        <w:rPr>
          <w:b/>
          <w:kern w:val="0"/>
          <w:sz w:val="20"/>
          <w:szCs w:val="20"/>
        </w:rPr>
        <w:t>04b0</w:t>
      </w:r>
      <w:r>
        <w:rPr>
          <w:b/>
          <w:kern w:val="0"/>
          <w:sz w:val="20"/>
          <w:szCs w:val="20"/>
        </w:rPr>
        <w:t>(</w:t>
      </w:r>
      <w:r>
        <w:rPr>
          <w:rFonts w:hint="eastAsia"/>
          <w:b/>
          <w:kern w:val="0"/>
          <w:sz w:val="20"/>
          <w:szCs w:val="20"/>
        </w:rPr>
        <w:t>初始角度</w:t>
      </w:r>
      <w:r>
        <w:rPr>
          <w:b/>
          <w:kern w:val="0"/>
          <w:sz w:val="20"/>
          <w:szCs w:val="20"/>
        </w:rPr>
        <w:t>1)</w:t>
      </w:r>
      <w:r w:rsidRPr="002B5CDD">
        <w:rPr>
          <w:b/>
          <w:kern w:val="0"/>
          <w:sz w:val="20"/>
          <w:szCs w:val="20"/>
        </w:rPr>
        <w:t>04b0</w:t>
      </w:r>
      <w:r>
        <w:rPr>
          <w:b/>
          <w:kern w:val="0"/>
          <w:sz w:val="20"/>
          <w:szCs w:val="20"/>
        </w:rPr>
        <w:t>(</w:t>
      </w:r>
      <w:r>
        <w:rPr>
          <w:rFonts w:hint="eastAsia"/>
          <w:b/>
          <w:kern w:val="0"/>
          <w:sz w:val="20"/>
          <w:szCs w:val="20"/>
        </w:rPr>
        <w:t>初始角度</w:t>
      </w:r>
      <w:r>
        <w:rPr>
          <w:b/>
          <w:kern w:val="0"/>
          <w:sz w:val="20"/>
          <w:szCs w:val="20"/>
        </w:rPr>
        <w:t>2)</w:t>
      </w:r>
      <w:r w:rsidRPr="002B5CDD">
        <w:rPr>
          <w:b/>
          <w:kern w:val="0"/>
          <w:sz w:val="20"/>
          <w:szCs w:val="20"/>
        </w:rPr>
        <w:t>04b0</w:t>
      </w:r>
      <w:r>
        <w:rPr>
          <w:rFonts w:hint="eastAsia"/>
          <w:b/>
          <w:kern w:val="0"/>
          <w:sz w:val="20"/>
          <w:szCs w:val="20"/>
        </w:rPr>
        <w:t>（结束符）</w:t>
      </w:r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Default="00363B68" w:rsidP="006A4376">
      <w:pPr>
        <w:ind w:left="420" w:firstLine="420"/>
        <w:rPr>
          <w:b/>
          <w:kern w:val="0"/>
          <w:sz w:val="20"/>
          <w:szCs w:val="20"/>
        </w:rPr>
      </w:pPr>
      <w:r>
        <w:rPr>
          <w:rFonts w:hint="eastAsia"/>
          <w:b/>
          <w:kern w:val="0"/>
          <w:sz w:val="20"/>
          <w:szCs w:val="20"/>
        </w:rPr>
        <w:t>设备发送的数据：</w:t>
      </w:r>
    </w:p>
    <w:p w:rsidR="00363B68" w:rsidRPr="00FF3D6C" w:rsidRDefault="00363B68" w:rsidP="006A4376">
      <w:pPr>
        <w:ind w:left="420" w:firstLine="420"/>
        <w:rPr>
          <w:b/>
          <w:kern w:val="0"/>
          <w:sz w:val="20"/>
          <w:szCs w:val="20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  <w:kern w:val="0"/>
            <w:sz w:val="20"/>
            <w:szCs w:val="20"/>
          </w:rPr>
          <w:t>6F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000101002"/>
            <w:attr w:name="UnitName" w:val="F"/>
          </w:smartTagPr>
        </w:smartTag>
        <w:r>
          <w:rPr>
            <w:b/>
            <w:kern w:val="0"/>
            <w:sz w:val="20"/>
            <w:szCs w:val="20"/>
          </w:rPr>
          <w:t>01000101002f</w:t>
        </w:r>
      </w:smartTag>
      <w:r w:rsidRPr="002B5CDD">
        <w:rPr>
          <w:b/>
          <w:kern w:val="0"/>
          <w:sz w:val="20"/>
          <w:szCs w:val="20"/>
        </w:rPr>
        <w:t>3836373732353033303039353537380064</w:t>
      </w:r>
      <w:r>
        <w:rPr>
          <w:b/>
          <w:kern w:val="0"/>
          <w:sz w:val="20"/>
          <w:szCs w:val="20"/>
        </w:rPr>
        <w:t>03</w:t>
      </w:r>
      <w:r w:rsidRPr="002B5CDD">
        <w:rPr>
          <w:b/>
          <w:kern w:val="0"/>
          <w:sz w:val="20"/>
          <w:szCs w:val="20"/>
        </w:rPr>
        <w:t>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001"/>
          <w:attr w:name="UnitName" w:val="F"/>
        </w:smartTagPr>
        <w:r w:rsidRPr="002B5CDD">
          <w:rPr>
            <w:b/>
            <w:kern w:val="0"/>
            <w:sz w:val="20"/>
            <w:szCs w:val="20"/>
          </w:rPr>
          <w:t>80001f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400000"/>
            <w:attr w:name="UnitName" w:val="a"/>
          </w:smartTagPr>
        </w:smartTag>
        <w:r w:rsidRPr="002B5CDD">
          <w:rPr>
            <w:b/>
            <w:kern w:val="0"/>
            <w:sz w:val="20"/>
            <w:szCs w:val="20"/>
          </w:rPr>
          <w:t>400000a</w:t>
        </w:r>
      </w:smartTag>
      <w:r w:rsidRPr="002B5CDD">
        <w:rPr>
          <w:b/>
          <w:kern w:val="0"/>
          <w:sz w:val="20"/>
          <w:szCs w:val="20"/>
        </w:rPr>
        <w:t>503203E83802020200010064010004b004b004b004b0</w:t>
      </w:r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Pr="002B5CDD" w:rsidRDefault="00363B68" w:rsidP="00EA4585">
      <w:pPr>
        <w:rPr>
          <w:b/>
          <w:kern w:val="0"/>
          <w:sz w:val="20"/>
          <w:szCs w:val="20"/>
        </w:rPr>
      </w:pPr>
    </w:p>
    <w:p w:rsidR="00363B68" w:rsidRPr="007771B3" w:rsidRDefault="00363B68" w:rsidP="00030272">
      <w:pPr>
        <w:pStyle w:val="ListParagraph"/>
        <w:ind w:left="420" w:firstLineChars="0" w:firstLine="0"/>
        <w:rPr>
          <w:b/>
          <w:kern w:val="0"/>
          <w:sz w:val="20"/>
          <w:szCs w:val="20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smartTag w:uri="urn:schemas-microsoft-com:office:smarttags" w:element="chsdate">
          <w:smartTagPr>
            <w:attr w:name="IsROCDate" w:val="False"/>
            <w:attr w:name="IsLunarDate" w:val="False"/>
            <w:attr w:name="Day" w:val="30"/>
            <w:attr w:name="Month" w:val="12"/>
            <w:attr w:name="Year" w:val="1899"/>
          </w:smartTagPr>
          <w:r w:rsidRPr="007771B3">
            <w:rPr>
              <w:b/>
              <w:kern w:val="0"/>
              <w:sz w:val="20"/>
              <w:szCs w:val="20"/>
            </w:rPr>
            <w:t>3.1.2</w:t>
          </w:r>
        </w:smartTag>
      </w:smartTag>
      <w:r w:rsidRPr="007771B3">
        <w:rPr>
          <w:rFonts w:hint="eastAsia"/>
          <w:b/>
          <w:kern w:val="0"/>
          <w:sz w:val="20"/>
          <w:szCs w:val="20"/>
        </w:rPr>
        <w:t>服务器对设备的回复</w:t>
      </w:r>
    </w:p>
    <w:p w:rsidR="00363B68" w:rsidRDefault="00363B68" w:rsidP="00C634DD">
      <w:pPr>
        <w:ind w:firstLine="420"/>
        <w:rPr>
          <w:b/>
          <w:kern w:val="0"/>
          <w:sz w:val="20"/>
          <w:szCs w:val="20"/>
        </w:rPr>
      </w:pPr>
      <w:r w:rsidRPr="002B5CDD">
        <w:rPr>
          <w:rFonts w:hint="eastAsia"/>
          <w:b/>
          <w:kern w:val="0"/>
          <w:sz w:val="20"/>
          <w:szCs w:val="20"/>
        </w:rPr>
        <w:t>服务器收到数据后，需要给设备发送一个确认消息。</w:t>
      </w:r>
    </w:p>
    <w:p w:rsidR="00363B68" w:rsidRDefault="00363B68" w:rsidP="00C634DD">
      <w:pPr>
        <w:ind w:firstLine="420"/>
        <w:rPr>
          <w:b/>
          <w:kern w:val="0"/>
          <w:sz w:val="20"/>
          <w:szCs w:val="20"/>
        </w:rPr>
      </w:pPr>
      <w:r>
        <w:rPr>
          <w:rFonts w:hint="eastAsia"/>
          <w:b/>
          <w:kern w:val="0"/>
          <w:sz w:val="20"/>
          <w:szCs w:val="20"/>
        </w:rPr>
        <w:t>回复数据：</w:t>
      </w:r>
    </w:p>
    <w:p w:rsidR="00363B68" w:rsidRDefault="00363B68" w:rsidP="00C634DD">
      <w:pPr>
        <w:ind w:firstLine="420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  <w:kern w:val="0"/>
            <w:sz w:val="20"/>
            <w:szCs w:val="20"/>
          </w:rPr>
          <w:t>6F</w:t>
        </w:r>
      </w:smartTag>
      <w:r>
        <w:rPr>
          <w:b/>
          <w:kern w:val="0"/>
          <w:sz w:val="20"/>
          <w:szCs w:val="20"/>
        </w:rPr>
        <w:t>01010100010d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Pr="002B5CDD" w:rsidRDefault="00363B68" w:rsidP="00527DC0">
      <w:pPr>
        <w:rPr>
          <w:b/>
          <w:kern w:val="0"/>
          <w:sz w:val="20"/>
          <w:szCs w:val="20"/>
        </w:rPr>
      </w:pPr>
    </w:p>
    <w:p w:rsidR="00363B68" w:rsidRPr="0004265E" w:rsidRDefault="00363B68" w:rsidP="00030272">
      <w:pPr>
        <w:pStyle w:val="ListParagraph"/>
        <w:ind w:firstLineChars="0"/>
        <w:rPr>
          <w:b/>
          <w:color w:val="FF0000"/>
          <w:kern w:val="0"/>
          <w:sz w:val="20"/>
          <w:szCs w:val="20"/>
        </w:rPr>
      </w:pPr>
      <w:r w:rsidRPr="0004265E">
        <w:rPr>
          <w:b/>
          <w:color w:val="FF0000"/>
          <w:kern w:val="0"/>
          <w:sz w:val="20"/>
          <w:szCs w:val="20"/>
        </w:rPr>
        <w:t>3.2</w:t>
      </w:r>
      <w:r w:rsidRPr="0004265E">
        <w:rPr>
          <w:rFonts w:hint="eastAsia"/>
          <w:b/>
          <w:color w:val="FF0000"/>
          <w:kern w:val="0"/>
          <w:sz w:val="20"/>
          <w:szCs w:val="20"/>
        </w:rPr>
        <w:t>设备请求读时间</w:t>
      </w:r>
    </w:p>
    <w:p w:rsidR="00363B68" w:rsidRPr="002B5CDD" w:rsidRDefault="00363B68" w:rsidP="00030272">
      <w:pPr>
        <w:pStyle w:val="ListParagraph"/>
        <w:ind w:firstLineChars="0"/>
        <w:rPr>
          <w:b/>
          <w:kern w:val="0"/>
          <w:sz w:val="20"/>
          <w:szCs w:val="20"/>
        </w:rPr>
      </w:pPr>
    </w:p>
    <w:p w:rsidR="00363B68" w:rsidRPr="002B5CDD" w:rsidRDefault="00363B68" w:rsidP="00ED4FE5">
      <w:pPr>
        <w:pStyle w:val="ListParagraph"/>
        <w:ind w:firstLineChars="0"/>
        <w:rPr>
          <w:b/>
          <w:kern w:val="0"/>
          <w:sz w:val="20"/>
          <w:szCs w:val="20"/>
        </w:rPr>
      </w:pPr>
      <w:r w:rsidRPr="002B5CDD">
        <w:rPr>
          <w:rFonts w:hint="eastAsia"/>
          <w:b/>
          <w:kern w:val="0"/>
          <w:sz w:val="20"/>
          <w:szCs w:val="20"/>
        </w:rPr>
        <w:t>例如：</w:t>
      </w:r>
      <w:r w:rsidRPr="002B5CDD">
        <w:rPr>
          <w:b/>
          <w:kern w:val="0"/>
          <w:sz w:val="20"/>
          <w:szCs w:val="20"/>
        </w:rPr>
        <w:t>imei</w:t>
      </w:r>
      <w:r w:rsidRPr="002B5CDD">
        <w:rPr>
          <w:rFonts w:hint="eastAsia"/>
          <w:b/>
          <w:kern w:val="0"/>
          <w:sz w:val="20"/>
          <w:szCs w:val="20"/>
        </w:rPr>
        <w:t>为</w:t>
      </w:r>
      <w:r w:rsidRPr="002B5CDD">
        <w:rPr>
          <w:b/>
          <w:kern w:val="0"/>
          <w:sz w:val="20"/>
          <w:szCs w:val="20"/>
        </w:rPr>
        <w:t>867725030095578</w:t>
      </w:r>
      <w:r w:rsidRPr="002B5CDD">
        <w:rPr>
          <w:rFonts w:hint="eastAsia"/>
          <w:b/>
          <w:kern w:val="0"/>
          <w:sz w:val="20"/>
          <w:szCs w:val="20"/>
        </w:rPr>
        <w:t>，数据为</w:t>
      </w:r>
      <w:r w:rsidRPr="002B5CDD">
        <w:rPr>
          <w:b/>
          <w:kern w:val="0"/>
          <w:sz w:val="20"/>
          <w:szCs w:val="20"/>
        </w:rPr>
        <w:t xml:space="preserve"> </w:t>
      </w:r>
      <w:r w:rsidRPr="002B5CDD">
        <w:rPr>
          <w:rFonts w:hint="eastAsia"/>
          <w:b/>
          <w:kern w:val="0"/>
          <w:sz w:val="20"/>
          <w:szCs w:val="20"/>
        </w:rPr>
        <w:t>：</w:t>
      </w:r>
    </w:p>
    <w:p w:rsidR="00363B68" w:rsidRPr="002B5CDD" w:rsidRDefault="00363B68" w:rsidP="001A6F30">
      <w:pPr>
        <w:ind w:left="420"/>
        <w:rPr>
          <w:b/>
          <w:kern w:val="0"/>
          <w:sz w:val="20"/>
          <w:szCs w:val="20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  <w:kern w:val="0"/>
            <w:sz w:val="20"/>
            <w:szCs w:val="20"/>
          </w:rPr>
          <w:t>6F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000201000"/>
            <w:attr w:name="UnitName" w:val="F"/>
          </w:smartTagPr>
        </w:smartTag>
        <w:r>
          <w:rPr>
            <w:b/>
            <w:kern w:val="0"/>
            <w:sz w:val="20"/>
            <w:szCs w:val="20"/>
          </w:rPr>
          <w:t>01000201000f</w:t>
        </w:r>
      </w:smartTag>
      <w:r w:rsidRPr="002B5CDD">
        <w:rPr>
          <w:b/>
          <w:kern w:val="0"/>
          <w:sz w:val="20"/>
          <w:szCs w:val="20"/>
        </w:rPr>
        <w:t>383637373235303330303935353738</w:t>
      </w:r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Pr="002B5CDD" w:rsidRDefault="00363B68" w:rsidP="0035159F">
      <w:pPr>
        <w:ind w:firstLine="405"/>
        <w:rPr>
          <w:b/>
          <w:kern w:val="0"/>
          <w:sz w:val="20"/>
          <w:szCs w:val="20"/>
        </w:rPr>
      </w:pPr>
    </w:p>
    <w:p w:rsidR="00363B68" w:rsidRDefault="00363B68" w:rsidP="001A6F30">
      <w:pPr>
        <w:rPr>
          <w:b/>
          <w:kern w:val="0"/>
          <w:sz w:val="20"/>
          <w:szCs w:val="20"/>
        </w:rPr>
      </w:pPr>
    </w:p>
    <w:p w:rsidR="00363B68" w:rsidRDefault="00363B68" w:rsidP="001A6F30">
      <w:pPr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3.3</w:t>
      </w:r>
      <w:r w:rsidRPr="00000E17">
        <w:rPr>
          <w:rFonts w:hint="eastAsia"/>
          <w:b/>
          <w:kern w:val="0"/>
          <w:sz w:val="20"/>
          <w:szCs w:val="20"/>
        </w:rPr>
        <w:t>设备上报</w:t>
      </w:r>
      <w:r w:rsidRPr="00000E17">
        <w:rPr>
          <w:b/>
          <w:kern w:val="0"/>
          <w:sz w:val="20"/>
          <w:szCs w:val="20"/>
        </w:rPr>
        <w:t>CELLID</w:t>
      </w:r>
    </w:p>
    <w:p w:rsidR="00363B68" w:rsidRDefault="00363B68" w:rsidP="001A6F30">
      <w:pPr>
        <w:rPr>
          <w:b/>
          <w:kern w:val="0"/>
          <w:sz w:val="20"/>
          <w:szCs w:val="20"/>
        </w:rPr>
      </w:pPr>
      <w:r w:rsidRPr="002B5CDD">
        <w:rPr>
          <w:b/>
          <w:kern w:val="0"/>
          <w:sz w:val="20"/>
          <w:szCs w:val="20"/>
        </w:rPr>
        <w:t>imei</w:t>
      </w:r>
      <w:r w:rsidRPr="002B5CDD">
        <w:rPr>
          <w:rFonts w:hint="eastAsia"/>
          <w:b/>
          <w:kern w:val="0"/>
          <w:sz w:val="20"/>
          <w:szCs w:val="20"/>
        </w:rPr>
        <w:t>为</w:t>
      </w:r>
      <w:r w:rsidRPr="002B5CDD">
        <w:rPr>
          <w:b/>
          <w:kern w:val="0"/>
          <w:sz w:val="20"/>
          <w:szCs w:val="20"/>
        </w:rPr>
        <w:t>867725030095578</w:t>
      </w:r>
      <w:r w:rsidRPr="002B5CDD">
        <w:rPr>
          <w:rFonts w:hint="eastAsia"/>
          <w:b/>
          <w:kern w:val="0"/>
          <w:sz w:val="20"/>
          <w:szCs w:val="20"/>
        </w:rPr>
        <w:t>，</w:t>
      </w:r>
      <w:r>
        <w:rPr>
          <w:b/>
          <w:kern w:val="0"/>
          <w:sz w:val="20"/>
          <w:szCs w:val="20"/>
        </w:rPr>
        <w:t>cellid</w:t>
      </w:r>
      <w:r>
        <w:rPr>
          <w:rFonts w:hint="eastAsia"/>
          <w:b/>
          <w:kern w:val="0"/>
          <w:sz w:val="20"/>
          <w:szCs w:val="20"/>
        </w:rPr>
        <w:t>为</w:t>
      </w:r>
      <w:r>
        <w:rPr>
          <w:b/>
          <w:kern w:val="0"/>
          <w:sz w:val="20"/>
          <w:szCs w:val="20"/>
        </w:rPr>
        <w:t>32142</w:t>
      </w:r>
      <w:r w:rsidRPr="002B5CDD">
        <w:rPr>
          <w:rFonts w:hint="eastAsia"/>
          <w:b/>
          <w:kern w:val="0"/>
          <w:sz w:val="20"/>
          <w:szCs w:val="20"/>
        </w:rPr>
        <w:t>数据为</w:t>
      </w:r>
      <w:r w:rsidRPr="002B5CDD">
        <w:rPr>
          <w:b/>
          <w:kern w:val="0"/>
          <w:sz w:val="20"/>
          <w:szCs w:val="20"/>
        </w:rPr>
        <w:t xml:space="preserve"> </w:t>
      </w:r>
      <w:r w:rsidRPr="002B5CDD">
        <w:rPr>
          <w:rFonts w:hint="eastAsia"/>
          <w:b/>
          <w:kern w:val="0"/>
          <w:sz w:val="20"/>
          <w:szCs w:val="20"/>
        </w:rPr>
        <w:t>：</w:t>
      </w:r>
    </w:p>
    <w:p w:rsidR="00363B68" w:rsidRPr="002B5CDD" w:rsidRDefault="00363B68" w:rsidP="001A6F30">
      <w:pPr>
        <w:rPr>
          <w:b/>
          <w:kern w:val="0"/>
          <w:sz w:val="20"/>
          <w:szCs w:val="20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  <w:kern w:val="0"/>
            <w:sz w:val="20"/>
            <w:szCs w:val="20"/>
          </w:rPr>
          <w:t>6F</w:t>
        </w:r>
      </w:smartTag>
      <w:r>
        <w:rPr>
          <w:b/>
          <w:kern w:val="0"/>
          <w:sz w:val="20"/>
          <w:szCs w:val="20"/>
        </w:rPr>
        <w:t>01000301001338363737323530333030393535373800007d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F"/>
        </w:smartTagPr>
        <w:r>
          <w:rPr>
            <w:b/>
            <w:kern w:val="0"/>
            <w:sz w:val="20"/>
            <w:szCs w:val="20"/>
          </w:rPr>
          <w:t>8f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Default="00363B68" w:rsidP="001A6F30">
      <w:pPr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3.4</w:t>
      </w:r>
      <w:r w:rsidRPr="00000E17">
        <w:rPr>
          <w:rFonts w:hint="eastAsia"/>
          <w:b/>
          <w:kern w:val="0"/>
          <w:sz w:val="20"/>
          <w:szCs w:val="20"/>
        </w:rPr>
        <w:t>设备上报</w:t>
      </w:r>
      <w:r>
        <w:rPr>
          <w:rFonts w:hint="eastAsia"/>
          <w:b/>
          <w:kern w:val="0"/>
          <w:sz w:val="20"/>
          <w:szCs w:val="20"/>
        </w:rPr>
        <w:t>软件版本号</w:t>
      </w:r>
    </w:p>
    <w:p w:rsidR="00363B68" w:rsidRDefault="00363B68" w:rsidP="001A6F30">
      <w:pPr>
        <w:rPr>
          <w:b/>
          <w:kern w:val="0"/>
          <w:sz w:val="20"/>
          <w:szCs w:val="20"/>
        </w:rPr>
      </w:pPr>
      <w:r w:rsidRPr="002B5CDD">
        <w:rPr>
          <w:rFonts w:hint="eastAsia"/>
          <w:b/>
          <w:kern w:val="0"/>
          <w:sz w:val="20"/>
          <w:szCs w:val="20"/>
        </w:rPr>
        <w:t>版本号为</w:t>
      </w:r>
      <w:r w:rsidRPr="00AE641E">
        <w:rPr>
          <w:b/>
          <w:kern w:val="0"/>
          <w:sz w:val="20"/>
          <w:szCs w:val="20"/>
        </w:rPr>
        <w:t>A36_V01_191218_LIGHT_TCP</w:t>
      </w:r>
      <w:r w:rsidRPr="002B5CDD">
        <w:rPr>
          <w:rFonts w:hint="eastAsia"/>
          <w:b/>
          <w:kern w:val="0"/>
          <w:sz w:val="20"/>
          <w:szCs w:val="20"/>
        </w:rPr>
        <w:t>，</w:t>
      </w:r>
      <w:r w:rsidRPr="002B5CDD">
        <w:rPr>
          <w:b/>
          <w:kern w:val="0"/>
          <w:sz w:val="20"/>
          <w:szCs w:val="20"/>
        </w:rPr>
        <w:t>imei</w:t>
      </w:r>
      <w:r w:rsidRPr="002B5CDD">
        <w:rPr>
          <w:rFonts w:hint="eastAsia"/>
          <w:b/>
          <w:kern w:val="0"/>
          <w:sz w:val="20"/>
          <w:szCs w:val="20"/>
        </w:rPr>
        <w:t>为</w:t>
      </w:r>
      <w:r w:rsidRPr="002B5CDD">
        <w:rPr>
          <w:b/>
          <w:kern w:val="0"/>
          <w:sz w:val="20"/>
          <w:szCs w:val="20"/>
        </w:rPr>
        <w:t>867725030095578</w:t>
      </w:r>
      <w:r>
        <w:rPr>
          <w:rFonts w:hint="eastAsia"/>
          <w:b/>
          <w:kern w:val="0"/>
          <w:sz w:val="20"/>
          <w:szCs w:val="20"/>
        </w:rPr>
        <w:t>数据为：</w:t>
      </w:r>
    </w:p>
    <w:p w:rsidR="00363B68" w:rsidRPr="00AE641E" w:rsidRDefault="00363B68" w:rsidP="001A6F30">
      <w:pPr>
        <w:rPr>
          <w:b/>
          <w:kern w:val="0"/>
          <w:sz w:val="20"/>
          <w:szCs w:val="20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  <w:kern w:val="0"/>
            <w:sz w:val="20"/>
            <w:szCs w:val="20"/>
          </w:rPr>
          <w:t>6f</w:t>
        </w:r>
      </w:smartTag>
      <w:r>
        <w:rPr>
          <w:b/>
          <w:kern w:val="0"/>
          <w:sz w:val="20"/>
          <w:szCs w:val="20"/>
        </w:rPr>
        <w:t>010004010027383637373235303330303935353738</w:t>
      </w:r>
      <w:r w:rsidRPr="00AE641E">
        <w:rPr>
          <w:b/>
          <w:kern w:val="0"/>
          <w:sz w:val="20"/>
          <w:szCs w:val="20"/>
        </w:rPr>
        <w:t>4133365f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30315"/>
          <w:attr w:name="UnitName" w:val="F"/>
        </w:smartTagPr>
        <w:r w:rsidRPr="00AE641E">
          <w:rPr>
            <w:b/>
            <w:kern w:val="0"/>
            <w:sz w:val="20"/>
            <w:szCs w:val="20"/>
          </w:rPr>
          <w:t>5630315f</w:t>
        </w:r>
      </w:smartTag>
      <w:r w:rsidRPr="00AE641E">
        <w:rPr>
          <w:b/>
          <w:kern w:val="0"/>
          <w:sz w:val="20"/>
          <w:szCs w:val="20"/>
        </w:rPr>
        <w:t>3139313231385f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 w:rsidRPr="00AE641E">
          <w:rPr>
            <w:b/>
            <w:kern w:val="0"/>
            <w:sz w:val="20"/>
            <w:szCs w:val="20"/>
          </w:rPr>
          <w:t>4c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494748545"/>
            <w:attr w:name="UnitName" w:val="F"/>
          </w:smartTagPr>
        </w:smartTag>
        <w:r w:rsidRPr="00AE641E">
          <w:rPr>
            <w:b/>
            <w:kern w:val="0"/>
            <w:sz w:val="20"/>
            <w:szCs w:val="20"/>
          </w:rPr>
          <w:t>494748545f</w:t>
        </w:r>
      </w:smartTag>
      <w:r w:rsidRPr="00AE641E">
        <w:rPr>
          <w:b/>
          <w:kern w:val="0"/>
          <w:sz w:val="20"/>
          <w:szCs w:val="20"/>
        </w:rPr>
        <w:t>544350</w:t>
      </w:r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Default="00363B68" w:rsidP="001A6F30">
      <w:pPr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3.5</w:t>
      </w:r>
      <w:r w:rsidRPr="00000E17">
        <w:rPr>
          <w:rFonts w:hint="eastAsia"/>
          <w:b/>
          <w:kern w:val="0"/>
          <w:sz w:val="20"/>
          <w:szCs w:val="20"/>
        </w:rPr>
        <w:t>设备上报</w:t>
      </w:r>
      <w:r>
        <w:rPr>
          <w:rFonts w:hint="eastAsia"/>
          <w:b/>
          <w:kern w:val="0"/>
          <w:sz w:val="20"/>
          <w:szCs w:val="20"/>
        </w:rPr>
        <w:t>固件版本号</w:t>
      </w:r>
    </w:p>
    <w:p w:rsidR="00363B68" w:rsidRPr="002B5CDD" w:rsidRDefault="00363B68" w:rsidP="00DC00A0">
      <w:pPr>
        <w:rPr>
          <w:b/>
          <w:kern w:val="0"/>
          <w:sz w:val="20"/>
          <w:szCs w:val="20"/>
        </w:rPr>
      </w:pPr>
      <w:r w:rsidRPr="002B5CDD">
        <w:rPr>
          <w:rFonts w:hint="eastAsia"/>
          <w:b/>
          <w:kern w:val="0"/>
          <w:sz w:val="20"/>
          <w:szCs w:val="20"/>
        </w:rPr>
        <w:t>版本号为</w:t>
      </w:r>
      <w:r w:rsidRPr="002B5CDD">
        <w:rPr>
          <w:b/>
          <w:kern w:val="0"/>
          <w:sz w:val="20"/>
          <w:szCs w:val="20"/>
        </w:rPr>
        <w:t>V100R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2B5CDD">
          <w:rPr>
            <w:b/>
            <w:kern w:val="0"/>
            <w:sz w:val="20"/>
            <w:szCs w:val="20"/>
          </w:rPr>
          <w:t>100C</w:t>
        </w:r>
      </w:smartTag>
      <w:r w:rsidRPr="002B5CDD">
        <w:rPr>
          <w:b/>
          <w:kern w:val="0"/>
          <w:sz w:val="20"/>
          <w:szCs w:val="20"/>
        </w:rPr>
        <w:t>10B657SP3</w:t>
      </w:r>
      <w:r w:rsidRPr="002B5CDD">
        <w:rPr>
          <w:rFonts w:hint="eastAsia"/>
          <w:b/>
          <w:kern w:val="0"/>
          <w:sz w:val="20"/>
          <w:szCs w:val="20"/>
        </w:rPr>
        <w:t>，</w:t>
      </w:r>
      <w:r w:rsidRPr="002B5CDD">
        <w:rPr>
          <w:b/>
          <w:kern w:val="0"/>
          <w:sz w:val="20"/>
          <w:szCs w:val="20"/>
        </w:rPr>
        <w:t>imei</w:t>
      </w:r>
      <w:r w:rsidRPr="002B5CDD">
        <w:rPr>
          <w:rFonts w:hint="eastAsia"/>
          <w:b/>
          <w:kern w:val="0"/>
          <w:sz w:val="20"/>
          <w:szCs w:val="20"/>
        </w:rPr>
        <w:t>为</w:t>
      </w:r>
      <w:r w:rsidRPr="002B5CDD">
        <w:rPr>
          <w:b/>
          <w:kern w:val="0"/>
          <w:sz w:val="20"/>
          <w:szCs w:val="20"/>
        </w:rPr>
        <w:t>867725030095578</w:t>
      </w:r>
      <w:r>
        <w:rPr>
          <w:rFonts w:hint="eastAsia"/>
          <w:b/>
          <w:kern w:val="0"/>
          <w:sz w:val="20"/>
          <w:szCs w:val="20"/>
        </w:rPr>
        <w:t>，数据</w:t>
      </w:r>
      <w:r w:rsidRPr="002B5CDD">
        <w:rPr>
          <w:rFonts w:hint="eastAsia"/>
          <w:b/>
          <w:kern w:val="0"/>
          <w:sz w:val="20"/>
          <w:szCs w:val="20"/>
        </w:rPr>
        <w:t>为：</w:t>
      </w:r>
    </w:p>
    <w:p w:rsidR="00363B68" w:rsidRPr="002B5CDD" w:rsidRDefault="00363B68" w:rsidP="00DC00A0">
      <w:pPr>
        <w:rPr>
          <w:b/>
          <w:kern w:val="0"/>
          <w:sz w:val="20"/>
          <w:szCs w:val="20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  <w:kern w:val="0"/>
            <w:sz w:val="20"/>
            <w:szCs w:val="20"/>
          </w:rPr>
          <w:t>6F</w:t>
        </w:r>
      </w:smartTag>
      <w:r>
        <w:rPr>
          <w:b/>
          <w:kern w:val="0"/>
          <w:sz w:val="20"/>
          <w:szCs w:val="20"/>
        </w:rPr>
        <w:t>010005010021</w:t>
      </w:r>
      <w:r w:rsidRPr="002B5CDD">
        <w:rPr>
          <w:b/>
          <w:kern w:val="0"/>
          <w:sz w:val="20"/>
          <w:szCs w:val="20"/>
        </w:rPr>
        <w:t>38363737323530333030393535373856313030523130304331304236353753</w:t>
      </w:r>
      <w:r>
        <w:rPr>
          <w:b/>
          <w:kern w:val="0"/>
          <w:sz w:val="20"/>
          <w:szCs w:val="20"/>
        </w:rPr>
        <w:t>50</w:t>
      </w:r>
      <w:r w:rsidRPr="002B5CDD">
        <w:rPr>
          <w:b/>
          <w:kern w:val="0"/>
          <w:sz w:val="20"/>
          <w:szCs w:val="20"/>
        </w:rPr>
        <w:t xml:space="preserve">33 </w:t>
      </w:r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Default="00363B68" w:rsidP="00023D8E">
      <w:pPr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3.6</w:t>
      </w:r>
      <w:r>
        <w:rPr>
          <w:rFonts w:hint="eastAsia"/>
          <w:b/>
          <w:kern w:val="0"/>
          <w:sz w:val="20"/>
          <w:szCs w:val="20"/>
        </w:rPr>
        <w:t>设备开关灯异常报警</w:t>
      </w:r>
    </w:p>
    <w:p w:rsidR="00363B68" w:rsidRPr="002B5CDD" w:rsidRDefault="00363B68" w:rsidP="00523697">
      <w:pPr>
        <w:pStyle w:val="ListParagraph"/>
        <w:ind w:firstLineChars="0" w:firstLine="0"/>
        <w:rPr>
          <w:b/>
          <w:kern w:val="0"/>
          <w:sz w:val="20"/>
          <w:szCs w:val="20"/>
        </w:rPr>
      </w:pPr>
      <w:r w:rsidRPr="002B5CDD">
        <w:rPr>
          <w:b/>
          <w:kern w:val="0"/>
          <w:sz w:val="20"/>
          <w:szCs w:val="20"/>
        </w:rPr>
        <w:t>Imei</w:t>
      </w:r>
      <w:r w:rsidRPr="002B5CDD">
        <w:rPr>
          <w:rFonts w:hint="eastAsia"/>
          <w:b/>
          <w:kern w:val="0"/>
          <w:sz w:val="20"/>
          <w:szCs w:val="20"/>
        </w:rPr>
        <w:t>为</w:t>
      </w:r>
      <w:r w:rsidRPr="002B5CDD">
        <w:rPr>
          <w:b/>
          <w:kern w:val="0"/>
          <w:sz w:val="20"/>
          <w:szCs w:val="20"/>
        </w:rPr>
        <w:t>867725030095578</w:t>
      </w:r>
      <w:r w:rsidRPr="002B5CDD">
        <w:rPr>
          <w:rFonts w:hint="eastAsia"/>
          <w:b/>
          <w:kern w:val="0"/>
          <w:sz w:val="20"/>
          <w:szCs w:val="20"/>
        </w:rPr>
        <w:t>关灯失败的数</w:t>
      </w:r>
      <w:r>
        <w:rPr>
          <w:rFonts w:hint="eastAsia"/>
          <w:b/>
          <w:kern w:val="0"/>
          <w:sz w:val="20"/>
          <w:szCs w:val="20"/>
        </w:rPr>
        <w:t>据</w:t>
      </w:r>
      <w:r w:rsidRPr="002B5CDD">
        <w:rPr>
          <w:rFonts w:hint="eastAsia"/>
          <w:b/>
          <w:kern w:val="0"/>
          <w:sz w:val="20"/>
          <w:szCs w:val="20"/>
        </w:rPr>
        <w:t>为：</w:t>
      </w:r>
    </w:p>
    <w:p w:rsidR="00363B68" w:rsidRDefault="00363B68" w:rsidP="00023D8E">
      <w:pPr>
        <w:rPr>
          <w:b/>
          <w:kern w:val="0"/>
          <w:sz w:val="20"/>
          <w:szCs w:val="20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  <w:kern w:val="0"/>
            <w:sz w:val="20"/>
            <w:szCs w:val="20"/>
          </w:rPr>
          <w:t>6F</w:t>
        </w:r>
      </w:smartTag>
      <w:r>
        <w:rPr>
          <w:b/>
          <w:kern w:val="0"/>
          <w:sz w:val="20"/>
          <w:szCs w:val="20"/>
        </w:rPr>
        <w:t>010006010010383637373235303330303935353738</w:t>
      </w:r>
      <w:r w:rsidRPr="00523697">
        <w:rPr>
          <w:b/>
          <w:color w:val="FF0000"/>
          <w:kern w:val="0"/>
          <w:sz w:val="20"/>
          <w:szCs w:val="20"/>
        </w:rPr>
        <w:t>00</w:t>
      </w:r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Pr="002B5CDD" w:rsidRDefault="00363B68" w:rsidP="00523697">
      <w:pPr>
        <w:pStyle w:val="ListParagraph"/>
        <w:ind w:firstLineChars="0" w:firstLine="0"/>
        <w:rPr>
          <w:b/>
          <w:kern w:val="0"/>
          <w:sz w:val="20"/>
          <w:szCs w:val="20"/>
        </w:rPr>
      </w:pPr>
      <w:r w:rsidRPr="002B5CDD">
        <w:rPr>
          <w:b/>
          <w:kern w:val="0"/>
          <w:sz w:val="20"/>
          <w:szCs w:val="20"/>
        </w:rPr>
        <w:t>Imei</w:t>
      </w:r>
      <w:r w:rsidRPr="002B5CDD">
        <w:rPr>
          <w:rFonts w:hint="eastAsia"/>
          <w:b/>
          <w:kern w:val="0"/>
          <w:sz w:val="20"/>
          <w:szCs w:val="20"/>
        </w:rPr>
        <w:t>为</w:t>
      </w:r>
      <w:r w:rsidRPr="002B5CDD">
        <w:rPr>
          <w:b/>
          <w:kern w:val="0"/>
          <w:sz w:val="20"/>
          <w:szCs w:val="20"/>
        </w:rPr>
        <w:t>867725030095578</w:t>
      </w:r>
      <w:r>
        <w:rPr>
          <w:rFonts w:hint="eastAsia"/>
          <w:b/>
          <w:kern w:val="0"/>
          <w:sz w:val="20"/>
          <w:szCs w:val="20"/>
        </w:rPr>
        <w:t>开</w:t>
      </w:r>
      <w:r w:rsidRPr="002B5CDD">
        <w:rPr>
          <w:rFonts w:hint="eastAsia"/>
          <w:b/>
          <w:kern w:val="0"/>
          <w:sz w:val="20"/>
          <w:szCs w:val="20"/>
        </w:rPr>
        <w:t>灯失败的数</w:t>
      </w:r>
      <w:r>
        <w:rPr>
          <w:rFonts w:hint="eastAsia"/>
          <w:b/>
          <w:kern w:val="0"/>
          <w:sz w:val="20"/>
          <w:szCs w:val="20"/>
        </w:rPr>
        <w:t>据</w:t>
      </w:r>
      <w:r w:rsidRPr="002B5CDD">
        <w:rPr>
          <w:rFonts w:hint="eastAsia"/>
          <w:b/>
          <w:kern w:val="0"/>
          <w:sz w:val="20"/>
          <w:szCs w:val="20"/>
        </w:rPr>
        <w:t>为：</w:t>
      </w:r>
    </w:p>
    <w:p w:rsidR="00363B68" w:rsidRDefault="00363B68" w:rsidP="00523697">
      <w:pPr>
        <w:rPr>
          <w:b/>
          <w:kern w:val="0"/>
          <w:sz w:val="20"/>
          <w:szCs w:val="20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  <w:kern w:val="0"/>
            <w:sz w:val="20"/>
            <w:szCs w:val="20"/>
          </w:rPr>
          <w:t>6F</w:t>
        </w:r>
      </w:smartTag>
      <w:r>
        <w:rPr>
          <w:b/>
          <w:kern w:val="0"/>
          <w:sz w:val="20"/>
          <w:szCs w:val="20"/>
        </w:rPr>
        <w:t>010006010010383637373235303330303935353738</w:t>
      </w:r>
      <w:r w:rsidRPr="00523697">
        <w:rPr>
          <w:b/>
          <w:color w:val="FF0000"/>
          <w:kern w:val="0"/>
          <w:sz w:val="20"/>
          <w:szCs w:val="20"/>
        </w:rPr>
        <w:t>0</w:t>
      </w:r>
      <w:r>
        <w:rPr>
          <w:b/>
          <w:color w:val="FF0000"/>
          <w:kern w:val="0"/>
          <w:sz w:val="20"/>
          <w:szCs w:val="20"/>
        </w:rPr>
        <w:t>1</w:t>
      </w:r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Default="00363B68" w:rsidP="00023D8E">
      <w:pPr>
        <w:pStyle w:val="ListParagraph"/>
        <w:ind w:firstLineChars="0" w:firstLine="0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3.7</w:t>
      </w:r>
      <w:r>
        <w:rPr>
          <w:rFonts w:hint="eastAsia"/>
          <w:b/>
          <w:kern w:val="0"/>
          <w:sz w:val="20"/>
          <w:szCs w:val="20"/>
        </w:rPr>
        <w:t>灯具大电流报警</w:t>
      </w:r>
    </w:p>
    <w:p w:rsidR="00363B68" w:rsidRDefault="00363B68" w:rsidP="00023D8E">
      <w:pPr>
        <w:pStyle w:val="ListParagraph"/>
        <w:ind w:firstLineChars="0" w:firstLine="0"/>
        <w:rPr>
          <w:b/>
          <w:kern w:val="0"/>
          <w:sz w:val="20"/>
          <w:szCs w:val="20"/>
        </w:rPr>
      </w:pPr>
      <w:r w:rsidRPr="002B5CDD">
        <w:rPr>
          <w:b/>
          <w:kern w:val="0"/>
          <w:sz w:val="20"/>
          <w:szCs w:val="20"/>
        </w:rPr>
        <w:t>Imei</w:t>
      </w:r>
      <w:r w:rsidRPr="002B5CDD">
        <w:rPr>
          <w:rFonts w:hint="eastAsia"/>
          <w:b/>
          <w:kern w:val="0"/>
          <w:sz w:val="20"/>
          <w:szCs w:val="20"/>
        </w:rPr>
        <w:t>为</w:t>
      </w:r>
      <w:r w:rsidRPr="002B5CDD">
        <w:rPr>
          <w:b/>
          <w:kern w:val="0"/>
          <w:sz w:val="20"/>
          <w:szCs w:val="20"/>
        </w:rPr>
        <w:t>867725030095578</w:t>
      </w:r>
      <w:r w:rsidRPr="002B5CDD">
        <w:rPr>
          <w:rFonts w:hint="eastAsia"/>
          <w:b/>
          <w:kern w:val="0"/>
          <w:sz w:val="20"/>
          <w:szCs w:val="20"/>
        </w:rPr>
        <w:t>灯具开灯漏电报警的数据区为：</w:t>
      </w:r>
    </w:p>
    <w:p w:rsidR="00363B68" w:rsidRDefault="00363B68" w:rsidP="00023D8E">
      <w:pPr>
        <w:pStyle w:val="ListParagraph"/>
        <w:ind w:firstLineChars="0" w:firstLine="0"/>
        <w:rPr>
          <w:b/>
          <w:kern w:val="0"/>
          <w:sz w:val="20"/>
          <w:szCs w:val="20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  <w:kern w:val="0"/>
            <w:sz w:val="20"/>
            <w:szCs w:val="20"/>
          </w:rPr>
          <w:t>6F</w:t>
        </w:r>
      </w:smartTag>
      <w:r>
        <w:rPr>
          <w:b/>
          <w:kern w:val="0"/>
          <w:sz w:val="20"/>
          <w:szCs w:val="20"/>
        </w:rPr>
        <w:t>010007010010383637373235303330303935353738</w:t>
      </w:r>
      <w:r w:rsidRPr="00344126">
        <w:rPr>
          <w:b/>
          <w:color w:val="FF0000"/>
          <w:kern w:val="0"/>
          <w:sz w:val="20"/>
          <w:szCs w:val="20"/>
        </w:rPr>
        <w:t>01</w:t>
      </w:r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Default="00363B68" w:rsidP="00344126">
      <w:pPr>
        <w:pStyle w:val="ListParagraph"/>
        <w:ind w:firstLineChars="0" w:firstLine="0"/>
        <w:rPr>
          <w:b/>
          <w:kern w:val="0"/>
          <w:sz w:val="20"/>
          <w:szCs w:val="20"/>
        </w:rPr>
      </w:pPr>
      <w:r w:rsidRPr="002B5CDD">
        <w:rPr>
          <w:b/>
          <w:kern w:val="0"/>
          <w:sz w:val="20"/>
          <w:szCs w:val="20"/>
        </w:rPr>
        <w:t>Imei</w:t>
      </w:r>
      <w:r w:rsidRPr="002B5CDD">
        <w:rPr>
          <w:rFonts w:hint="eastAsia"/>
          <w:b/>
          <w:kern w:val="0"/>
          <w:sz w:val="20"/>
          <w:szCs w:val="20"/>
        </w:rPr>
        <w:t>为</w:t>
      </w:r>
      <w:r w:rsidRPr="002B5CDD">
        <w:rPr>
          <w:b/>
          <w:kern w:val="0"/>
          <w:sz w:val="20"/>
          <w:szCs w:val="20"/>
        </w:rPr>
        <w:t>867725030095578</w:t>
      </w:r>
      <w:r>
        <w:rPr>
          <w:rFonts w:hint="eastAsia"/>
          <w:b/>
          <w:kern w:val="0"/>
          <w:sz w:val="20"/>
          <w:szCs w:val="20"/>
        </w:rPr>
        <w:t>灯具关</w:t>
      </w:r>
      <w:r w:rsidRPr="002B5CDD">
        <w:rPr>
          <w:rFonts w:hint="eastAsia"/>
          <w:b/>
          <w:kern w:val="0"/>
          <w:sz w:val="20"/>
          <w:szCs w:val="20"/>
        </w:rPr>
        <w:t>灯漏电报警的数据区为：</w:t>
      </w:r>
    </w:p>
    <w:p w:rsidR="00363B68" w:rsidRDefault="00363B68" w:rsidP="00344126">
      <w:pPr>
        <w:pStyle w:val="ListParagraph"/>
        <w:ind w:firstLineChars="0" w:firstLine="0"/>
        <w:rPr>
          <w:b/>
          <w:kern w:val="0"/>
          <w:sz w:val="20"/>
          <w:szCs w:val="20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  <w:kern w:val="0"/>
            <w:sz w:val="20"/>
            <w:szCs w:val="20"/>
          </w:rPr>
          <w:t>6F</w:t>
        </w:r>
      </w:smartTag>
      <w:r>
        <w:rPr>
          <w:b/>
          <w:kern w:val="0"/>
          <w:sz w:val="20"/>
          <w:szCs w:val="20"/>
        </w:rPr>
        <w:t>010007010010383637373235303330303935353738</w:t>
      </w:r>
      <w:r w:rsidRPr="00344126">
        <w:rPr>
          <w:b/>
          <w:color w:val="FF0000"/>
          <w:kern w:val="0"/>
          <w:sz w:val="20"/>
          <w:szCs w:val="20"/>
        </w:rPr>
        <w:t>0</w:t>
      </w:r>
      <w:r>
        <w:rPr>
          <w:b/>
          <w:color w:val="FF0000"/>
          <w:kern w:val="0"/>
          <w:sz w:val="20"/>
          <w:szCs w:val="20"/>
        </w:rPr>
        <w:t>0</w:t>
      </w:r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Pr="002B5CDD" w:rsidRDefault="00363B68" w:rsidP="00023D8E">
      <w:pPr>
        <w:pStyle w:val="ListParagraph"/>
        <w:ind w:firstLineChars="0" w:firstLine="0"/>
        <w:rPr>
          <w:b/>
          <w:kern w:val="0"/>
          <w:sz w:val="20"/>
          <w:szCs w:val="20"/>
        </w:rPr>
      </w:pPr>
    </w:p>
    <w:p w:rsidR="00363B68" w:rsidRDefault="00363B68" w:rsidP="00023D8E">
      <w:pPr>
        <w:pStyle w:val="ListParagraph"/>
        <w:ind w:firstLineChars="0" w:firstLine="0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3.8</w:t>
      </w:r>
      <w:r>
        <w:rPr>
          <w:rFonts w:hint="eastAsia"/>
          <w:b/>
          <w:kern w:val="0"/>
          <w:sz w:val="20"/>
          <w:szCs w:val="20"/>
        </w:rPr>
        <w:t>倾斜器报警</w:t>
      </w:r>
    </w:p>
    <w:p w:rsidR="00363B68" w:rsidRDefault="00363B68" w:rsidP="00023D8E">
      <w:pPr>
        <w:pStyle w:val="ListParagraph"/>
        <w:ind w:firstLineChars="0" w:firstLine="0"/>
        <w:rPr>
          <w:b/>
          <w:kern w:val="0"/>
          <w:sz w:val="20"/>
          <w:szCs w:val="20"/>
        </w:rPr>
      </w:pPr>
      <w:r w:rsidRPr="002B5CDD">
        <w:rPr>
          <w:b/>
          <w:kern w:val="0"/>
          <w:sz w:val="20"/>
          <w:szCs w:val="20"/>
        </w:rPr>
        <w:t>Imei</w:t>
      </w:r>
      <w:r w:rsidRPr="002B5CDD">
        <w:rPr>
          <w:rFonts w:hint="eastAsia"/>
          <w:b/>
          <w:kern w:val="0"/>
          <w:sz w:val="20"/>
          <w:szCs w:val="20"/>
        </w:rPr>
        <w:t>为</w:t>
      </w:r>
      <w:r w:rsidRPr="002B5CDD">
        <w:rPr>
          <w:b/>
          <w:kern w:val="0"/>
          <w:sz w:val="20"/>
          <w:szCs w:val="20"/>
        </w:rPr>
        <w:t>867725030095578</w:t>
      </w:r>
      <w:r>
        <w:rPr>
          <w:b/>
          <w:kern w:val="0"/>
          <w:sz w:val="20"/>
          <w:szCs w:val="20"/>
        </w:rPr>
        <w:t>,</w:t>
      </w:r>
      <w:r>
        <w:rPr>
          <w:rFonts w:hint="eastAsia"/>
          <w:b/>
          <w:kern w:val="0"/>
          <w:sz w:val="20"/>
          <w:szCs w:val="20"/>
        </w:rPr>
        <w:t>倾斜角度</w:t>
      </w:r>
      <w:r>
        <w:rPr>
          <w:b/>
          <w:kern w:val="0"/>
          <w:sz w:val="20"/>
          <w:szCs w:val="20"/>
        </w:rPr>
        <w:t>1200</w:t>
      </w:r>
      <w:r>
        <w:rPr>
          <w:rFonts w:hint="eastAsia"/>
          <w:b/>
          <w:kern w:val="0"/>
          <w:sz w:val="20"/>
          <w:szCs w:val="20"/>
        </w:rPr>
        <w:t>，初始角度</w:t>
      </w:r>
      <w:r>
        <w:rPr>
          <w:b/>
          <w:kern w:val="0"/>
          <w:sz w:val="20"/>
          <w:szCs w:val="20"/>
        </w:rPr>
        <w:t>1000</w:t>
      </w:r>
      <w:r>
        <w:rPr>
          <w:rFonts w:hint="eastAsia"/>
          <w:b/>
          <w:kern w:val="0"/>
          <w:sz w:val="20"/>
          <w:szCs w:val="20"/>
        </w:rPr>
        <w:t>，阀值</w:t>
      </w:r>
      <w:r>
        <w:rPr>
          <w:b/>
          <w:kern w:val="0"/>
          <w:sz w:val="20"/>
          <w:szCs w:val="20"/>
        </w:rPr>
        <w:t>200</w:t>
      </w:r>
      <w:r>
        <w:rPr>
          <w:rFonts w:hint="eastAsia"/>
          <w:b/>
          <w:kern w:val="0"/>
          <w:sz w:val="20"/>
          <w:szCs w:val="20"/>
        </w:rPr>
        <w:t>，倾斜角度报警数据为：</w:t>
      </w:r>
    </w:p>
    <w:p w:rsidR="00363B68" w:rsidRDefault="00363B68" w:rsidP="00023D8E">
      <w:pPr>
        <w:pStyle w:val="ListParagraph"/>
        <w:ind w:firstLineChars="0" w:firstLine="0"/>
        <w:rPr>
          <w:b/>
          <w:kern w:val="0"/>
          <w:sz w:val="20"/>
          <w:szCs w:val="20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  <w:kern w:val="0"/>
            <w:sz w:val="20"/>
            <w:szCs w:val="20"/>
          </w:rPr>
          <w:t>6F</w:t>
        </w:r>
      </w:smartTag>
      <w:r>
        <w:rPr>
          <w:b/>
          <w:kern w:val="0"/>
          <w:sz w:val="20"/>
          <w:szCs w:val="20"/>
        </w:rPr>
        <w:t>010008010010383637373235303330303935353738</w:t>
      </w:r>
      <w:r w:rsidRPr="00E6282E">
        <w:rPr>
          <w:b/>
          <w:color w:val="FF0000"/>
          <w:kern w:val="0"/>
          <w:sz w:val="20"/>
          <w:szCs w:val="20"/>
        </w:rPr>
        <w:t>00</w:t>
      </w:r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Default="00363B68" w:rsidP="00E6282E">
      <w:pPr>
        <w:pStyle w:val="ListParagraph"/>
        <w:ind w:firstLineChars="0" w:firstLine="0"/>
        <w:rPr>
          <w:b/>
          <w:kern w:val="0"/>
          <w:sz w:val="20"/>
          <w:szCs w:val="20"/>
        </w:rPr>
      </w:pPr>
      <w:r w:rsidRPr="002B5CDD">
        <w:rPr>
          <w:b/>
          <w:kern w:val="0"/>
          <w:sz w:val="20"/>
          <w:szCs w:val="20"/>
        </w:rPr>
        <w:t>Imei</w:t>
      </w:r>
      <w:r w:rsidRPr="002B5CDD">
        <w:rPr>
          <w:rFonts w:hint="eastAsia"/>
          <w:b/>
          <w:kern w:val="0"/>
          <w:sz w:val="20"/>
          <w:szCs w:val="20"/>
        </w:rPr>
        <w:t>为</w:t>
      </w:r>
      <w:r w:rsidRPr="002B5CDD">
        <w:rPr>
          <w:b/>
          <w:kern w:val="0"/>
          <w:sz w:val="20"/>
          <w:szCs w:val="20"/>
        </w:rPr>
        <w:t>867725030095578</w:t>
      </w:r>
      <w:r>
        <w:rPr>
          <w:b/>
          <w:kern w:val="0"/>
          <w:sz w:val="20"/>
          <w:szCs w:val="20"/>
        </w:rPr>
        <w:t>,</w:t>
      </w:r>
      <w:r>
        <w:rPr>
          <w:rFonts w:hint="eastAsia"/>
          <w:b/>
          <w:kern w:val="0"/>
          <w:sz w:val="20"/>
          <w:szCs w:val="20"/>
        </w:rPr>
        <w:t>倾斜角度</w:t>
      </w:r>
      <w:r>
        <w:rPr>
          <w:b/>
          <w:kern w:val="0"/>
          <w:sz w:val="20"/>
          <w:szCs w:val="20"/>
        </w:rPr>
        <w:t>1200</w:t>
      </w:r>
      <w:r>
        <w:rPr>
          <w:rFonts w:hint="eastAsia"/>
          <w:b/>
          <w:kern w:val="0"/>
          <w:sz w:val="20"/>
          <w:szCs w:val="20"/>
        </w:rPr>
        <w:t>，初始角度</w:t>
      </w:r>
      <w:r>
        <w:rPr>
          <w:b/>
          <w:kern w:val="0"/>
          <w:sz w:val="20"/>
          <w:szCs w:val="20"/>
        </w:rPr>
        <w:t>1000</w:t>
      </w:r>
      <w:r>
        <w:rPr>
          <w:rFonts w:hint="eastAsia"/>
          <w:b/>
          <w:kern w:val="0"/>
          <w:sz w:val="20"/>
          <w:szCs w:val="20"/>
        </w:rPr>
        <w:t>，阀值</w:t>
      </w:r>
      <w:r>
        <w:rPr>
          <w:b/>
          <w:kern w:val="0"/>
          <w:sz w:val="20"/>
          <w:szCs w:val="20"/>
        </w:rPr>
        <w:t>200</w:t>
      </w:r>
      <w:r>
        <w:rPr>
          <w:rFonts w:hint="eastAsia"/>
          <w:b/>
          <w:kern w:val="0"/>
          <w:sz w:val="20"/>
          <w:szCs w:val="20"/>
        </w:rPr>
        <w:t>，晃动报警数据为：</w:t>
      </w:r>
    </w:p>
    <w:p w:rsidR="00363B68" w:rsidRPr="00E6282E" w:rsidRDefault="00363B68" w:rsidP="00E6282E">
      <w:pPr>
        <w:pStyle w:val="ListParagraph"/>
        <w:ind w:firstLineChars="0" w:firstLine="0"/>
        <w:rPr>
          <w:b/>
          <w:kern w:val="0"/>
          <w:sz w:val="20"/>
          <w:szCs w:val="20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  <w:kern w:val="0"/>
            <w:sz w:val="20"/>
            <w:szCs w:val="20"/>
          </w:rPr>
          <w:t>6F</w:t>
        </w:r>
      </w:smartTag>
      <w:r>
        <w:rPr>
          <w:b/>
          <w:kern w:val="0"/>
          <w:sz w:val="20"/>
          <w:szCs w:val="20"/>
        </w:rPr>
        <w:t>010008010010383637373235303330303935353738</w:t>
      </w:r>
      <w:r w:rsidRPr="00E6282E">
        <w:rPr>
          <w:b/>
          <w:color w:val="FF0000"/>
          <w:kern w:val="0"/>
          <w:sz w:val="20"/>
          <w:szCs w:val="20"/>
        </w:rPr>
        <w:t>0</w:t>
      </w:r>
      <w:r>
        <w:rPr>
          <w:b/>
          <w:color w:val="FF0000"/>
          <w:kern w:val="0"/>
          <w:sz w:val="20"/>
          <w:szCs w:val="20"/>
        </w:rPr>
        <w:t>1</w:t>
      </w:r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Default="00363B68" w:rsidP="00023D8E">
      <w:pPr>
        <w:pStyle w:val="ListParagraph"/>
        <w:ind w:firstLineChars="0" w:firstLine="0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 xml:space="preserve">3.9 </w:t>
      </w:r>
      <w:r>
        <w:rPr>
          <w:rFonts w:hint="eastAsia"/>
          <w:b/>
          <w:kern w:val="0"/>
          <w:sz w:val="20"/>
          <w:szCs w:val="20"/>
        </w:rPr>
        <w:t>上报耗电量</w:t>
      </w:r>
    </w:p>
    <w:p w:rsidR="00363B68" w:rsidRDefault="00363B68" w:rsidP="00023D8E">
      <w:pPr>
        <w:pStyle w:val="ListParagraph"/>
        <w:ind w:firstLineChars="0" w:firstLine="0"/>
        <w:rPr>
          <w:b/>
          <w:kern w:val="0"/>
          <w:sz w:val="20"/>
          <w:szCs w:val="20"/>
        </w:rPr>
      </w:pPr>
      <w:r w:rsidRPr="002B5CDD">
        <w:rPr>
          <w:b/>
          <w:kern w:val="0"/>
          <w:sz w:val="20"/>
          <w:szCs w:val="20"/>
        </w:rPr>
        <w:t>Imei</w:t>
      </w:r>
      <w:r w:rsidRPr="002B5CDD">
        <w:rPr>
          <w:rFonts w:hint="eastAsia"/>
          <w:b/>
          <w:kern w:val="0"/>
          <w:sz w:val="20"/>
          <w:szCs w:val="20"/>
        </w:rPr>
        <w:t>为</w:t>
      </w:r>
      <w:r w:rsidRPr="002B5CDD">
        <w:rPr>
          <w:b/>
          <w:kern w:val="0"/>
          <w:sz w:val="20"/>
          <w:szCs w:val="20"/>
        </w:rPr>
        <w:t>867725030095578</w:t>
      </w:r>
      <w:r>
        <w:rPr>
          <w:b/>
          <w:kern w:val="0"/>
          <w:sz w:val="20"/>
          <w:szCs w:val="20"/>
        </w:rPr>
        <w:t>,</w:t>
      </w:r>
      <w:r>
        <w:rPr>
          <w:rFonts w:hint="eastAsia"/>
          <w:b/>
          <w:kern w:val="0"/>
          <w:sz w:val="20"/>
          <w:szCs w:val="20"/>
        </w:rPr>
        <w:t>耗电量为</w:t>
      </w:r>
      <w:r>
        <w:rPr>
          <w:b/>
          <w:kern w:val="0"/>
          <w:sz w:val="20"/>
          <w:szCs w:val="20"/>
        </w:rPr>
        <w:t>5.5</w:t>
      </w:r>
      <w:r>
        <w:rPr>
          <w:rFonts w:hint="eastAsia"/>
          <w:b/>
          <w:kern w:val="0"/>
          <w:sz w:val="20"/>
          <w:szCs w:val="20"/>
        </w:rPr>
        <w:t>度，数据为：</w:t>
      </w:r>
    </w:p>
    <w:p w:rsidR="00363B68" w:rsidRDefault="00363B68" w:rsidP="00023D8E">
      <w:pPr>
        <w:pStyle w:val="ListParagraph"/>
        <w:ind w:firstLineChars="0" w:firstLine="0"/>
        <w:rPr>
          <w:b/>
          <w:kern w:val="0"/>
          <w:sz w:val="20"/>
          <w:szCs w:val="20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  <w:kern w:val="0"/>
            <w:sz w:val="20"/>
            <w:szCs w:val="20"/>
          </w:rPr>
          <w:t>6F</w:t>
        </w:r>
      </w:smartTag>
      <w:r>
        <w:rPr>
          <w:b/>
          <w:kern w:val="0"/>
          <w:sz w:val="20"/>
          <w:szCs w:val="20"/>
        </w:rPr>
        <w:t>010009010012383637373235303330303935353738</w:t>
      </w:r>
      <w:r w:rsidRPr="0056780E">
        <w:rPr>
          <w:b/>
          <w:color w:val="FF0000"/>
          <w:kern w:val="0"/>
          <w:sz w:val="20"/>
          <w:szCs w:val="20"/>
        </w:rPr>
        <w:t>000532</w:t>
      </w:r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Default="00363B68" w:rsidP="00023D8E">
      <w:pPr>
        <w:pStyle w:val="ListParagraph"/>
        <w:ind w:firstLineChars="0" w:firstLine="0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 xml:space="preserve">3.10 </w:t>
      </w:r>
      <w:r>
        <w:rPr>
          <w:rFonts w:hint="eastAsia"/>
          <w:b/>
          <w:kern w:val="0"/>
          <w:sz w:val="20"/>
          <w:szCs w:val="20"/>
        </w:rPr>
        <w:t>保持连接的心跳</w:t>
      </w:r>
    </w:p>
    <w:p w:rsidR="00363B68" w:rsidRDefault="00363B68" w:rsidP="00AF0878">
      <w:pPr>
        <w:pStyle w:val="ListParagraph"/>
        <w:ind w:firstLineChars="0" w:firstLine="0"/>
        <w:rPr>
          <w:b/>
          <w:kern w:val="0"/>
          <w:sz w:val="20"/>
          <w:szCs w:val="20"/>
        </w:rPr>
      </w:pPr>
      <w:r w:rsidRPr="002B5CDD">
        <w:rPr>
          <w:b/>
          <w:kern w:val="0"/>
          <w:sz w:val="20"/>
          <w:szCs w:val="20"/>
        </w:rPr>
        <w:t>Imei</w:t>
      </w:r>
      <w:r w:rsidRPr="002B5CDD">
        <w:rPr>
          <w:rFonts w:hint="eastAsia"/>
          <w:b/>
          <w:kern w:val="0"/>
          <w:sz w:val="20"/>
          <w:szCs w:val="20"/>
        </w:rPr>
        <w:t>为</w:t>
      </w:r>
      <w:r w:rsidRPr="002B5CDD">
        <w:rPr>
          <w:b/>
          <w:kern w:val="0"/>
          <w:sz w:val="20"/>
          <w:szCs w:val="20"/>
        </w:rPr>
        <w:t>867725030095578</w:t>
      </w:r>
      <w:r>
        <w:rPr>
          <w:b/>
          <w:kern w:val="0"/>
          <w:sz w:val="20"/>
          <w:szCs w:val="20"/>
        </w:rPr>
        <w:t>,</w:t>
      </w:r>
      <w:r>
        <w:rPr>
          <w:rFonts w:hint="eastAsia"/>
          <w:b/>
          <w:kern w:val="0"/>
          <w:sz w:val="20"/>
          <w:szCs w:val="20"/>
        </w:rPr>
        <w:t>数据为：</w:t>
      </w:r>
    </w:p>
    <w:p w:rsidR="00363B68" w:rsidRPr="00023D8E" w:rsidRDefault="00363B68" w:rsidP="001A6F30">
      <w:pPr>
        <w:rPr>
          <w:kern w:val="0"/>
          <w:sz w:val="20"/>
          <w:szCs w:val="20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  <w:kern w:val="0"/>
            <w:sz w:val="20"/>
            <w:szCs w:val="20"/>
          </w:rPr>
          <w:t>6F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000"/>
            <w:attr w:name="UnitName" w:val="a"/>
          </w:smartTagPr>
        </w:smartTag>
        <w:r>
          <w:rPr>
            <w:b/>
            <w:kern w:val="0"/>
            <w:sz w:val="20"/>
            <w:szCs w:val="20"/>
          </w:rPr>
          <w:t>01000A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000"/>
            <w:attr w:name="UnitName" w:val="F"/>
          </w:smartTagPr>
        </w:smartTag>
        <w:r>
          <w:rPr>
            <w:b/>
            <w:kern w:val="0"/>
            <w:sz w:val="20"/>
            <w:szCs w:val="20"/>
          </w:rPr>
          <w:t>01000F</w:t>
        </w:r>
      </w:smartTag>
      <w:r>
        <w:rPr>
          <w:b/>
          <w:kern w:val="0"/>
          <w:sz w:val="20"/>
          <w:szCs w:val="20"/>
        </w:rPr>
        <w:t>3836373732353033303039353537380D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Pr="00911A46" w:rsidRDefault="00363B68" w:rsidP="0067107C">
      <w:pPr>
        <w:pStyle w:val="ListParagraph"/>
        <w:ind w:firstLineChars="0" w:firstLine="0"/>
        <w:rPr>
          <w:b/>
          <w:kern w:val="0"/>
          <w:sz w:val="20"/>
          <w:szCs w:val="20"/>
        </w:rPr>
      </w:pPr>
      <w:r>
        <w:rPr>
          <w:rFonts w:hint="eastAsia"/>
          <w:b/>
          <w:kern w:val="0"/>
          <w:sz w:val="20"/>
          <w:szCs w:val="20"/>
        </w:rPr>
        <w:t>四、</w:t>
      </w:r>
      <w:r w:rsidRPr="00911A46">
        <w:rPr>
          <w:rFonts w:hint="eastAsia"/>
          <w:b/>
          <w:kern w:val="0"/>
          <w:sz w:val="20"/>
          <w:szCs w:val="20"/>
        </w:rPr>
        <w:t>服务器控制</w:t>
      </w:r>
      <w:r>
        <w:rPr>
          <w:rFonts w:hint="eastAsia"/>
          <w:b/>
          <w:kern w:val="0"/>
          <w:sz w:val="20"/>
          <w:szCs w:val="20"/>
        </w:rPr>
        <w:t>查询</w:t>
      </w:r>
      <w:r w:rsidRPr="00911A46">
        <w:rPr>
          <w:rFonts w:hint="eastAsia"/>
          <w:b/>
          <w:kern w:val="0"/>
          <w:sz w:val="20"/>
          <w:szCs w:val="20"/>
        </w:rPr>
        <w:t>设备</w:t>
      </w:r>
      <w:r>
        <w:rPr>
          <w:rFonts w:hint="eastAsia"/>
          <w:b/>
          <w:kern w:val="0"/>
          <w:sz w:val="20"/>
          <w:szCs w:val="20"/>
        </w:rPr>
        <w:t>指令</w:t>
      </w:r>
    </w:p>
    <w:p w:rsidR="00363B68" w:rsidRPr="00B669DF" w:rsidRDefault="00363B68" w:rsidP="00911A46">
      <w:pPr>
        <w:pStyle w:val="ListParagraph"/>
        <w:ind w:firstLineChars="0" w:firstLine="0"/>
        <w:rPr>
          <w:kern w:val="0"/>
          <w:sz w:val="20"/>
          <w:szCs w:val="20"/>
        </w:rPr>
      </w:pPr>
      <w:r w:rsidRPr="00B669DF">
        <w:rPr>
          <w:rFonts w:hint="eastAsia"/>
          <w:kern w:val="0"/>
          <w:sz w:val="20"/>
          <w:szCs w:val="20"/>
        </w:rPr>
        <w:t>服务器可以在任何时候下发指令到智能路灯控制器设备，以便对设备的状态、开关进行设置或读取。</w:t>
      </w:r>
    </w:p>
    <w:p w:rsidR="00363B68" w:rsidRDefault="00363B68" w:rsidP="003B5D40">
      <w:pPr>
        <w:pStyle w:val="ListParagraph"/>
        <w:ind w:firstLineChars="0" w:firstLine="0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4.1</w:t>
      </w:r>
      <w:r w:rsidRPr="001662CA">
        <w:rPr>
          <w:rFonts w:hint="eastAsia"/>
          <w:b/>
          <w:kern w:val="0"/>
          <w:sz w:val="20"/>
          <w:szCs w:val="20"/>
        </w:rPr>
        <w:t>设置控制器</w:t>
      </w:r>
      <w:r w:rsidRPr="001662CA">
        <w:rPr>
          <w:b/>
          <w:kern w:val="0"/>
          <w:sz w:val="20"/>
          <w:szCs w:val="20"/>
        </w:rPr>
        <w:t>1~3</w:t>
      </w:r>
      <w:r w:rsidRPr="001662CA">
        <w:rPr>
          <w:rFonts w:hint="eastAsia"/>
          <w:b/>
          <w:kern w:val="0"/>
          <w:sz w:val="20"/>
          <w:szCs w:val="20"/>
        </w:rPr>
        <w:t>路灯开</w:t>
      </w:r>
      <w:r w:rsidRPr="001662CA">
        <w:rPr>
          <w:b/>
          <w:kern w:val="0"/>
          <w:sz w:val="20"/>
          <w:szCs w:val="20"/>
        </w:rPr>
        <w:t>/</w:t>
      </w:r>
      <w:r w:rsidRPr="001662CA">
        <w:rPr>
          <w:rFonts w:hint="eastAsia"/>
          <w:b/>
          <w:kern w:val="0"/>
          <w:sz w:val="20"/>
          <w:szCs w:val="20"/>
        </w:rPr>
        <w:t>关</w:t>
      </w:r>
    </w:p>
    <w:p w:rsidR="00363B68" w:rsidRDefault="00363B68" w:rsidP="003B5D40">
      <w:pPr>
        <w:pStyle w:val="ListParagraph"/>
        <w:ind w:firstLineChars="0" w:firstLine="0"/>
        <w:rPr>
          <w:b/>
          <w:kern w:val="0"/>
          <w:sz w:val="20"/>
          <w:szCs w:val="20"/>
        </w:rPr>
      </w:pPr>
      <w:r>
        <w:rPr>
          <w:rFonts w:hint="eastAsia"/>
          <w:b/>
          <w:kern w:val="0"/>
          <w:sz w:val="20"/>
          <w:szCs w:val="20"/>
        </w:rPr>
        <w:t>开灯</w:t>
      </w:r>
      <w:r>
        <w:rPr>
          <w:b/>
          <w:kern w:val="0"/>
          <w:sz w:val="20"/>
          <w:szCs w:val="20"/>
        </w:rPr>
        <w:t>1</w:t>
      </w:r>
      <w:r>
        <w:rPr>
          <w:rFonts w:hint="eastAsia"/>
          <w:b/>
          <w:kern w:val="0"/>
          <w:sz w:val="20"/>
          <w:szCs w:val="20"/>
        </w:rPr>
        <w:t>，</w:t>
      </w:r>
      <w:r>
        <w:rPr>
          <w:b/>
          <w:kern w:val="0"/>
          <w:sz w:val="20"/>
          <w:szCs w:val="20"/>
        </w:rPr>
        <w:t>mid</w:t>
      </w:r>
      <w:r>
        <w:rPr>
          <w:rFonts w:hint="eastAsia"/>
          <w:b/>
          <w:kern w:val="0"/>
          <w:sz w:val="20"/>
          <w:szCs w:val="20"/>
        </w:rPr>
        <w:t>为</w:t>
      </w:r>
      <w:r>
        <w:rPr>
          <w:b/>
          <w:kern w:val="0"/>
          <w:sz w:val="20"/>
          <w:szCs w:val="20"/>
        </w:rPr>
        <w:t>0001</w:t>
      </w:r>
      <w:r>
        <w:rPr>
          <w:rFonts w:hint="eastAsia"/>
          <w:b/>
          <w:kern w:val="0"/>
          <w:sz w:val="20"/>
          <w:szCs w:val="20"/>
        </w:rPr>
        <w:t>指令：</w:t>
      </w:r>
    </w:p>
    <w:p w:rsidR="00363B68" w:rsidRDefault="00363B68" w:rsidP="003B5D40">
      <w:pPr>
        <w:pStyle w:val="ListParagraph"/>
        <w:ind w:firstLineChars="0" w:firstLine="0"/>
        <w:rPr>
          <w:b/>
          <w:kern w:val="0"/>
          <w:sz w:val="20"/>
          <w:szCs w:val="20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  <w:kern w:val="0"/>
            <w:sz w:val="20"/>
            <w:szCs w:val="20"/>
          </w:rPr>
          <w:t>6F</w:t>
        </w:r>
      </w:smartTag>
      <w:r>
        <w:rPr>
          <w:b/>
          <w:kern w:val="0"/>
          <w:sz w:val="20"/>
          <w:szCs w:val="20"/>
        </w:rPr>
        <w:t>0100</w:t>
      </w:r>
      <w:r w:rsidRPr="005E7D35">
        <w:rPr>
          <w:b/>
          <w:color w:val="FF0000"/>
          <w:kern w:val="0"/>
          <w:sz w:val="20"/>
          <w:szCs w:val="20"/>
        </w:rPr>
        <w:t>11</w:t>
      </w:r>
      <w:r>
        <w:rPr>
          <w:b/>
          <w:kern w:val="0"/>
          <w:sz w:val="20"/>
          <w:szCs w:val="20"/>
        </w:rPr>
        <w:t>0005</w:t>
      </w:r>
      <w:r w:rsidRPr="003B5D40">
        <w:rPr>
          <w:b/>
          <w:color w:val="FF0000"/>
          <w:kern w:val="0"/>
          <w:sz w:val="20"/>
          <w:szCs w:val="20"/>
        </w:rPr>
        <w:t>01</w:t>
      </w:r>
      <w:r>
        <w:rPr>
          <w:b/>
          <w:kern w:val="0"/>
          <w:sz w:val="20"/>
          <w:szCs w:val="20"/>
        </w:rPr>
        <w:t>020200010D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Default="00363B68" w:rsidP="003B5D40">
      <w:pPr>
        <w:pStyle w:val="ListParagraph"/>
        <w:ind w:firstLineChars="0" w:firstLine="0"/>
        <w:rPr>
          <w:b/>
          <w:kern w:val="0"/>
          <w:sz w:val="20"/>
          <w:szCs w:val="20"/>
        </w:rPr>
      </w:pPr>
      <w:r>
        <w:rPr>
          <w:rFonts w:hint="eastAsia"/>
          <w:b/>
          <w:kern w:val="0"/>
          <w:sz w:val="20"/>
          <w:szCs w:val="20"/>
        </w:rPr>
        <w:t>关灯</w:t>
      </w:r>
      <w:r>
        <w:rPr>
          <w:b/>
          <w:kern w:val="0"/>
          <w:sz w:val="20"/>
          <w:szCs w:val="20"/>
        </w:rPr>
        <w:t>1</w:t>
      </w:r>
      <w:r>
        <w:rPr>
          <w:rFonts w:hint="eastAsia"/>
          <w:b/>
          <w:kern w:val="0"/>
          <w:sz w:val="20"/>
          <w:szCs w:val="20"/>
        </w:rPr>
        <w:t>，</w:t>
      </w:r>
      <w:r>
        <w:rPr>
          <w:b/>
          <w:kern w:val="0"/>
          <w:sz w:val="20"/>
          <w:szCs w:val="20"/>
        </w:rPr>
        <w:t>mid</w:t>
      </w:r>
      <w:r>
        <w:rPr>
          <w:rFonts w:hint="eastAsia"/>
          <w:b/>
          <w:kern w:val="0"/>
          <w:sz w:val="20"/>
          <w:szCs w:val="20"/>
        </w:rPr>
        <w:t>为</w:t>
      </w:r>
      <w:r>
        <w:rPr>
          <w:b/>
          <w:kern w:val="0"/>
          <w:sz w:val="20"/>
          <w:szCs w:val="20"/>
        </w:rPr>
        <w:t>0001</w:t>
      </w:r>
      <w:r>
        <w:rPr>
          <w:rFonts w:hint="eastAsia"/>
          <w:b/>
          <w:kern w:val="0"/>
          <w:sz w:val="20"/>
          <w:szCs w:val="20"/>
        </w:rPr>
        <w:t>指令：</w:t>
      </w:r>
    </w:p>
    <w:p w:rsidR="00363B68" w:rsidRDefault="00363B68" w:rsidP="003B5D40">
      <w:pPr>
        <w:pStyle w:val="ListParagraph"/>
        <w:ind w:firstLineChars="0" w:firstLine="0"/>
        <w:rPr>
          <w:b/>
          <w:kern w:val="0"/>
          <w:sz w:val="20"/>
          <w:szCs w:val="20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  <w:kern w:val="0"/>
            <w:sz w:val="20"/>
            <w:szCs w:val="20"/>
          </w:rPr>
          <w:t>6F</w:t>
        </w:r>
      </w:smartTag>
      <w:r>
        <w:rPr>
          <w:b/>
          <w:kern w:val="0"/>
          <w:sz w:val="20"/>
          <w:szCs w:val="20"/>
        </w:rPr>
        <w:t>0100</w:t>
      </w:r>
      <w:r w:rsidRPr="005E7D35">
        <w:rPr>
          <w:b/>
          <w:color w:val="FF0000"/>
          <w:kern w:val="0"/>
          <w:sz w:val="20"/>
          <w:szCs w:val="20"/>
        </w:rPr>
        <w:t>11</w:t>
      </w:r>
      <w:r>
        <w:rPr>
          <w:b/>
          <w:kern w:val="0"/>
          <w:sz w:val="20"/>
          <w:szCs w:val="20"/>
        </w:rPr>
        <w:t>0005</w:t>
      </w:r>
      <w:r w:rsidRPr="003B5D40">
        <w:rPr>
          <w:b/>
          <w:color w:val="FF0000"/>
          <w:kern w:val="0"/>
          <w:sz w:val="20"/>
          <w:szCs w:val="20"/>
        </w:rPr>
        <w:t>0</w:t>
      </w:r>
      <w:r>
        <w:rPr>
          <w:b/>
          <w:color w:val="FF0000"/>
          <w:kern w:val="0"/>
          <w:sz w:val="20"/>
          <w:szCs w:val="20"/>
        </w:rPr>
        <w:t>0</w:t>
      </w:r>
      <w:r>
        <w:rPr>
          <w:b/>
          <w:kern w:val="0"/>
          <w:sz w:val="20"/>
          <w:szCs w:val="20"/>
        </w:rPr>
        <w:t>020200010D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Default="00363B68" w:rsidP="003B5D40">
      <w:pPr>
        <w:pStyle w:val="ListParagraph"/>
        <w:ind w:firstLineChars="0" w:firstLine="0"/>
        <w:rPr>
          <w:b/>
          <w:kern w:val="0"/>
          <w:sz w:val="20"/>
          <w:szCs w:val="20"/>
        </w:rPr>
      </w:pPr>
      <w:r>
        <w:rPr>
          <w:rFonts w:hint="eastAsia"/>
          <w:b/>
          <w:kern w:val="0"/>
          <w:sz w:val="20"/>
          <w:szCs w:val="20"/>
        </w:rPr>
        <w:t>开灯</w:t>
      </w:r>
      <w:r>
        <w:rPr>
          <w:b/>
          <w:kern w:val="0"/>
          <w:sz w:val="20"/>
          <w:szCs w:val="20"/>
        </w:rPr>
        <w:t>2</w:t>
      </w:r>
      <w:r>
        <w:rPr>
          <w:rFonts w:hint="eastAsia"/>
          <w:b/>
          <w:kern w:val="0"/>
          <w:sz w:val="20"/>
          <w:szCs w:val="20"/>
        </w:rPr>
        <w:t>，</w:t>
      </w:r>
      <w:r>
        <w:rPr>
          <w:b/>
          <w:kern w:val="0"/>
          <w:sz w:val="20"/>
          <w:szCs w:val="20"/>
        </w:rPr>
        <w:t>mid</w:t>
      </w:r>
      <w:r>
        <w:rPr>
          <w:rFonts w:hint="eastAsia"/>
          <w:b/>
          <w:kern w:val="0"/>
          <w:sz w:val="20"/>
          <w:szCs w:val="20"/>
        </w:rPr>
        <w:t>为</w:t>
      </w:r>
      <w:r>
        <w:rPr>
          <w:b/>
          <w:kern w:val="0"/>
          <w:sz w:val="20"/>
          <w:szCs w:val="20"/>
        </w:rPr>
        <w:t>0001</w:t>
      </w:r>
      <w:r>
        <w:rPr>
          <w:rFonts w:hint="eastAsia"/>
          <w:b/>
          <w:kern w:val="0"/>
          <w:sz w:val="20"/>
          <w:szCs w:val="20"/>
        </w:rPr>
        <w:t>指令：</w:t>
      </w:r>
    </w:p>
    <w:p w:rsidR="00363B68" w:rsidRDefault="00363B68" w:rsidP="003B5D40">
      <w:pPr>
        <w:pStyle w:val="ListParagraph"/>
        <w:ind w:firstLineChars="0" w:firstLine="0"/>
        <w:rPr>
          <w:b/>
          <w:kern w:val="0"/>
          <w:sz w:val="20"/>
          <w:szCs w:val="20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  <w:kern w:val="0"/>
            <w:sz w:val="20"/>
            <w:szCs w:val="20"/>
          </w:rPr>
          <w:t>6F</w:t>
        </w:r>
      </w:smartTag>
      <w:r>
        <w:rPr>
          <w:b/>
          <w:kern w:val="0"/>
          <w:sz w:val="20"/>
          <w:szCs w:val="20"/>
        </w:rPr>
        <w:t>0100</w:t>
      </w:r>
      <w:r w:rsidRPr="005E7D35">
        <w:rPr>
          <w:b/>
          <w:color w:val="FF0000"/>
          <w:kern w:val="0"/>
          <w:sz w:val="20"/>
          <w:szCs w:val="20"/>
        </w:rPr>
        <w:t>11</w:t>
      </w:r>
      <w:r>
        <w:rPr>
          <w:b/>
          <w:kern w:val="0"/>
          <w:sz w:val="20"/>
          <w:szCs w:val="20"/>
        </w:rPr>
        <w:t>0005</w:t>
      </w:r>
      <w:r w:rsidRPr="003B5D40">
        <w:rPr>
          <w:b/>
          <w:color w:val="000000"/>
          <w:kern w:val="0"/>
          <w:sz w:val="20"/>
          <w:szCs w:val="20"/>
        </w:rPr>
        <w:t>01</w:t>
      </w:r>
      <w:r w:rsidRPr="003B5D40">
        <w:rPr>
          <w:b/>
          <w:color w:val="FF0000"/>
          <w:kern w:val="0"/>
          <w:sz w:val="20"/>
          <w:szCs w:val="20"/>
        </w:rPr>
        <w:t>01</w:t>
      </w:r>
      <w:r>
        <w:rPr>
          <w:b/>
          <w:kern w:val="0"/>
          <w:sz w:val="20"/>
          <w:szCs w:val="20"/>
        </w:rPr>
        <w:t>0200010D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Default="00363B68" w:rsidP="003B5D40">
      <w:pPr>
        <w:pStyle w:val="ListParagraph"/>
        <w:ind w:firstLineChars="0" w:firstLine="0"/>
        <w:rPr>
          <w:b/>
          <w:kern w:val="0"/>
          <w:sz w:val="20"/>
          <w:szCs w:val="20"/>
        </w:rPr>
      </w:pPr>
      <w:r>
        <w:rPr>
          <w:rFonts w:hint="eastAsia"/>
          <w:b/>
          <w:kern w:val="0"/>
          <w:sz w:val="20"/>
          <w:szCs w:val="20"/>
        </w:rPr>
        <w:t>关灯</w:t>
      </w:r>
      <w:r>
        <w:rPr>
          <w:b/>
          <w:kern w:val="0"/>
          <w:sz w:val="20"/>
          <w:szCs w:val="20"/>
        </w:rPr>
        <w:t>2</w:t>
      </w:r>
      <w:r>
        <w:rPr>
          <w:rFonts w:hint="eastAsia"/>
          <w:b/>
          <w:kern w:val="0"/>
          <w:sz w:val="20"/>
          <w:szCs w:val="20"/>
        </w:rPr>
        <w:t>，</w:t>
      </w:r>
      <w:r>
        <w:rPr>
          <w:b/>
          <w:kern w:val="0"/>
          <w:sz w:val="20"/>
          <w:szCs w:val="20"/>
        </w:rPr>
        <w:t>mid</w:t>
      </w:r>
      <w:r>
        <w:rPr>
          <w:rFonts w:hint="eastAsia"/>
          <w:b/>
          <w:kern w:val="0"/>
          <w:sz w:val="20"/>
          <w:szCs w:val="20"/>
        </w:rPr>
        <w:t>为</w:t>
      </w:r>
      <w:r>
        <w:rPr>
          <w:b/>
          <w:kern w:val="0"/>
          <w:sz w:val="20"/>
          <w:szCs w:val="20"/>
        </w:rPr>
        <w:t>0001</w:t>
      </w:r>
      <w:r>
        <w:rPr>
          <w:rFonts w:hint="eastAsia"/>
          <w:b/>
          <w:kern w:val="0"/>
          <w:sz w:val="20"/>
          <w:szCs w:val="20"/>
        </w:rPr>
        <w:t>指令：</w:t>
      </w:r>
    </w:p>
    <w:p w:rsidR="00363B68" w:rsidRDefault="00363B68" w:rsidP="003B5D40">
      <w:pPr>
        <w:pStyle w:val="ListParagraph"/>
        <w:ind w:firstLineChars="0" w:firstLine="0"/>
        <w:rPr>
          <w:b/>
          <w:kern w:val="0"/>
          <w:sz w:val="20"/>
          <w:szCs w:val="20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  <w:kern w:val="0"/>
            <w:sz w:val="20"/>
            <w:szCs w:val="20"/>
          </w:rPr>
          <w:t>6F</w:t>
        </w:r>
      </w:smartTag>
      <w:r>
        <w:rPr>
          <w:b/>
          <w:kern w:val="0"/>
          <w:sz w:val="20"/>
          <w:szCs w:val="20"/>
        </w:rPr>
        <w:t>0100</w:t>
      </w:r>
      <w:r w:rsidRPr="005E7D35">
        <w:rPr>
          <w:b/>
          <w:color w:val="FF0000"/>
          <w:kern w:val="0"/>
          <w:sz w:val="20"/>
          <w:szCs w:val="20"/>
        </w:rPr>
        <w:t>11</w:t>
      </w:r>
      <w:r>
        <w:rPr>
          <w:b/>
          <w:kern w:val="0"/>
          <w:sz w:val="20"/>
          <w:szCs w:val="20"/>
        </w:rPr>
        <w:t>0005</w:t>
      </w:r>
      <w:r w:rsidRPr="003B5D40">
        <w:rPr>
          <w:b/>
          <w:color w:val="000000"/>
          <w:kern w:val="0"/>
          <w:sz w:val="20"/>
          <w:szCs w:val="20"/>
        </w:rPr>
        <w:t>00</w:t>
      </w:r>
      <w:r w:rsidRPr="003B5D40">
        <w:rPr>
          <w:b/>
          <w:color w:val="FF0000"/>
          <w:kern w:val="0"/>
          <w:sz w:val="20"/>
          <w:szCs w:val="20"/>
        </w:rPr>
        <w:t>00</w:t>
      </w:r>
      <w:r>
        <w:rPr>
          <w:b/>
          <w:kern w:val="0"/>
          <w:sz w:val="20"/>
          <w:szCs w:val="20"/>
        </w:rPr>
        <w:t>0200010D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Default="00363B68" w:rsidP="0077741E">
      <w:pPr>
        <w:rPr>
          <w:kern w:val="0"/>
          <w:sz w:val="20"/>
          <w:szCs w:val="20"/>
        </w:rPr>
      </w:pPr>
      <w:r w:rsidRPr="002B5CDD">
        <w:rPr>
          <w:b/>
          <w:kern w:val="0"/>
          <w:sz w:val="20"/>
          <w:szCs w:val="20"/>
        </w:rPr>
        <w:t>Imei</w:t>
      </w:r>
      <w:r w:rsidRPr="002B5CDD">
        <w:rPr>
          <w:rFonts w:hint="eastAsia"/>
          <w:b/>
          <w:kern w:val="0"/>
          <w:sz w:val="20"/>
          <w:szCs w:val="20"/>
        </w:rPr>
        <w:t>为</w:t>
      </w:r>
      <w:r w:rsidRPr="002B5CDD">
        <w:rPr>
          <w:b/>
          <w:kern w:val="0"/>
          <w:sz w:val="20"/>
          <w:szCs w:val="20"/>
        </w:rPr>
        <w:t>867725030095578</w:t>
      </w:r>
      <w:r w:rsidRPr="00741380">
        <w:rPr>
          <w:rFonts w:hint="eastAsia"/>
          <w:b/>
          <w:kern w:val="0"/>
          <w:sz w:val="20"/>
          <w:szCs w:val="20"/>
        </w:rPr>
        <w:t>设备对服务器的回复</w:t>
      </w:r>
      <w:r>
        <w:rPr>
          <w:rFonts w:hint="eastAsia"/>
          <w:kern w:val="0"/>
          <w:sz w:val="20"/>
          <w:szCs w:val="20"/>
        </w:rPr>
        <w:t>：</w:t>
      </w:r>
    </w:p>
    <w:p w:rsidR="00363B68" w:rsidRPr="005E7D35" w:rsidRDefault="00363B68" w:rsidP="0077741E">
      <w:pPr>
        <w:rPr>
          <w:b/>
          <w:kern w:val="0"/>
          <w:sz w:val="20"/>
          <w:szCs w:val="20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  <w:kern w:val="0"/>
            <w:sz w:val="20"/>
            <w:szCs w:val="20"/>
          </w:rPr>
          <w:t>6F</w:t>
        </w:r>
      </w:smartTag>
      <w:r>
        <w:rPr>
          <w:b/>
          <w:kern w:val="0"/>
          <w:sz w:val="20"/>
          <w:szCs w:val="20"/>
        </w:rPr>
        <w:t>0101</w:t>
      </w:r>
      <w:r w:rsidRPr="005E7D35">
        <w:rPr>
          <w:b/>
          <w:color w:val="FF0000"/>
          <w:kern w:val="0"/>
          <w:sz w:val="20"/>
          <w:szCs w:val="20"/>
        </w:rPr>
        <w:t>21</w:t>
      </w:r>
      <w:r>
        <w:rPr>
          <w:b/>
          <w:kern w:val="0"/>
          <w:sz w:val="20"/>
          <w:szCs w:val="20"/>
        </w:rPr>
        <w:t>0100123836373732353033303039353537380001000D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Pr="00697410" w:rsidRDefault="00363B68" w:rsidP="0077741E">
      <w:pPr>
        <w:rPr>
          <w:kern w:val="0"/>
          <w:sz w:val="20"/>
          <w:szCs w:val="20"/>
        </w:rPr>
      </w:pPr>
    </w:p>
    <w:p w:rsidR="00363B68" w:rsidRPr="001662CA" w:rsidRDefault="00363B68" w:rsidP="005E7D35">
      <w:pPr>
        <w:pStyle w:val="ListParagraph"/>
        <w:ind w:firstLineChars="0" w:firstLine="0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4.2</w:t>
      </w:r>
      <w:r w:rsidRPr="001662CA">
        <w:rPr>
          <w:rFonts w:hint="eastAsia"/>
          <w:b/>
          <w:kern w:val="0"/>
          <w:sz w:val="20"/>
          <w:szCs w:val="20"/>
        </w:rPr>
        <w:t>设置</w:t>
      </w:r>
      <w:r w:rsidRPr="001662CA">
        <w:rPr>
          <w:b/>
          <w:kern w:val="0"/>
          <w:sz w:val="20"/>
          <w:szCs w:val="20"/>
        </w:rPr>
        <w:t>1~3</w:t>
      </w:r>
      <w:r w:rsidRPr="001662CA">
        <w:rPr>
          <w:rFonts w:hint="eastAsia"/>
          <w:b/>
          <w:kern w:val="0"/>
          <w:sz w:val="20"/>
          <w:szCs w:val="20"/>
        </w:rPr>
        <w:t>路灯的亮度等级</w:t>
      </w:r>
    </w:p>
    <w:p w:rsidR="00363B68" w:rsidRPr="005E7D35" w:rsidRDefault="00363B68" w:rsidP="000E5875">
      <w:pPr>
        <w:pStyle w:val="ListParagraph"/>
        <w:ind w:firstLineChars="0"/>
        <w:rPr>
          <w:b/>
          <w:kern w:val="0"/>
          <w:sz w:val="20"/>
          <w:szCs w:val="20"/>
        </w:rPr>
      </w:pPr>
      <w:r w:rsidRPr="005E7D35">
        <w:rPr>
          <w:rFonts w:hint="eastAsia"/>
          <w:b/>
          <w:kern w:val="0"/>
          <w:sz w:val="20"/>
          <w:szCs w:val="20"/>
        </w:rPr>
        <w:t>设置控制器上的</w:t>
      </w:r>
      <w:r w:rsidRPr="005E7D35">
        <w:rPr>
          <w:b/>
          <w:kern w:val="0"/>
          <w:sz w:val="20"/>
          <w:szCs w:val="20"/>
        </w:rPr>
        <w:t xml:space="preserve"> 1</w:t>
      </w:r>
      <w:r w:rsidRPr="005E7D35">
        <w:rPr>
          <w:rFonts w:hint="eastAsia"/>
          <w:b/>
          <w:kern w:val="0"/>
          <w:sz w:val="20"/>
          <w:szCs w:val="20"/>
        </w:rPr>
        <w:t>、</w:t>
      </w:r>
      <w:r w:rsidRPr="005E7D35">
        <w:rPr>
          <w:b/>
          <w:kern w:val="0"/>
          <w:sz w:val="20"/>
          <w:szCs w:val="20"/>
        </w:rPr>
        <w:t>2</w:t>
      </w:r>
      <w:r w:rsidRPr="005E7D35">
        <w:rPr>
          <w:rFonts w:hint="eastAsia"/>
          <w:b/>
          <w:kern w:val="0"/>
          <w:sz w:val="20"/>
          <w:szCs w:val="20"/>
        </w:rPr>
        <w:t>、</w:t>
      </w:r>
      <w:r w:rsidRPr="005E7D35">
        <w:rPr>
          <w:b/>
          <w:kern w:val="0"/>
          <w:sz w:val="20"/>
          <w:szCs w:val="20"/>
        </w:rPr>
        <w:t>3</w:t>
      </w:r>
      <w:r w:rsidRPr="005E7D35">
        <w:rPr>
          <w:rFonts w:hint="eastAsia"/>
          <w:b/>
          <w:kern w:val="0"/>
          <w:sz w:val="20"/>
          <w:szCs w:val="20"/>
        </w:rPr>
        <w:t>路灯亮度分别为</w:t>
      </w:r>
      <w:r w:rsidRPr="005E7D35">
        <w:rPr>
          <w:b/>
          <w:kern w:val="0"/>
          <w:sz w:val="20"/>
          <w:szCs w:val="20"/>
        </w:rPr>
        <w:t xml:space="preserve"> 3</w:t>
      </w:r>
      <w:r w:rsidRPr="005E7D35">
        <w:rPr>
          <w:rFonts w:hint="eastAsia"/>
          <w:b/>
          <w:kern w:val="0"/>
          <w:sz w:val="20"/>
          <w:szCs w:val="20"/>
        </w:rPr>
        <w:t>、</w:t>
      </w:r>
      <w:r w:rsidRPr="005E7D35">
        <w:rPr>
          <w:b/>
          <w:kern w:val="0"/>
          <w:sz w:val="20"/>
          <w:szCs w:val="20"/>
        </w:rPr>
        <w:t>5</w:t>
      </w:r>
      <w:r w:rsidRPr="005E7D35">
        <w:rPr>
          <w:rFonts w:hint="eastAsia"/>
          <w:b/>
          <w:kern w:val="0"/>
          <w:sz w:val="20"/>
          <w:szCs w:val="20"/>
        </w:rPr>
        <w:t>、</w:t>
      </w:r>
      <w:r w:rsidRPr="005E7D35">
        <w:rPr>
          <w:b/>
          <w:kern w:val="0"/>
          <w:sz w:val="20"/>
          <w:szCs w:val="20"/>
        </w:rPr>
        <w:t>8</w:t>
      </w:r>
      <w:r w:rsidRPr="005E7D35">
        <w:rPr>
          <w:rFonts w:hint="eastAsia"/>
          <w:b/>
          <w:kern w:val="0"/>
          <w:sz w:val="20"/>
          <w:szCs w:val="20"/>
        </w:rPr>
        <w:t>级，</w:t>
      </w:r>
      <w:r w:rsidRPr="005E7D35">
        <w:rPr>
          <w:b/>
          <w:kern w:val="0"/>
          <w:sz w:val="20"/>
          <w:szCs w:val="20"/>
        </w:rPr>
        <w:t>mid</w:t>
      </w:r>
      <w:r w:rsidRPr="005E7D35">
        <w:rPr>
          <w:rFonts w:hint="eastAsia"/>
          <w:b/>
          <w:kern w:val="0"/>
          <w:sz w:val="20"/>
          <w:szCs w:val="20"/>
        </w:rPr>
        <w:t>为</w:t>
      </w:r>
      <w:r w:rsidRPr="005E7D35">
        <w:rPr>
          <w:b/>
          <w:kern w:val="0"/>
          <w:sz w:val="20"/>
          <w:szCs w:val="20"/>
        </w:rPr>
        <w:t>0002</w:t>
      </w:r>
      <w:r w:rsidRPr="005E7D35">
        <w:rPr>
          <w:rFonts w:hint="eastAsia"/>
          <w:b/>
          <w:kern w:val="0"/>
          <w:sz w:val="20"/>
          <w:szCs w:val="20"/>
        </w:rPr>
        <w:t>指令如下：</w:t>
      </w:r>
    </w:p>
    <w:p w:rsidR="00363B68" w:rsidRPr="005E7D35" w:rsidRDefault="00363B68" w:rsidP="000E5875">
      <w:pPr>
        <w:pStyle w:val="ListParagraph"/>
        <w:ind w:firstLineChars="0"/>
        <w:rPr>
          <w:b/>
          <w:kern w:val="0"/>
          <w:sz w:val="20"/>
          <w:szCs w:val="20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  <w:kern w:val="0"/>
            <w:sz w:val="20"/>
            <w:szCs w:val="20"/>
          </w:rPr>
          <w:t>6F</w:t>
        </w:r>
      </w:smartTag>
      <w:r>
        <w:rPr>
          <w:b/>
          <w:kern w:val="0"/>
          <w:sz w:val="20"/>
          <w:szCs w:val="20"/>
        </w:rPr>
        <w:t>0100</w:t>
      </w:r>
      <w:r w:rsidRPr="005E7D35">
        <w:rPr>
          <w:b/>
          <w:color w:val="FF0000"/>
          <w:kern w:val="0"/>
          <w:sz w:val="20"/>
          <w:szCs w:val="20"/>
        </w:rPr>
        <w:t>12</w:t>
      </w:r>
      <w:r>
        <w:rPr>
          <w:b/>
          <w:kern w:val="0"/>
          <w:sz w:val="20"/>
          <w:szCs w:val="20"/>
        </w:rPr>
        <w:t>000503050800020D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Default="00363B68" w:rsidP="00741380">
      <w:pPr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    </w:t>
      </w:r>
      <w:r w:rsidRPr="00741380">
        <w:rPr>
          <w:rFonts w:hint="eastAsia"/>
          <w:b/>
          <w:kern w:val="0"/>
          <w:sz w:val="20"/>
          <w:szCs w:val="20"/>
        </w:rPr>
        <w:t>设备对服务器的回复</w:t>
      </w:r>
      <w:r>
        <w:rPr>
          <w:rFonts w:hint="eastAsia"/>
          <w:kern w:val="0"/>
          <w:sz w:val="20"/>
          <w:szCs w:val="20"/>
        </w:rPr>
        <w:t>：</w:t>
      </w:r>
    </w:p>
    <w:p w:rsidR="00363B68" w:rsidRDefault="00363B68" w:rsidP="005E7D35">
      <w:pPr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ab/>
      </w:r>
      <w:r w:rsidRPr="002B5CDD">
        <w:rPr>
          <w:b/>
          <w:kern w:val="0"/>
          <w:sz w:val="20"/>
          <w:szCs w:val="20"/>
        </w:rPr>
        <w:t>Imei</w:t>
      </w:r>
      <w:r w:rsidRPr="002B5CDD">
        <w:rPr>
          <w:rFonts w:hint="eastAsia"/>
          <w:b/>
          <w:kern w:val="0"/>
          <w:sz w:val="20"/>
          <w:szCs w:val="20"/>
        </w:rPr>
        <w:t>为</w:t>
      </w:r>
      <w:r w:rsidRPr="002B5CDD">
        <w:rPr>
          <w:b/>
          <w:kern w:val="0"/>
          <w:sz w:val="20"/>
          <w:szCs w:val="20"/>
        </w:rPr>
        <w:t>867725030095578</w:t>
      </w:r>
      <w:r w:rsidRPr="00741380">
        <w:rPr>
          <w:rFonts w:hint="eastAsia"/>
          <w:b/>
          <w:kern w:val="0"/>
          <w:sz w:val="20"/>
          <w:szCs w:val="20"/>
        </w:rPr>
        <w:t>设备对服务器的回复</w:t>
      </w:r>
      <w:r>
        <w:rPr>
          <w:rFonts w:hint="eastAsia"/>
          <w:kern w:val="0"/>
          <w:sz w:val="20"/>
          <w:szCs w:val="20"/>
        </w:rPr>
        <w:t>：</w:t>
      </w:r>
    </w:p>
    <w:p w:rsidR="00363B68" w:rsidRPr="005E7D35" w:rsidRDefault="00363B68" w:rsidP="005E7D35">
      <w:pPr>
        <w:ind w:firstLine="420"/>
        <w:rPr>
          <w:b/>
          <w:kern w:val="0"/>
          <w:sz w:val="20"/>
          <w:szCs w:val="20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  <w:kern w:val="0"/>
            <w:sz w:val="20"/>
            <w:szCs w:val="20"/>
          </w:rPr>
          <w:t>6F</w:t>
        </w:r>
      </w:smartTag>
      <w:r>
        <w:rPr>
          <w:b/>
          <w:kern w:val="0"/>
          <w:sz w:val="20"/>
          <w:szCs w:val="20"/>
        </w:rPr>
        <w:t>0101</w:t>
      </w:r>
      <w:r w:rsidRPr="005E7D35">
        <w:rPr>
          <w:b/>
          <w:color w:val="FF0000"/>
          <w:kern w:val="0"/>
          <w:sz w:val="20"/>
          <w:szCs w:val="20"/>
        </w:rPr>
        <w:t>22</w:t>
      </w:r>
      <w:r>
        <w:rPr>
          <w:b/>
          <w:kern w:val="0"/>
          <w:sz w:val="20"/>
          <w:szCs w:val="20"/>
        </w:rPr>
        <w:t>0100123836373732353033303039353537380001000D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Default="00363B68" w:rsidP="005E7D35">
      <w:pPr>
        <w:pStyle w:val="ListParagraph"/>
        <w:ind w:firstLineChars="0" w:firstLine="0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4.3</w:t>
      </w:r>
      <w:r w:rsidRPr="001662CA">
        <w:rPr>
          <w:rFonts w:hint="eastAsia"/>
          <w:b/>
          <w:kern w:val="0"/>
          <w:sz w:val="20"/>
          <w:szCs w:val="20"/>
        </w:rPr>
        <w:t>设置设备定时上报时间间隔</w:t>
      </w:r>
    </w:p>
    <w:p w:rsidR="00363B68" w:rsidRPr="005E7D35" w:rsidRDefault="00363B68" w:rsidP="005E7D35">
      <w:pPr>
        <w:ind w:firstLine="420"/>
        <w:rPr>
          <w:b/>
          <w:kern w:val="0"/>
          <w:sz w:val="20"/>
          <w:szCs w:val="20"/>
        </w:rPr>
      </w:pPr>
      <w:r w:rsidRPr="005E7D35">
        <w:rPr>
          <w:rFonts w:hint="eastAsia"/>
          <w:b/>
          <w:kern w:val="0"/>
          <w:sz w:val="20"/>
          <w:szCs w:val="20"/>
        </w:rPr>
        <w:t>设置定时上报时间间隔为</w:t>
      </w:r>
      <w:r w:rsidRPr="005E7D35">
        <w:rPr>
          <w:b/>
          <w:kern w:val="0"/>
          <w:sz w:val="20"/>
          <w:szCs w:val="20"/>
        </w:rPr>
        <w:t>5</w:t>
      </w:r>
      <w:r w:rsidRPr="005E7D35">
        <w:rPr>
          <w:rFonts w:hint="eastAsia"/>
          <w:b/>
          <w:kern w:val="0"/>
          <w:sz w:val="20"/>
          <w:szCs w:val="20"/>
        </w:rPr>
        <w:t>分钟</w:t>
      </w:r>
      <w:r w:rsidRPr="005E7D35">
        <w:rPr>
          <w:b/>
          <w:kern w:val="0"/>
          <w:sz w:val="20"/>
          <w:szCs w:val="20"/>
        </w:rPr>
        <w:t xml:space="preserve"> mid</w:t>
      </w:r>
      <w:r w:rsidRPr="005E7D35">
        <w:rPr>
          <w:rFonts w:hint="eastAsia"/>
          <w:b/>
          <w:kern w:val="0"/>
          <w:sz w:val="20"/>
          <w:szCs w:val="20"/>
        </w:rPr>
        <w:t>为</w:t>
      </w:r>
      <w:r w:rsidRPr="005E7D35">
        <w:rPr>
          <w:b/>
          <w:kern w:val="0"/>
          <w:sz w:val="20"/>
          <w:szCs w:val="20"/>
        </w:rPr>
        <w:t>0002</w:t>
      </w:r>
      <w:r w:rsidRPr="005E7D35">
        <w:rPr>
          <w:rFonts w:hint="eastAsia"/>
          <w:b/>
          <w:kern w:val="0"/>
          <w:sz w:val="20"/>
          <w:szCs w:val="20"/>
        </w:rPr>
        <w:t>指令如下：</w:t>
      </w:r>
    </w:p>
    <w:p w:rsidR="00363B68" w:rsidRPr="00B669DF" w:rsidRDefault="00363B68" w:rsidP="005E7D35">
      <w:pPr>
        <w:rPr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  <w:kern w:val="0"/>
            <w:sz w:val="20"/>
            <w:szCs w:val="20"/>
          </w:rPr>
          <w:t>6F</w:t>
        </w:r>
      </w:smartTag>
      <w:r>
        <w:rPr>
          <w:b/>
          <w:kern w:val="0"/>
          <w:sz w:val="20"/>
          <w:szCs w:val="20"/>
        </w:rPr>
        <w:t>0100</w:t>
      </w:r>
      <w:r w:rsidRPr="005E7D35">
        <w:rPr>
          <w:b/>
          <w:color w:val="FF0000"/>
          <w:kern w:val="0"/>
          <w:sz w:val="20"/>
          <w:szCs w:val="20"/>
        </w:rPr>
        <w:t>13</w:t>
      </w:r>
      <w:r>
        <w:rPr>
          <w:b/>
          <w:kern w:val="0"/>
          <w:sz w:val="20"/>
          <w:szCs w:val="20"/>
        </w:rPr>
        <w:t>0004000500020D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Default="00363B68" w:rsidP="00AD2FEE">
      <w:pPr>
        <w:ind w:firstLine="420"/>
        <w:rPr>
          <w:kern w:val="0"/>
          <w:sz w:val="20"/>
          <w:szCs w:val="20"/>
        </w:rPr>
      </w:pPr>
      <w:r w:rsidRPr="002B5CDD">
        <w:rPr>
          <w:b/>
          <w:kern w:val="0"/>
          <w:sz w:val="20"/>
          <w:szCs w:val="20"/>
        </w:rPr>
        <w:t>Imei</w:t>
      </w:r>
      <w:r w:rsidRPr="002B5CDD">
        <w:rPr>
          <w:rFonts w:hint="eastAsia"/>
          <w:b/>
          <w:kern w:val="0"/>
          <w:sz w:val="20"/>
          <w:szCs w:val="20"/>
        </w:rPr>
        <w:t>为</w:t>
      </w:r>
      <w:r w:rsidRPr="002B5CDD">
        <w:rPr>
          <w:b/>
          <w:kern w:val="0"/>
          <w:sz w:val="20"/>
          <w:szCs w:val="20"/>
        </w:rPr>
        <w:t>867725030095578</w:t>
      </w:r>
      <w:r w:rsidRPr="00741380">
        <w:rPr>
          <w:rFonts w:hint="eastAsia"/>
          <w:b/>
          <w:kern w:val="0"/>
          <w:sz w:val="20"/>
          <w:szCs w:val="20"/>
        </w:rPr>
        <w:t>设备对服务器的回复</w:t>
      </w:r>
      <w:r>
        <w:rPr>
          <w:rFonts w:hint="eastAsia"/>
          <w:kern w:val="0"/>
          <w:sz w:val="20"/>
          <w:szCs w:val="20"/>
        </w:rPr>
        <w:t>：</w:t>
      </w:r>
    </w:p>
    <w:p w:rsidR="00363B68" w:rsidRPr="005E7D35" w:rsidRDefault="00363B68" w:rsidP="005E7D35">
      <w:pPr>
        <w:ind w:firstLine="420"/>
        <w:rPr>
          <w:b/>
          <w:kern w:val="0"/>
          <w:sz w:val="20"/>
          <w:szCs w:val="20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  <w:kern w:val="0"/>
            <w:sz w:val="20"/>
            <w:szCs w:val="20"/>
          </w:rPr>
          <w:t>6F</w:t>
        </w:r>
      </w:smartTag>
      <w:r>
        <w:rPr>
          <w:b/>
          <w:kern w:val="0"/>
          <w:sz w:val="20"/>
          <w:szCs w:val="20"/>
        </w:rPr>
        <w:t>0101</w:t>
      </w:r>
      <w:r w:rsidRPr="005E7D35">
        <w:rPr>
          <w:b/>
          <w:color w:val="FF0000"/>
          <w:kern w:val="0"/>
          <w:sz w:val="20"/>
          <w:szCs w:val="20"/>
        </w:rPr>
        <w:t>23</w:t>
      </w:r>
      <w:r>
        <w:rPr>
          <w:b/>
          <w:kern w:val="0"/>
          <w:sz w:val="20"/>
          <w:szCs w:val="20"/>
        </w:rPr>
        <w:t>0100123836373732353033303039353537380002000D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Pr="00B669DF" w:rsidRDefault="00363B68" w:rsidP="00CF6D41">
      <w:pPr>
        <w:ind w:left="780"/>
        <w:rPr>
          <w:kern w:val="0"/>
          <w:sz w:val="20"/>
          <w:szCs w:val="20"/>
        </w:rPr>
      </w:pPr>
    </w:p>
    <w:p w:rsidR="00363B68" w:rsidRPr="001662CA" w:rsidRDefault="00363B68" w:rsidP="00B1526B">
      <w:pPr>
        <w:pStyle w:val="ListParagraph"/>
        <w:ind w:firstLineChars="0" w:firstLine="0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4.4</w:t>
      </w:r>
      <w:r w:rsidRPr="001662CA">
        <w:rPr>
          <w:rFonts w:hint="eastAsia"/>
          <w:b/>
          <w:kern w:val="0"/>
          <w:sz w:val="20"/>
          <w:szCs w:val="20"/>
        </w:rPr>
        <w:t>设置</w:t>
      </w:r>
      <w:r w:rsidRPr="001662CA">
        <w:rPr>
          <w:b/>
          <w:kern w:val="0"/>
          <w:sz w:val="20"/>
          <w:szCs w:val="20"/>
        </w:rPr>
        <w:t>1~3</w:t>
      </w:r>
      <w:r w:rsidRPr="001662CA">
        <w:rPr>
          <w:rFonts w:hint="eastAsia"/>
          <w:b/>
          <w:kern w:val="0"/>
          <w:sz w:val="20"/>
          <w:szCs w:val="20"/>
        </w:rPr>
        <w:t>路灯的亮灯策略</w:t>
      </w:r>
    </w:p>
    <w:p w:rsidR="00363B68" w:rsidRDefault="00363B68" w:rsidP="00AE7C1D">
      <w:pPr>
        <w:pStyle w:val="ListParagraph"/>
        <w:ind w:firstLineChars="0" w:firstLine="0"/>
        <w:rPr>
          <w:b/>
        </w:rPr>
      </w:pPr>
      <w:r w:rsidRPr="00AE7C1D">
        <w:rPr>
          <w:rFonts w:hint="eastAsia"/>
          <w:b/>
        </w:rPr>
        <w:t>对某个路灯控制器上的第一路灯策略编号为</w:t>
      </w:r>
      <w:r w:rsidRPr="00AE7C1D">
        <w:rPr>
          <w:b/>
        </w:rPr>
        <w:t>2</w:t>
      </w:r>
      <w:r w:rsidRPr="00AE7C1D">
        <w:rPr>
          <w:rFonts w:hint="eastAsia"/>
          <w:b/>
        </w:rPr>
        <w:t>，设置一组周期为</w:t>
      </w:r>
      <w:r w:rsidRPr="00AE7C1D">
        <w:rPr>
          <w:b/>
        </w:rPr>
        <w:t>2</w:t>
      </w:r>
      <w:r w:rsidRPr="00AE7C1D">
        <w:rPr>
          <w:rFonts w:hint="eastAsia"/>
          <w:b/>
        </w:rPr>
        <w:t>天，共</w:t>
      </w:r>
      <w:r w:rsidRPr="00AE7C1D">
        <w:rPr>
          <w:b/>
        </w:rPr>
        <w:t>4</w:t>
      </w:r>
      <w:r w:rsidRPr="00AE7C1D">
        <w:rPr>
          <w:rFonts w:hint="eastAsia"/>
          <w:b/>
        </w:rPr>
        <w:t>个时间段的控制策略，</w:t>
      </w:r>
      <w:r w:rsidRPr="00AE7C1D">
        <w:rPr>
          <w:b/>
        </w:rPr>
        <w:t xml:space="preserve"> [0:00~6:30 </w:t>
      </w:r>
      <w:r w:rsidRPr="00AE7C1D">
        <w:rPr>
          <w:rFonts w:hint="eastAsia"/>
          <w:b/>
        </w:rPr>
        <w:t>亮度</w:t>
      </w:r>
      <w:r w:rsidRPr="00AE7C1D">
        <w:rPr>
          <w:b/>
        </w:rPr>
        <w:t>5]</w:t>
      </w:r>
      <w:r w:rsidRPr="00AE7C1D">
        <w:rPr>
          <w:rFonts w:hint="eastAsia"/>
          <w:b/>
        </w:rPr>
        <w:t>、</w:t>
      </w:r>
      <w:r w:rsidRPr="00AE7C1D">
        <w:rPr>
          <w:b/>
        </w:rPr>
        <w:t xml:space="preserve">[6:30~17:30 </w:t>
      </w:r>
      <w:r w:rsidRPr="00AE7C1D">
        <w:rPr>
          <w:rFonts w:hint="eastAsia"/>
          <w:b/>
        </w:rPr>
        <w:t>亮度</w:t>
      </w:r>
      <w:r w:rsidRPr="00AE7C1D">
        <w:rPr>
          <w:b/>
        </w:rPr>
        <w:t>0]</w:t>
      </w:r>
      <w:r w:rsidRPr="00AE7C1D">
        <w:rPr>
          <w:rFonts w:hint="eastAsia"/>
          <w:b/>
        </w:rPr>
        <w:t>、</w:t>
      </w:r>
      <w:r w:rsidRPr="00AE7C1D">
        <w:rPr>
          <w:b/>
        </w:rPr>
        <w:t xml:space="preserve">[17:30~31:50 </w:t>
      </w:r>
      <w:r w:rsidRPr="00AE7C1D">
        <w:rPr>
          <w:rFonts w:hint="eastAsia"/>
          <w:b/>
        </w:rPr>
        <w:t>亮度</w:t>
      </w:r>
      <w:r w:rsidRPr="00AE7C1D">
        <w:rPr>
          <w:b/>
        </w:rPr>
        <w:t>10]</w:t>
      </w:r>
      <w:r w:rsidRPr="00AE7C1D">
        <w:rPr>
          <w:rFonts w:hint="eastAsia"/>
          <w:b/>
        </w:rPr>
        <w:t>、</w:t>
      </w:r>
      <w:r w:rsidRPr="00AE7C1D">
        <w:rPr>
          <w:b/>
        </w:rPr>
        <w:t>[31</w:t>
      </w:r>
      <w:r w:rsidRPr="00AE7C1D">
        <w:rPr>
          <w:rFonts w:hint="eastAsia"/>
          <w:b/>
        </w:rPr>
        <w:t>：</w:t>
      </w:r>
      <w:r w:rsidRPr="00AE7C1D">
        <w:rPr>
          <w:b/>
        </w:rPr>
        <w:t>50~48</w:t>
      </w:r>
      <w:r w:rsidRPr="00AE7C1D">
        <w:rPr>
          <w:rFonts w:hint="eastAsia"/>
          <w:b/>
        </w:rPr>
        <w:t>：</w:t>
      </w:r>
      <w:r w:rsidRPr="00AE7C1D">
        <w:rPr>
          <w:b/>
        </w:rPr>
        <w:t xml:space="preserve">00 </w:t>
      </w:r>
      <w:r w:rsidRPr="00AE7C1D">
        <w:rPr>
          <w:rFonts w:hint="eastAsia"/>
          <w:b/>
        </w:rPr>
        <w:t>亮度</w:t>
      </w:r>
      <w:r w:rsidRPr="00AE7C1D">
        <w:rPr>
          <w:b/>
        </w:rPr>
        <w:t xml:space="preserve">5] </w:t>
      </w:r>
      <w:r>
        <w:rPr>
          <w:b/>
        </w:rPr>
        <w:t>,mid</w:t>
      </w:r>
      <w:r>
        <w:rPr>
          <w:rFonts w:hint="eastAsia"/>
          <w:b/>
        </w:rPr>
        <w:t>为</w:t>
      </w:r>
      <w:r>
        <w:rPr>
          <w:b/>
        </w:rPr>
        <w:t>0002</w:t>
      </w:r>
      <w:r w:rsidRPr="00AE7C1D">
        <w:rPr>
          <w:rFonts w:hint="eastAsia"/>
          <w:b/>
        </w:rPr>
        <w:t>如下：</w:t>
      </w:r>
    </w:p>
    <w:p w:rsidR="00363B68" w:rsidRPr="00AE7C1D" w:rsidRDefault="00363B68" w:rsidP="008108E5">
      <w:pPr>
        <w:pStyle w:val="ListParagraph"/>
        <w:ind w:firstLineChars="0"/>
        <w:rPr>
          <w:b/>
          <w:color w:val="000000"/>
          <w:kern w:val="0"/>
          <w:sz w:val="20"/>
          <w:szCs w:val="20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  <w:kern w:val="0"/>
            <w:sz w:val="20"/>
            <w:szCs w:val="20"/>
          </w:rPr>
          <w:t>6F</w:t>
        </w:r>
      </w:smartTag>
      <w:r>
        <w:rPr>
          <w:b/>
          <w:kern w:val="0"/>
          <w:sz w:val="20"/>
          <w:szCs w:val="20"/>
        </w:rPr>
        <w:t>0100</w:t>
      </w:r>
      <w:r w:rsidRPr="00AE7C1D">
        <w:rPr>
          <w:b/>
          <w:color w:val="FF0000"/>
          <w:kern w:val="0"/>
          <w:sz w:val="20"/>
          <w:szCs w:val="20"/>
        </w:rPr>
        <w:t>14</w:t>
      </w:r>
      <w:r w:rsidRPr="00AE7C1D">
        <w:rPr>
          <w:b/>
          <w:kern w:val="0"/>
          <w:sz w:val="20"/>
          <w:szCs w:val="20"/>
        </w:rPr>
        <w:t>00</w:t>
      </w:r>
      <w:r>
        <w:rPr>
          <w:b/>
          <w:kern w:val="0"/>
          <w:sz w:val="20"/>
          <w:szCs w:val="20"/>
        </w:rPr>
        <w:t>190000020204</w:t>
      </w:r>
      <w:r w:rsidRPr="00AE7C1D">
        <w:rPr>
          <w:b/>
          <w:color w:val="FF0000"/>
          <w:kern w:val="0"/>
          <w:sz w:val="20"/>
          <w:szCs w:val="20"/>
        </w:rPr>
        <w:t>0000061E05</w:t>
      </w:r>
      <w:r>
        <w:rPr>
          <w:b/>
          <w:color w:val="000000"/>
          <w:kern w:val="0"/>
          <w:sz w:val="20"/>
          <w:szCs w:val="20"/>
        </w:rPr>
        <w:t>061E111E00</w:t>
      </w:r>
      <w:r w:rsidRPr="00AE7C1D">
        <w:rPr>
          <w:b/>
          <w:color w:val="FF0000"/>
          <w:kern w:val="0"/>
          <w:sz w:val="20"/>
          <w:szCs w:val="20"/>
        </w:rPr>
        <w:t>111E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r w:rsidRPr="00AE7C1D">
          <w:rPr>
            <w:b/>
            <w:color w:val="FF0000"/>
            <w:kern w:val="0"/>
            <w:sz w:val="20"/>
            <w:szCs w:val="20"/>
          </w:rPr>
          <w:t>1F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20"/>
            <w:attr w:name="UnitName" w:val="a"/>
          </w:smartTagPr>
        </w:smartTag>
        <w:r w:rsidRPr="00AE7C1D">
          <w:rPr>
            <w:b/>
            <w:color w:val="FF0000"/>
            <w:kern w:val="0"/>
            <w:sz w:val="20"/>
            <w:szCs w:val="20"/>
          </w:rPr>
          <w:t>320A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"/>
            <w:attr w:name="UnitName" w:val="F"/>
          </w:smartTagPr>
        </w:smartTag>
        <w:r>
          <w:rPr>
            <w:b/>
            <w:color w:val="000000"/>
            <w:kern w:val="0"/>
            <w:sz w:val="20"/>
            <w:szCs w:val="20"/>
          </w:rPr>
          <w:t>1F</w:t>
        </w:r>
      </w:smartTag>
      <w:r>
        <w:rPr>
          <w:b/>
          <w:color w:val="000000"/>
          <w:kern w:val="0"/>
          <w:sz w:val="20"/>
          <w:szCs w:val="20"/>
        </w:rPr>
        <w:t>323000050002</w:t>
      </w:r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Default="00363B68" w:rsidP="008108E5">
      <w:pPr>
        <w:rPr>
          <w:kern w:val="0"/>
          <w:sz w:val="20"/>
          <w:szCs w:val="20"/>
        </w:rPr>
      </w:pPr>
      <w:r w:rsidRPr="00741380">
        <w:rPr>
          <w:rFonts w:hint="eastAsia"/>
          <w:b/>
          <w:kern w:val="0"/>
          <w:sz w:val="20"/>
          <w:szCs w:val="20"/>
        </w:rPr>
        <w:t>设备对服务器的回复</w:t>
      </w:r>
      <w:r>
        <w:rPr>
          <w:rFonts w:hint="eastAsia"/>
          <w:kern w:val="0"/>
          <w:sz w:val="20"/>
          <w:szCs w:val="20"/>
        </w:rPr>
        <w:t>：</w:t>
      </w:r>
    </w:p>
    <w:p w:rsidR="00363B68" w:rsidRPr="008108E5" w:rsidRDefault="00363B68" w:rsidP="00426489">
      <w:pPr>
        <w:rPr>
          <w:b/>
          <w:kern w:val="0"/>
          <w:sz w:val="20"/>
          <w:szCs w:val="20"/>
        </w:rPr>
      </w:pPr>
      <w:r>
        <w:rPr>
          <w:kern w:val="0"/>
          <w:sz w:val="20"/>
          <w:szCs w:val="20"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 w:rsidRPr="008108E5">
          <w:rPr>
            <w:b/>
            <w:kern w:val="0"/>
            <w:sz w:val="20"/>
            <w:szCs w:val="20"/>
          </w:rPr>
          <w:t>6F</w:t>
        </w:r>
      </w:smartTag>
      <w:r w:rsidRPr="008108E5">
        <w:rPr>
          <w:b/>
          <w:kern w:val="0"/>
          <w:sz w:val="20"/>
          <w:szCs w:val="20"/>
        </w:rPr>
        <w:t>0101</w:t>
      </w:r>
      <w:r w:rsidRPr="008108E5">
        <w:rPr>
          <w:b/>
          <w:color w:val="FF0000"/>
          <w:kern w:val="0"/>
          <w:sz w:val="20"/>
          <w:szCs w:val="20"/>
        </w:rPr>
        <w:t>24</w:t>
      </w:r>
      <w:r w:rsidRPr="008108E5">
        <w:rPr>
          <w:b/>
          <w:kern w:val="0"/>
          <w:sz w:val="20"/>
          <w:szCs w:val="20"/>
        </w:rPr>
        <w:t>010012</w:t>
      </w:r>
      <w:r>
        <w:rPr>
          <w:b/>
          <w:kern w:val="0"/>
          <w:sz w:val="20"/>
          <w:szCs w:val="20"/>
        </w:rPr>
        <w:t>3836373732353033303039353537380002000D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Default="00363B68" w:rsidP="00576316">
      <w:pPr>
        <w:ind w:left="780"/>
      </w:pPr>
    </w:p>
    <w:p w:rsidR="00363B68" w:rsidRDefault="00363B68" w:rsidP="009A08F0">
      <w:pPr>
        <w:rPr>
          <w:b/>
        </w:rPr>
      </w:pPr>
      <w:r>
        <w:rPr>
          <w:b/>
        </w:rPr>
        <w:t>4</w:t>
      </w:r>
      <w:r w:rsidRPr="0015462D">
        <w:rPr>
          <w:b/>
        </w:rPr>
        <w:t>.</w:t>
      </w:r>
      <w:r>
        <w:rPr>
          <w:b/>
        </w:rPr>
        <w:t xml:space="preserve">5 </w:t>
      </w:r>
      <w:r>
        <w:rPr>
          <w:rFonts w:hint="eastAsia"/>
          <w:b/>
        </w:rPr>
        <w:t>下发时间给设备</w:t>
      </w:r>
    </w:p>
    <w:p w:rsidR="00363B68" w:rsidRDefault="00363B68" w:rsidP="0015462D">
      <w:pPr>
        <w:rPr>
          <w:b/>
        </w:rPr>
      </w:pPr>
      <w:r>
        <w:tab/>
      </w:r>
      <w:r w:rsidRPr="009A08F0">
        <w:rPr>
          <w:rFonts w:hint="eastAsia"/>
          <w:b/>
        </w:rPr>
        <w:t>下发时间为</w:t>
      </w:r>
      <w:r w:rsidRPr="009A08F0">
        <w:rPr>
          <w:b/>
        </w:rPr>
        <w:t>2019 01 01 3 10 20</w:t>
      </w:r>
      <w:r>
        <w:rPr>
          <w:b/>
        </w:rPr>
        <w:t>,mid</w:t>
      </w:r>
      <w:r>
        <w:rPr>
          <w:rFonts w:hint="eastAsia"/>
          <w:b/>
        </w:rPr>
        <w:t>为</w:t>
      </w:r>
      <w:r>
        <w:rPr>
          <w:b/>
        </w:rPr>
        <w:t>0002</w:t>
      </w:r>
      <w:r w:rsidRPr="009A08F0">
        <w:rPr>
          <w:rFonts w:hint="eastAsia"/>
          <w:b/>
        </w:rPr>
        <w:t>：</w:t>
      </w:r>
    </w:p>
    <w:p w:rsidR="00363B68" w:rsidRPr="006B288F" w:rsidRDefault="00363B68" w:rsidP="00034D20">
      <w:pPr>
        <w:ind w:firstLine="420"/>
        <w:rPr>
          <w:color w:val="C0C0C0"/>
        </w:rPr>
      </w:pPr>
      <w:r>
        <w:rPr>
          <w:b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</w:rPr>
          <w:t>6F</w:t>
        </w:r>
      </w:smartTag>
      <w:r>
        <w:rPr>
          <w:b/>
        </w:rPr>
        <w:t>0100</w:t>
      </w:r>
      <w:r w:rsidRPr="009A08F0">
        <w:rPr>
          <w:b/>
          <w:color w:val="FF0000"/>
        </w:rPr>
        <w:t>15</w:t>
      </w:r>
      <w:r>
        <w:rPr>
          <w:b/>
        </w:rPr>
        <w:t>0009</w:t>
      </w:r>
      <w:r w:rsidRPr="009A08F0">
        <w:rPr>
          <w:b/>
          <w:color w:val="FF0000"/>
        </w:rPr>
        <w:t>07E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101030"/>
          <w:attr w:name="UnitName" w:val="a"/>
        </w:smartTagPr>
        <w:r w:rsidRPr="009A08F0">
          <w:rPr>
            <w:b/>
            <w:color w:val="FF0000"/>
          </w:rPr>
          <w:t>3</w:t>
        </w:r>
        <w:r>
          <w:rPr>
            <w:b/>
          </w:rPr>
          <w:t>0101030A</w:t>
        </w:r>
      </w:smartTag>
      <w:r>
        <w:rPr>
          <w:b/>
        </w:rPr>
        <w:t>140002</w:t>
      </w:r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Default="00363B68" w:rsidP="00974520">
      <w:pPr>
        <w:rPr>
          <w:b/>
        </w:rPr>
      </w:pPr>
      <w:r>
        <w:rPr>
          <w:b/>
        </w:rPr>
        <w:t>4.6</w:t>
      </w:r>
      <w:r w:rsidRPr="008B5794">
        <w:rPr>
          <w:rFonts w:hint="eastAsia"/>
          <w:b/>
        </w:rPr>
        <w:t>下发</w:t>
      </w:r>
      <w:r>
        <w:rPr>
          <w:rFonts w:hint="eastAsia"/>
          <w:b/>
        </w:rPr>
        <w:t>重启</w:t>
      </w:r>
      <w:r w:rsidRPr="008B5794">
        <w:rPr>
          <w:rFonts w:hint="eastAsia"/>
          <w:b/>
        </w:rPr>
        <w:t>命令</w:t>
      </w:r>
    </w:p>
    <w:p w:rsidR="00363B68" w:rsidRDefault="00363B68" w:rsidP="00A024D8">
      <w:pPr>
        <w:ind w:firstLine="420"/>
        <w:rPr>
          <w:b/>
        </w:rPr>
      </w:pPr>
      <w:r w:rsidRPr="00E33AF6">
        <w:rPr>
          <w:rFonts w:hint="eastAsia"/>
          <w:b/>
        </w:rPr>
        <w:t>重启设备</w:t>
      </w:r>
      <w:r w:rsidRPr="00E33AF6">
        <w:rPr>
          <w:b/>
        </w:rPr>
        <w:t>,mid</w:t>
      </w:r>
      <w:r w:rsidRPr="00E33AF6">
        <w:rPr>
          <w:rFonts w:hint="eastAsia"/>
          <w:b/>
        </w:rPr>
        <w:t>为</w:t>
      </w:r>
      <w:r w:rsidRPr="00E33AF6">
        <w:rPr>
          <w:b/>
        </w:rPr>
        <w:t>0002</w:t>
      </w:r>
      <w:r w:rsidRPr="00E33AF6">
        <w:rPr>
          <w:rFonts w:hint="eastAsia"/>
          <w:b/>
        </w:rPr>
        <w:t>：</w:t>
      </w:r>
    </w:p>
    <w:p w:rsidR="00363B68" w:rsidRPr="00E33AF6" w:rsidRDefault="00363B68" w:rsidP="00974520">
      <w:pPr>
        <w:rPr>
          <w:b/>
        </w:rPr>
      </w:pPr>
      <w:r>
        <w:rPr>
          <w:b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</w:rPr>
          <w:t>6F</w:t>
        </w:r>
      </w:smartTag>
      <w:r>
        <w:rPr>
          <w:b/>
        </w:rPr>
        <w:t>0100</w:t>
      </w:r>
      <w:r w:rsidRPr="00A024D8">
        <w:rPr>
          <w:b/>
          <w:color w:val="FF0000"/>
        </w:rPr>
        <w:t>16</w:t>
      </w:r>
      <w:r>
        <w:rPr>
          <w:b/>
        </w:rPr>
        <w:t>00020002</w:t>
      </w:r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Default="00363B68" w:rsidP="00A024D8">
      <w:pPr>
        <w:ind w:firstLine="420"/>
        <w:rPr>
          <w:kern w:val="0"/>
          <w:sz w:val="20"/>
          <w:szCs w:val="20"/>
        </w:rPr>
      </w:pPr>
      <w:r w:rsidRPr="002B5CDD">
        <w:rPr>
          <w:b/>
          <w:kern w:val="0"/>
          <w:sz w:val="20"/>
          <w:szCs w:val="20"/>
        </w:rPr>
        <w:t>Imei</w:t>
      </w:r>
      <w:r w:rsidRPr="002B5CDD">
        <w:rPr>
          <w:rFonts w:hint="eastAsia"/>
          <w:b/>
          <w:kern w:val="0"/>
          <w:sz w:val="20"/>
          <w:szCs w:val="20"/>
        </w:rPr>
        <w:t>为</w:t>
      </w:r>
      <w:r w:rsidRPr="002B5CDD">
        <w:rPr>
          <w:b/>
          <w:kern w:val="0"/>
          <w:sz w:val="20"/>
          <w:szCs w:val="20"/>
        </w:rPr>
        <w:t>867725030095578</w:t>
      </w:r>
      <w:r w:rsidRPr="00741380">
        <w:rPr>
          <w:rFonts w:hint="eastAsia"/>
          <w:b/>
          <w:kern w:val="0"/>
          <w:sz w:val="20"/>
          <w:szCs w:val="20"/>
        </w:rPr>
        <w:t>设备对服务器的回复</w:t>
      </w:r>
      <w:r>
        <w:rPr>
          <w:rFonts w:hint="eastAsia"/>
          <w:kern w:val="0"/>
          <w:sz w:val="20"/>
          <w:szCs w:val="20"/>
        </w:rPr>
        <w:t>：</w:t>
      </w:r>
    </w:p>
    <w:p w:rsidR="00363B68" w:rsidRPr="00B10EB4" w:rsidRDefault="00363B68" w:rsidP="008B5794">
      <w:pPr>
        <w:ind w:left="780"/>
        <w:rPr>
          <w:b/>
        </w:rPr>
      </w:pPr>
      <w:r>
        <w:rPr>
          <w:kern w:val="0"/>
          <w:sz w:val="20"/>
          <w:szCs w:val="20"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 w:rsidRPr="00A024D8">
          <w:rPr>
            <w:b/>
            <w:kern w:val="0"/>
            <w:sz w:val="20"/>
            <w:szCs w:val="20"/>
          </w:rPr>
          <w:t>6F</w:t>
        </w:r>
      </w:smartTag>
      <w:r w:rsidRPr="00A024D8">
        <w:rPr>
          <w:b/>
          <w:kern w:val="0"/>
          <w:sz w:val="20"/>
          <w:szCs w:val="20"/>
        </w:rPr>
        <w:t>0101</w:t>
      </w:r>
      <w:r w:rsidRPr="00A024D8">
        <w:rPr>
          <w:b/>
          <w:color w:val="FF0000"/>
          <w:kern w:val="0"/>
          <w:sz w:val="20"/>
          <w:szCs w:val="20"/>
        </w:rPr>
        <w:t>26</w:t>
      </w:r>
      <w:r w:rsidRPr="00A024D8">
        <w:rPr>
          <w:b/>
          <w:kern w:val="0"/>
          <w:sz w:val="20"/>
          <w:szCs w:val="20"/>
        </w:rPr>
        <w:t>010012</w:t>
      </w:r>
      <w:r>
        <w:rPr>
          <w:b/>
          <w:kern w:val="0"/>
          <w:sz w:val="20"/>
          <w:szCs w:val="20"/>
        </w:rPr>
        <w:t>3836373732353033303039353537380002000D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Default="00363B68" w:rsidP="00A024D8">
      <w:pPr>
        <w:rPr>
          <w:b/>
        </w:rPr>
      </w:pPr>
      <w:r>
        <w:rPr>
          <w:b/>
        </w:rPr>
        <w:t>4.7</w:t>
      </w:r>
      <w:r>
        <w:rPr>
          <w:rFonts w:hint="eastAsia"/>
          <w:b/>
        </w:rPr>
        <w:t>查询</w:t>
      </w:r>
      <w:r>
        <w:rPr>
          <w:b/>
        </w:rPr>
        <w:t>CELLID</w:t>
      </w:r>
      <w:r>
        <w:rPr>
          <w:rFonts w:hint="eastAsia"/>
          <w:b/>
        </w:rPr>
        <w:t>命令</w:t>
      </w:r>
    </w:p>
    <w:p w:rsidR="00363B68" w:rsidRDefault="00363B68" w:rsidP="00A024D8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下发指令，</w:t>
      </w:r>
      <w:r>
        <w:rPr>
          <w:b/>
        </w:rPr>
        <w:t>mid</w:t>
      </w:r>
      <w:r>
        <w:rPr>
          <w:rFonts w:hint="eastAsia"/>
          <w:b/>
        </w:rPr>
        <w:t>为</w:t>
      </w:r>
      <w:r>
        <w:rPr>
          <w:b/>
        </w:rPr>
        <w:t>0002</w:t>
      </w:r>
      <w:r>
        <w:rPr>
          <w:rFonts w:hint="eastAsia"/>
          <w:b/>
        </w:rPr>
        <w:t>：</w:t>
      </w:r>
    </w:p>
    <w:p w:rsidR="00363B68" w:rsidRDefault="00363B68" w:rsidP="004827D3">
      <w:pPr>
        <w:rPr>
          <w:kern w:val="0"/>
          <w:sz w:val="20"/>
          <w:szCs w:val="20"/>
        </w:rPr>
      </w:pPr>
      <w:r>
        <w:rPr>
          <w:b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</w:rPr>
          <w:t>6F</w:t>
        </w:r>
      </w:smartTag>
      <w:r>
        <w:rPr>
          <w:b/>
        </w:rPr>
        <w:t>0100</w:t>
      </w:r>
      <w:r w:rsidRPr="004827D3">
        <w:rPr>
          <w:b/>
          <w:color w:val="FF0000"/>
        </w:rPr>
        <w:t>17</w:t>
      </w:r>
      <w:r>
        <w:rPr>
          <w:b/>
        </w:rPr>
        <w:t>00020002</w:t>
      </w:r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Default="00363B68" w:rsidP="005226AB">
      <w:pPr>
        <w:ind w:firstLine="420"/>
        <w:rPr>
          <w:kern w:val="0"/>
          <w:sz w:val="20"/>
          <w:szCs w:val="20"/>
        </w:rPr>
      </w:pPr>
      <w:r w:rsidRPr="002B5CDD">
        <w:rPr>
          <w:b/>
          <w:kern w:val="0"/>
          <w:sz w:val="20"/>
          <w:szCs w:val="20"/>
        </w:rPr>
        <w:t>Imei</w:t>
      </w:r>
      <w:r w:rsidRPr="002B5CDD">
        <w:rPr>
          <w:rFonts w:hint="eastAsia"/>
          <w:b/>
          <w:kern w:val="0"/>
          <w:sz w:val="20"/>
          <w:szCs w:val="20"/>
        </w:rPr>
        <w:t>为</w:t>
      </w:r>
      <w:r w:rsidRPr="002B5CDD">
        <w:rPr>
          <w:b/>
          <w:kern w:val="0"/>
          <w:sz w:val="20"/>
          <w:szCs w:val="20"/>
        </w:rPr>
        <w:t>867725030095578</w:t>
      </w:r>
      <w:r w:rsidRPr="00741380">
        <w:rPr>
          <w:rFonts w:hint="eastAsia"/>
          <w:b/>
          <w:kern w:val="0"/>
          <w:sz w:val="20"/>
          <w:szCs w:val="20"/>
        </w:rPr>
        <w:t>设备对服务器的回复</w:t>
      </w:r>
      <w:r>
        <w:rPr>
          <w:rFonts w:hint="eastAsia"/>
          <w:kern w:val="0"/>
          <w:sz w:val="20"/>
          <w:szCs w:val="20"/>
        </w:rPr>
        <w:t>：</w:t>
      </w:r>
    </w:p>
    <w:p w:rsidR="00363B68" w:rsidRDefault="00363B68" w:rsidP="00197471">
      <w:pPr>
        <w:ind w:firstLine="420"/>
        <w:rPr>
          <w:b/>
          <w:kern w:val="0"/>
          <w:sz w:val="20"/>
          <w:szCs w:val="20"/>
        </w:rPr>
      </w:pPr>
      <w:r>
        <w:rPr>
          <w:kern w:val="0"/>
          <w:sz w:val="20"/>
          <w:szCs w:val="20"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 w:rsidRPr="004827D3">
          <w:rPr>
            <w:b/>
            <w:kern w:val="0"/>
            <w:sz w:val="20"/>
            <w:szCs w:val="20"/>
          </w:rPr>
          <w:t>6F</w:t>
        </w:r>
      </w:smartTag>
      <w:r w:rsidRPr="004827D3">
        <w:rPr>
          <w:b/>
          <w:kern w:val="0"/>
          <w:sz w:val="20"/>
          <w:szCs w:val="20"/>
        </w:rPr>
        <w:t>0101</w:t>
      </w:r>
      <w:r w:rsidRPr="004827D3">
        <w:rPr>
          <w:b/>
          <w:color w:val="FF0000"/>
          <w:kern w:val="0"/>
          <w:sz w:val="20"/>
          <w:szCs w:val="20"/>
        </w:rPr>
        <w:t>27</w:t>
      </w:r>
      <w:r w:rsidRPr="004827D3">
        <w:rPr>
          <w:b/>
          <w:kern w:val="0"/>
          <w:sz w:val="20"/>
          <w:szCs w:val="20"/>
        </w:rPr>
        <w:t>010012</w:t>
      </w:r>
      <w:r>
        <w:rPr>
          <w:b/>
          <w:kern w:val="0"/>
          <w:sz w:val="20"/>
          <w:szCs w:val="20"/>
        </w:rPr>
        <w:t>3836373732353033303039353537380002000D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Default="00363B68" w:rsidP="004827D3">
      <w:pPr>
        <w:rPr>
          <w:b/>
        </w:rPr>
      </w:pPr>
      <w:r>
        <w:rPr>
          <w:b/>
        </w:rPr>
        <w:t>4</w:t>
      </w:r>
      <w:r w:rsidRPr="00197471">
        <w:rPr>
          <w:b/>
        </w:rPr>
        <w:t>.8</w:t>
      </w:r>
      <w:r>
        <w:rPr>
          <w:b/>
        </w:rPr>
        <w:t xml:space="preserve"> </w:t>
      </w:r>
      <w:r>
        <w:rPr>
          <w:rFonts w:hint="eastAsia"/>
          <w:b/>
        </w:rPr>
        <w:t>查询软件版本号</w:t>
      </w:r>
    </w:p>
    <w:p w:rsidR="00363B68" w:rsidRDefault="00363B68" w:rsidP="004827D3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下发指令，</w:t>
      </w:r>
      <w:r>
        <w:rPr>
          <w:b/>
        </w:rPr>
        <w:t>mid</w:t>
      </w:r>
      <w:r>
        <w:rPr>
          <w:rFonts w:hint="eastAsia"/>
          <w:b/>
        </w:rPr>
        <w:t>为</w:t>
      </w:r>
      <w:r>
        <w:rPr>
          <w:b/>
        </w:rPr>
        <w:t>0002</w:t>
      </w:r>
      <w:r>
        <w:rPr>
          <w:rFonts w:hint="eastAsia"/>
          <w:b/>
        </w:rPr>
        <w:t>：</w:t>
      </w:r>
    </w:p>
    <w:p w:rsidR="00363B68" w:rsidRDefault="00363B68" w:rsidP="00197471">
      <w:pPr>
        <w:ind w:left="780"/>
        <w:rPr>
          <w:kern w:val="0"/>
          <w:sz w:val="20"/>
          <w:szCs w:val="20"/>
        </w:rPr>
      </w:pPr>
      <w:r>
        <w:rPr>
          <w:b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</w:rPr>
          <w:t>6F</w:t>
        </w:r>
      </w:smartTag>
      <w:r>
        <w:rPr>
          <w:b/>
        </w:rPr>
        <w:t>0100</w:t>
      </w:r>
      <w:r w:rsidRPr="00B533EC">
        <w:rPr>
          <w:b/>
          <w:color w:val="FF0000"/>
        </w:rPr>
        <w:t>18</w:t>
      </w:r>
      <w:r>
        <w:rPr>
          <w:b/>
        </w:rPr>
        <w:t>00020002</w:t>
      </w:r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Default="00363B68" w:rsidP="00197471">
      <w:pPr>
        <w:ind w:firstLine="420"/>
        <w:rPr>
          <w:kern w:val="0"/>
          <w:sz w:val="20"/>
          <w:szCs w:val="20"/>
        </w:rPr>
      </w:pPr>
      <w:r w:rsidRPr="002B5CDD">
        <w:rPr>
          <w:b/>
          <w:kern w:val="0"/>
          <w:sz w:val="20"/>
          <w:szCs w:val="20"/>
        </w:rPr>
        <w:t>Imei</w:t>
      </w:r>
      <w:r w:rsidRPr="002B5CDD">
        <w:rPr>
          <w:rFonts w:hint="eastAsia"/>
          <w:b/>
          <w:kern w:val="0"/>
          <w:sz w:val="20"/>
          <w:szCs w:val="20"/>
        </w:rPr>
        <w:t>为</w:t>
      </w:r>
      <w:r w:rsidRPr="002B5CDD">
        <w:rPr>
          <w:b/>
          <w:kern w:val="0"/>
          <w:sz w:val="20"/>
          <w:szCs w:val="20"/>
        </w:rPr>
        <w:t>867725030095578</w:t>
      </w:r>
      <w:r w:rsidRPr="00741380">
        <w:rPr>
          <w:rFonts w:hint="eastAsia"/>
          <w:b/>
          <w:kern w:val="0"/>
          <w:sz w:val="20"/>
          <w:szCs w:val="20"/>
        </w:rPr>
        <w:t>设备对服务器的回复</w:t>
      </w:r>
      <w:r>
        <w:rPr>
          <w:rFonts w:hint="eastAsia"/>
          <w:kern w:val="0"/>
          <w:sz w:val="20"/>
          <w:szCs w:val="20"/>
        </w:rPr>
        <w:t>：</w:t>
      </w:r>
    </w:p>
    <w:p w:rsidR="00363B68" w:rsidRDefault="00363B68" w:rsidP="007520BC">
      <w:pPr>
        <w:ind w:firstLine="420"/>
        <w:rPr>
          <w:b/>
          <w:kern w:val="0"/>
          <w:sz w:val="20"/>
          <w:szCs w:val="20"/>
        </w:rPr>
      </w:pPr>
      <w:r>
        <w:rPr>
          <w:kern w:val="0"/>
          <w:sz w:val="20"/>
          <w:szCs w:val="20"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  <w:kern w:val="0"/>
            <w:sz w:val="20"/>
            <w:szCs w:val="20"/>
          </w:rPr>
          <w:t>6F</w:t>
        </w:r>
      </w:smartTag>
      <w:r>
        <w:rPr>
          <w:b/>
          <w:kern w:val="0"/>
          <w:sz w:val="20"/>
          <w:szCs w:val="20"/>
        </w:rPr>
        <w:t>0101</w:t>
      </w:r>
      <w:r w:rsidRPr="00B533EC">
        <w:rPr>
          <w:b/>
          <w:color w:val="FF0000"/>
          <w:kern w:val="0"/>
          <w:sz w:val="20"/>
          <w:szCs w:val="20"/>
        </w:rPr>
        <w:t>28</w:t>
      </w:r>
      <w:r>
        <w:rPr>
          <w:b/>
          <w:kern w:val="0"/>
          <w:sz w:val="20"/>
          <w:szCs w:val="20"/>
        </w:rPr>
        <w:t>0100123836373732353033303039353537380002000D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Default="00363B68" w:rsidP="007520BC">
      <w:pPr>
        <w:ind w:firstLine="420"/>
        <w:rPr>
          <w:b/>
        </w:rPr>
      </w:pPr>
      <w:r>
        <w:rPr>
          <w:b/>
        </w:rPr>
        <w:t>4</w:t>
      </w:r>
      <w:r w:rsidRPr="00197471">
        <w:rPr>
          <w:b/>
        </w:rPr>
        <w:t>.</w:t>
      </w:r>
      <w:r>
        <w:rPr>
          <w:b/>
        </w:rPr>
        <w:t xml:space="preserve">9 </w:t>
      </w:r>
      <w:r>
        <w:rPr>
          <w:rFonts w:hint="eastAsia"/>
          <w:b/>
        </w:rPr>
        <w:t>查询固件版本号</w:t>
      </w:r>
    </w:p>
    <w:p w:rsidR="00363B68" w:rsidRDefault="00363B68" w:rsidP="00B533EC">
      <w:pPr>
        <w:ind w:firstLine="420"/>
        <w:rPr>
          <w:b/>
        </w:rPr>
      </w:pPr>
      <w:r>
        <w:rPr>
          <w:rFonts w:hint="eastAsia"/>
          <w:b/>
        </w:rPr>
        <w:t>下发指令，</w:t>
      </w:r>
      <w:r>
        <w:rPr>
          <w:b/>
        </w:rPr>
        <w:t>mid</w:t>
      </w:r>
      <w:r>
        <w:rPr>
          <w:rFonts w:hint="eastAsia"/>
          <w:b/>
        </w:rPr>
        <w:t>为</w:t>
      </w:r>
      <w:r>
        <w:rPr>
          <w:b/>
        </w:rPr>
        <w:t>0002</w:t>
      </w:r>
      <w:r>
        <w:rPr>
          <w:rFonts w:hint="eastAsia"/>
          <w:b/>
        </w:rPr>
        <w:t>：</w:t>
      </w:r>
    </w:p>
    <w:p w:rsidR="00363B68" w:rsidRDefault="00363B68" w:rsidP="00B533EC">
      <w:pPr>
        <w:ind w:left="780"/>
        <w:rPr>
          <w:kern w:val="0"/>
          <w:sz w:val="20"/>
          <w:szCs w:val="20"/>
        </w:rPr>
      </w:pPr>
      <w:r>
        <w:rPr>
          <w:b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</w:rPr>
          <w:t>6F</w:t>
        </w:r>
      </w:smartTag>
      <w:r>
        <w:rPr>
          <w:b/>
        </w:rPr>
        <w:t>0100</w:t>
      </w:r>
      <w:r w:rsidRPr="00B533EC">
        <w:rPr>
          <w:b/>
          <w:color w:val="FF0000"/>
        </w:rPr>
        <w:t>1</w:t>
      </w:r>
      <w:r>
        <w:rPr>
          <w:b/>
          <w:color w:val="FF0000"/>
        </w:rPr>
        <w:t>9</w:t>
      </w:r>
      <w:r>
        <w:rPr>
          <w:b/>
        </w:rPr>
        <w:t>00020002</w:t>
      </w:r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Default="00363B68" w:rsidP="00B533EC">
      <w:pPr>
        <w:ind w:firstLine="420"/>
        <w:rPr>
          <w:kern w:val="0"/>
          <w:sz w:val="20"/>
          <w:szCs w:val="20"/>
        </w:rPr>
      </w:pPr>
      <w:r w:rsidRPr="002B5CDD">
        <w:rPr>
          <w:b/>
          <w:kern w:val="0"/>
          <w:sz w:val="20"/>
          <w:szCs w:val="20"/>
        </w:rPr>
        <w:t>Imei</w:t>
      </w:r>
      <w:r w:rsidRPr="002B5CDD">
        <w:rPr>
          <w:rFonts w:hint="eastAsia"/>
          <w:b/>
          <w:kern w:val="0"/>
          <w:sz w:val="20"/>
          <w:szCs w:val="20"/>
        </w:rPr>
        <w:t>为</w:t>
      </w:r>
      <w:r w:rsidRPr="002B5CDD">
        <w:rPr>
          <w:b/>
          <w:kern w:val="0"/>
          <w:sz w:val="20"/>
          <w:szCs w:val="20"/>
        </w:rPr>
        <w:t>867725030095578</w:t>
      </w:r>
      <w:r w:rsidRPr="00741380">
        <w:rPr>
          <w:rFonts w:hint="eastAsia"/>
          <w:b/>
          <w:kern w:val="0"/>
          <w:sz w:val="20"/>
          <w:szCs w:val="20"/>
        </w:rPr>
        <w:t>设备对服务器的回复</w:t>
      </w:r>
      <w:r>
        <w:rPr>
          <w:rFonts w:hint="eastAsia"/>
          <w:kern w:val="0"/>
          <w:sz w:val="20"/>
          <w:szCs w:val="20"/>
        </w:rPr>
        <w:t>：</w:t>
      </w:r>
    </w:p>
    <w:p w:rsidR="00363B68" w:rsidRDefault="00363B68" w:rsidP="00B533EC">
      <w:pPr>
        <w:ind w:firstLine="420"/>
        <w:rPr>
          <w:b/>
          <w:kern w:val="0"/>
          <w:sz w:val="20"/>
          <w:szCs w:val="20"/>
        </w:rPr>
      </w:pPr>
      <w:r>
        <w:rPr>
          <w:kern w:val="0"/>
          <w:sz w:val="20"/>
          <w:szCs w:val="20"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  <w:kern w:val="0"/>
            <w:sz w:val="20"/>
            <w:szCs w:val="20"/>
          </w:rPr>
          <w:t>6F</w:t>
        </w:r>
      </w:smartTag>
      <w:r>
        <w:rPr>
          <w:b/>
          <w:kern w:val="0"/>
          <w:sz w:val="20"/>
          <w:szCs w:val="20"/>
        </w:rPr>
        <w:t>0101</w:t>
      </w:r>
      <w:r w:rsidRPr="00B533EC">
        <w:rPr>
          <w:b/>
          <w:color w:val="FF0000"/>
          <w:kern w:val="0"/>
          <w:sz w:val="20"/>
          <w:szCs w:val="20"/>
        </w:rPr>
        <w:t>2</w:t>
      </w:r>
      <w:r>
        <w:rPr>
          <w:b/>
          <w:color w:val="FF0000"/>
          <w:kern w:val="0"/>
          <w:sz w:val="20"/>
          <w:szCs w:val="20"/>
        </w:rPr>
        <w:t>9</w:t>
      </w:r>
      <w:r>
        <w:rPr>
          <w:b/>
          <w:kern w:val="0"/>
          <w:sz w:val="20"/>
          <w:szCs w:val="20"/>
        </w:rPr>
        <w:t>0100123836373732353033303039353537380002000D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Pr="00197471" w:rsidRDefault="00363B68" w:rsidP="00197471">
      <w:pPr>
        <w:ind w:firstLine="420"/>
        <w:rPr>
          <w:b/>
        </w:rPr>
      </w:pPr>
    </w:p>
    <w:p w:rsidR="00363B68" w:rsidRDefault="00363B68" w:rsidP="003B5A28">
      <w:pPr>
        <w:ind w:left="420"/>
        <w:rPr>
          <w:b/>
        </w:rPr>
      </w:pPr>
      <w:r>
        <w:rPr>
          <w:b/>
        </w:rPr>
        <w:t>4.10</w:t>
      </w:r>
      <w:r>
        <w:rPr>
          <w:rFonts w:hint="eastAsia"/>
          <w:b/>
        </w:rPr>
        <w:t>设置安装状态及角度阀值</w:t>
      </w:r>
    </w:p>
    <w:p w:rsidR="00363B68" w:rsidRDefault="00363B68" w:rsidP="003B5A28">
      <w:pPr>
        <w:ind w:left="420"/>
        <w:rPr>
          <w:b/>
        </w:rPr>
      </w:pPr>
      <w:r>
        <w:rPr>
          <w:rFonts w:hint="eastAsia"/>
          <w:b/>
        </w:rPr>
        <w:t>设置安装状态稳定，角度阀值为</w:t>
      </w:r>
      <w:r>
        <w:rPr>
          <w:b/>
        </w:rPr>
        <w:t>200</w:t>
      </w:r>
      <w:r>
        <w:rPr>
          <w:rFonts w:hint="eastAsia"/>
          <w:b/>
        </w:rPr>
        <w:t>，</w:t>
      </w:r>
      <w:r>
        <w:rPr>
          <w:b/>
        </w:rPr>
        <w:t>mid</w:t>
      </w:r>
      <w:r>
        <w:rPr>
          <w:rFonts w:hint="eastAsia"/>
          <w:b/>
        </w:rPr>
        <w:t>为</w:t>
      </w:r>
      <w:r>
        <w:rPr>
          <w:b/>
        </w:rPr>
        <w:t>0002</w:t>
      </w:r>
      <w:r>
        <w:rPr>
          <w:rFonts w:hint="eastAsia"/>
          <w:b/>
        </w:rPr>
        <w:t>：</w:t>
      </w:r>
    </w:p>
    <w:p w:rsidR="00363B68" w:rsidRDefault="00363B68" w:rsidP="00EC0E0B">
      <w:pPr>
        <w:ind w:left="420" w:firstLine="420"/>
        <w:rPr>
          <w:b/>
          <w:kern w:val="0"/>
          <w:sz w:val="20"/>
          <w:szCs w:val="20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</w:rPr>
          <w:t>6F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001"/>
            <w:attr w:name="UnitName" w:val="a"/>
          </w:smartTagPr>
        </w:smartTag>
        <w:r>
          <w:rPr>
            <w:b/>
          </w:rPr>
          <w:t>0100</w:t>
        </w:r>
        <w:r w:rsidRPr="00EC0E0B">
          <w:rPr>
            <w:b/>
            <w:color w:val="FF0000"/>
          </w:rPr>
          <w:t>1A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50100"/>
            <w:attr w:name="UnitName" w:val="C"/>
          </w:smartTagPr>
        </w:smartTag>
        <w:r>
          <w:rPr>
            <w:b/>
          </w:rPr>
          <w:t>00050100C</w:t>
        </w:r>
      </w:smartTag>
      <w:r>
        <w:rPr>
          <w:b/>
        </w:rPr>
        <w:t>80002</w:t>
      </w:r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Default="00363B68" w:rsidP="00EC0E0B">
      <w:pPr>
        <w:ind w:firstLine="420"/>
        <w:rPr>
          <w:kern w:val="0"/>
          <w:sz w:val="20"/>
          <w:szCs w:val="20"/>
        </w:rPr>
      </w:pPr>
      <w:r w:rsidRPr="002B5CDD">
        <w:rPr>
          <w:b/>
          <w:kern w:val="0"/>
          <w:sz w:val="20"/>
          <w:szCs w:val="20"/>
        </w:rPr>
        <w:t>Imei</w:t>
      </w:r>
      <w:r w:rsidRPr="002B5CDD">
        <w:rPr>
          <w:rFonts w:hint="eastAsia"/>
          <w:b/>
          <w:kern w:val="0"/>
          <w:sz w:val="20"/>
          <w:szCs w:val="20"/>
        </w:rPr>
        <w:t>为</w:t>
      </w:r>
      <w:r w:rsidRPr="002B5CDD">
        <w:rPr>
          <w:b/>
          <w:kern w:val="0"/>
          <w:sz w:val="20"/>
          <w:szCs w:val="20"/>
        </w:rPr>
        <w:t>867725030095578</w:t>
      </w:r>
      <w:r w:rsidRPr="00741380">
        <w:rPr>
          <w:rFonts w:hint="eastAsia"/>
          <w:b/>
          <w:kern w:val="0"/>
          <w:sz w:val="20"/>
          <w:szCs w:val="20"/>
        </w:rPr>
        <w:t>设备对服务器的回复</w:t>
      </w:r>
      <w:r>
        <w:rPr>
          <w:rFonts w:hint="eastAsia"/>
          <w:kern w:val="0"/>
          <w:sz w:val="20"/>
          <w:szCs w:val="20"/>
        </w:rPr>
        <w:t>：</w:t>
      </w:r>
    </w:p>
    <w:p w:rsidR="00363B68" w:rsidRDefault="00363B68" w:rsidP="00EC0E0B">
      <w:pPr>
        <w:ind w:firstLine="420"/>
        <w:rPr>
          <w:b/>
          <w:kern w:val="0"/>
          <w:sz w:val="20"/>
          <w:szCs w:val="20"/>
        </w:rPr>
      </w:pPr>
      <w:r>
        <w:rPr>
          <w:kern w:val="0"/>
          <w:sz w:val="20"/>
          <w:szCs w:val="20"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  <w:kern w:val="0"/>
            <w:sz w:val="20"/>
            <w:szCs w:val="20"/>
          </w:rPr>
          <w:t>6F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012"/>
            <w:attr w:name="UnitName" w:val="a"/>
          </w:smartTagPr>
        </w:smartTag>
        <w:r>
          <w:rPr>
            <w:b/>
            <w:kern w:val="0"/>
            <w:sz w:val="20"/>
            <w:szCs w:val="20"/>
          </w:rPr>
          <w:t>0101</w:t>
        </w:r>
        <w:r w:rsidRPr="00B533EC">
          <w:rPr>
            <w:b/>
            <w:color w:val="FF0000"/>
            <w:kern w:val="0"/>
            <w:sz w:val="20"/>
            <w:szCs w:val="20"/>
          </w:rPr>
          <w:t>2</w:t>
        </w:r>
        <w:r>
          <w:rPr>
            <w:b/>
            <w:color w:val="FF0000"/>
            <w:kern w:val="0"/>
            <w:sz w:val="20"/>
            <w:szCs w:val="20"/>
          </w:rPr>
          <w:t>A</w:t>
        </w:r>
      </w:smartTag>
      <w:r>
        <w:rPr>
          <w:b/>
          <w:kern w:val="0"/>
          <w:sz w:val="20"/>
          <w:szCs w:val="20"/>
        </w:rPr>
        <w:t>0100123836373732353033303039353537380002000D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Default="00363B68" w:rsidP="007350CE">
      <w:pPr>
        <w:pStyle w:val="ListParagraph"/>
        <w:ind w:firstLineChars="0"/>
        <w:rPr>
          <w:b/>
          <w:color w:val="000000"/>
          <w:kern w:val="0"/>
        </w:rPr>
      </w:pPr>
      <w:r>
        <w:rPr>
          <w:b/>
          <w:color w:val="000000"/>
          <w:kern w:val="0"/>
        </w:rPr>
        <w:t>4</w:t>
      </w:r>
      <w:r w:rsidRPr="00A7783B">
        <w:rPr>
          <w:b/>
          <w:color w:val="000000"/>
          <w:kern w:val="0"/>
        </w:rPr>
        <w:t>.11</w:t>
      </w:r>
      <w:r>
        <w:rPr>
          <w:b/>
          <w:color w:val="000000"/>
          <w:kern w:val="0"/>
        </w:rPr>
        <w:t xml:space="preserve"> </w:t>
      </w:r>
      <w:r>
        <w:rPr>
          <w:rFonts w:hint="eastAsia"/>
          <w:b/>
          <w:color w:val="000000"/>
          <w:kern w:val="0"/>
        </w:rPr>
        <w:t>查询耗电量</w:t>
      </w:r>
    </w:p>
    <w:p w:rsidR="00363B68" w:rsidRDefault="00363B68" w:rsidP="009712B1">
      <w:pPr>
        <w:rPr>
          <w:b/>
        </w:rPr>
      </w:pPr>
      <w:r>
        <w:rPr>
          <w:b/>
        </w:rPr>
        <w:t xml:space="preserve">        mid</w:t>
      </w:r>
      <w:r>
        <w:rPr>
          <w:rFonts w:hint="eastAsia"/>
          <w:b/>
        </w:rPr>
        <w:t>为</w:t>
      </w:r>
      <w:r>
        <w:rPr>
          <w:b/>
        </w:rPr>
        <w:t>0002</w:t>
      </w:r>
      <w:r>
        <w:rPr>
          <w:rFonts w:hint="eastAsia"/>
          <w:b/>
        </w:rPr>
        <w:t>指令：</w:t>
      </w:r>
    </w:p>
    <w:p w:rsidR="00363B68" w:rsidRDefault="00363B68" w:rsidP="009712B1">
      <w:pPr>
        <w:rPr>
          <w:b/>
          <w:kern w:val="0"/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</w:rPr>
          <w:t>6F</w:t>
        </w:r>
      </w:smartTag>
      <w:r>
        <w:rPr>
          <w:b/>
        </w:rPr>
        <w:t>0100</w:t>
      </w:r>
      <w:r w:rsidRPr="003F2506">
        <w:rPr>
          <w:b/>
          <w:color w:val="FF0000"/>
        </w:rPr>
        <w:t>1B</w:t>
      </w:r>
      <w:r>
        <w:rPr>
          <w:b/>
        </w:rPr>
        <w:t>00020002</w:t>
      </w:r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Default="00363B68" w:rsidP="00210D62">
      <w:pPr>
        <w:ind w:firstLine="420"/>
        <w:rPr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ab/>
      </w:r>
      <w:r w:rsidRPr="002B5CDD">
        <w:rPr>
          <w:b/>
          <w:kern w:val="0"/>
          <w:sz w:val="20"/>
          <w:szCs w:val="20"/>
        </w:rPr>
        <w:t>Imei</w:t>
      </w:r>
      <w:r w:rsidRPr="002B5CDD">
        <w:rPr>
          <w:rFonts w:hint="eastAsia"/>
          <w:b/>
          <w:kern w:val="0"/>
          <w:sz w:val="20"/>
          <w:szCs w:val="20"/>
        </w:rPr>
        <w:t>为</w:t>
      </w:r>
      <w:r w:rsidRPr="002B5CDD">
        <w:rPr>
          <w:b/>
          <w:kern w:val="0"/>
          <w:sz w:val="20"/>
          <w:szCs w:val="20"/>
        </w:rPr>
        <w:t>867725030095578</w:t>
      </w:r>
      <w:r w:rsidRPr="00741380">
        <w:rPr>
          <w:rFonts w:hint="eastAsia"/>
          <w:b/>
          <w:kern w:val="0"/>
          <w:sz w:val="20"/>
          <w:szCs w:val="20"/>
        </w:rPr>
        <w:t>设备对服务器的回复</w:t>
      </w:r>
      <w:r>
        <w:rPr>
          <w:rFonts w:hint="eastAsia"/>
          <w:kern w:val="0"/>
          <w:sz w:val="20"/>
          <w:szCs w:val="20"/>
        </w:rPr>
        <w:t>：</w:t>
      </w:r>
    </w:p>
    <w:p w:rsidR="00363B68" w:rsidRDefault="00363B68" w:rsidP="00210D62">
      <w:pPr>
        <w:ind w:firstLine="420"/>
        <w:rPr>
          <w:b/>
          <w:kern w:val="0"/>
          <w:sz w:val="20"/>
          <w:szCs w:val="20"/>
        </w:rPr>
      </w:pPr>
      <w:r>
        <w:rPr>
          <w:kern w:val="0"/>
          <w:sz w:val="20"/>
          <w:szCs w:val="20"/>
        </w:rPr>
        <w:tab/>
      </w:r>
      <w:r>
        <w:rPr>
          <w:kern w:val="0"/>
          <w:sz w:val="20"/>
          <w:szCs w:val="20"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  <w:kern w:val="0"/>
            <w:sz w:val="20"/>
            <w:szCs w:val="20"/>
          </w:rPr>
          <w:t>6F</w:t>
        </w:r>
      </w:smartTag>
      <w:r>
        <w:rPr>
          <w:b/>
          <w:kern w:val="0"/>
          <w:sz w:val="20"/>
          <w:szCs w:val="20"/>
        </w:rPr>
        <w:t>0101</w:t>
      </w:r>
      <w:r w:rsidRPr="00B533EC">
        <w:rPr>
          <w:b/>
          <w:color w:val="FF0000"/>
          <w:kern w:val="0"/>
          <w:sz w:val="20"/>
          <w:szCs w:val="20"/>
        </w:rPr>
        <w:t>2</w:t>
      </w:r>
      <w:r>
        <w:rPr>
          <w:b/>
          <w:color w:val="FF0000"/>
          <w:kern w:val="0"/>
          <w:sz w:val="20"/>
          <w:szCs w:val="20"/>
        </w:rPr>
        <w:t>B</w:t>
      </w:r>
      <w:r>
        <w:rPr>
          <w:b/>
          <w:kern w:val="0"/>
          <w:sz w:val="20"/>
          <w:szCs w:val="20"/>
        </w:rPr>
        <w:t>0100123836373732353033303039353537380002000D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Default="00363B68" w:rsidP="00331883">
      <w:pPr>
        <w:pStyle w:val="ListParagraph"/>
        <w:ind w:firstLineChars="0"/>
        <w:rPr>
          <w:b/>
          <w:color w:val="000000"/>
          <w:kern w:val="0"/>
        </w:rPr>
      </w:pPr>
      <w:r>
        <w:rPr>
          <w:b/>
          <w:color w:val="000000"/>
          <w:kern w:val="0"/>
        </w:rPr>
        <w:t>4</w:t>
      </w:r>
      <w:r w:rsidRPr="00A7783B">
        <w:rPr>
          <w:b/>
          <w:color w:val="000000"/>
          <w:kern w:val="0"/>
        </w:rPr>
        <w:t>.1</w:t>
      </w:r>
      <w:r>
        <w:rPr>
          <w:b/>
          <w:color w:val="000000"/>
          <w:kern w:val="0"/>
        </w:rPr>
        <w:t xml:space="preserve">2 </w:t>
      </w:r>
      <w:r>
        <w:rPr>
          <w:rFonts w:hint="eastAsia"/>
          <w:b/>
          <w:color w:val="000000"/>
          <w:kern w:val="0"/>
        </w:rPr>
        <w:t>设置耗电量</w:t>
      </w:r>
    </w:p>
    <w:p w:rsidR="00363B68" w:rsidRDefault="00363B68" w:rsidP="00801723">
      <w:pPr>
        <w:ind w:left="780"/>
        <w:rPr>
          <w:b/>
        </w:rPr>
      </w:pPr>
      <w:r>
        <w:rPr>
          <w:rFonts w:hint="eastAsia"/>
          <w:b/>
        </w:rPr>
        <w:t>设置耗电量为</w:t>
      </w:r>
      <w:r>
        <w:rPr>
          <w:b/>
        </w:rPr>
        <w:t>5.5</w:t>
      </w:r>
      <w:r>
        <w:rPr>
          <w:rFonts w:hint="eastAsia"/>
          <w:b/>
        </w:rPr>
        <w:t>度，</w:t>
      </w:r>
      <w:r>
        <w:rPr>
          <w:b/>
        </w:rPr>
        <w:t>mid</w:t>
      </w:r>
      <w:r>
        <w:rPr>
          <w:rFonts w:hint="eastAsia"/>
          <w:b/>
        </w:rPr>
        <w:t>为</w:t>
      </w:r>
      <w:r>
        <w:rPr>
          <w:b/>
        </w:rPr>
        <w:t>0002</w:t>
      </w:r>
      <w:r>
        <w:rPr>
          <w:rFonts w:hint="eastAsia"/>
          <w:b/>
        </w:rPr>
        <w:t>：</w:t>
      </w:r>
    </w:p>
    <w:p w:rsidR="00363B68" w:rsidRDefault="00363B68" w:rsidP="00801723">
      <w:pPr>
        <w:pStyle w:val="ListParagraph"/>
        <w:ind w:firstLineChars="0" w:firstLine="0"/>
        <w:rPr>
          <w:b/>
          <w:color w:val="000000"/>
          <w:kern w:val="0"/>
        </w:rPr>
      </w:pPr>
      <w:r>
        <w:rPr>
          <w:b/>
        </w:rPr>
        <w:tab/>
      </w:r>
      <w:r>
        <w:rPr>
          <w:b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</w:rPr>
          <w:t>6F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001"/>
            <w:attr w:name="UnitName" w:val="C"/>
          </w:smartTagPr>
        </w:smartTag>
        <w:r>
          <w:rPr>
            <w:b/>
          </w:rPr>
          <w:t>0100</w:t>
        </w:r>
        <w:r w:rsidRPr="00DA66AA">
          <w:rPr>
            <w:b/>
            <w:color w:val="FF0000"/>
          </w:rPr>
          <w:t>1C</w:t>
        </w:r>
      </w:smartTag>
      <w:r>
        <w:rPr>
          <w:b/>
        </w:rPr>
        <w:t>00050005320002</w:t>
      </w:r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Default="00363B68" w:rsidP="00DA66AA">
      <w:pPr>
        <w:ind w:left="420" w:firstLine="420"/>
        <w:rPr>
          <w:kern w:val="0"/>
          <w:sz w:val="20"/>
          <w:szCs w:val="20"/>
        </w:rPr>
      </w:pPr>
      <w:r w:rsidRPr="002B5CDD">
        <w:rPr>
          <w:b/>
          <w:kern w:val="0"/>
          <w:sz w:val="20"/>
          <w:szCs w:val="20"/>
        </w:rPr>
        <w:t>Imei</w:t>
      </w:r>
      <w:r w:rsidRPr="002B5CDD">
        <w:rPr>
          <w:rFonts w:hint="eastAsia"/>
          <w:b/>
          <w:kern w:val="0"/>
          <w:sz w:val="20"/>
          <w:szCs w:val="20"/>
        </w:rPr>
        <w:t>为</w:t>
      </w:r>
      <w:r w:rsidRPr="002B5CDD">
        <w:rPr>
          <w:b/>
          <w:kern w:val="0"/>
          <w:sz w:val="20"/>
          <w:szCs w:val="20"/>
        </w:rPr>
        <w:t>867725030095578</w:t>
      </w:r>
      <w:r w:rsidRPr="00741380">
        <w:rPr>
          <w:rFonts w:hint="eastAsia"/>
          <w:b/>
          <w:kern w:val="0"/>
          <w:sz w:val="20"/>
          <w:szCs w:val="20"/>
        </w:rPr>
        <w:t>设备对服务器的回复</w:t>
      </w:r>
      <w:r>
        <w:rPr>
          <w:rFonts w:hint="eastAsia"/>
          <w:kern w:val="0"/>
          <w:sz w:val="20"/>
          <w:szCs w:val="20"/>
        </w:rPr>
        <w:t>：</w:t>
      </w:r>
    </w:p>
    <w:p w:rsidR="00363B68" w:rsidRDefault="00363B68" w:rsidP="00DA66AA">
      <w:pPr>
        <w:ind w:left="420" w:firstLine="420"/>
        <w:rPr>
          <w:kern w:val="0"/>
          <w:sz w:val="20"/>
          <w:szCs w:val="20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>
          <w:rPr>
            <w:b/>
            <w:kern w:val="0"/>
            <w:sz w:val="20"/>
            <w:szCs w:val="20"/>
          </w:rPr>
          <w:t>6F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012"/>
            <w:attr w:name="UnitName" w:val="C"/>
          </w:smartTagPr>
        </w:smartTag>
        <w:r>
          <w:rPr>
            <w:b/>
            <w:kern w:val="0"/>
            <w:sz w:val="20"/>
            <w:szCs w:val="20"/>
          </w:rPr>
          <w:t>0101</w:t>
        </w:r>
        <w:r w:rsidRPr="00DA66AA">
          <w:rPr>
            <w:b/>
            <w:color w:val="FF0000"/>
            <w:kern w:val="0"/>
            <w:sz w:val="20"/>
            <w:szCs w:val="20"/>
          </w:rPr>
          <w:t>2C</w:t>
        </w:r>
      </w:smartTag>
      <w:r>
        <w:rPr>
          <w:b/>
          <w:kern w:val="0"/>
          <w:sz w:val="20"/>
          <w:szCs w:val="20"/>
        </w:rPr>
        <w:t>0100123836373732353033303039353537380002000D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  <w:r>
        <w:rPr>
          <w:b/>
          <w:kern w:val="0"/>
          <w:sz w:val="20"/>
          <w:szCs w:val="20"/>
        </w:rPr>
        <w:t>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b/>
            <w:kern w:val="0"/>
            <w:sz w:val="20"/>
            <w:szCs w:val="20"/>
          </w:rPr>
          <w:t>0A</w:t>
        </w:r>
      </w:smartTag>
    </w:p>
    <w:p w:rsidR="00363B68" w:rsidRPr="00A7783B" w:rsidRDefault="00363B68" w:rsidP="00DA66AA">
      <w:pPr>
        <w:rPr>
          <w:b/>
          <w:color w:val="000000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63B68" w:rsidRPr="00A7783B" w:rsidRDefault="00363B68" w:rsidP="00023D8E">
      <w:pPr>
        <w:pStyle w:val="ListParagraph"/>
        <w:ind w:firstLineChars="0" w:firstLine="0"/>
        <w:rPr>
          <w:b/>
          <w:color w:val="000000"/>
          <w:kern w:val="0"/>
        </w:rPr>
      </w:pPr>
    </w:p>
    <w:sectPr w:rsidR="00363B68" w:rsidRPr="00A7783B" w:rsidSect="00DF35D0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B68" w:rsidRDefault="00363B68" w:rsidP="00BE3A33">
      <w:r>
        <w:separator/>
      </w:r>
    </w:p>
  </w:endnote>
  <w:endnote w:type="continuationSeparator" w:id="0">
    <w:p w:rsidR="00363B68" w:rsidRDefault="00363B68" w:rsidP="00BE3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B68" w:rsidRDefault="00363B68" w:rsidP="002656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3B68" w:rsidRDefault="00363B68" w:rsidP="009700D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B68" w:rsidRDefault="00363B68" w:rsidP="002656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363B68" w:rsidRDefault="00363B68" w:rsidP="009700D9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B68" w:rsidRDefault="00363B68" w:rsidP="00BE3A33">
      <w:r>
        <w:separator/>
      </w:r>
    </w:p>
  </w:footnote>
  <w:footnote w:type="continuationSeparator" w:id="0">
    <w:p w:rsidR="00363B68" w:rsidRDefault="00363B68" w:rsidP="00BE3A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26E63B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84EE1A3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BFBE898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C8A861A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4CE8C0E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FD44B4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C3415D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5B0C0E6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A02C0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538F5C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3174747"/>
    <w:multiLevelType w:val="hybridMultilevel"/>
    <w:tmpl w:val="48D69A70"/>
    <w:lvl w:ilvl="0" w:tplc="FA2CFF96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1">
    <w:nsid w:val="0FB2548B"/>
    <w:multiLevelType w:val="hybridMultilevel"/>
    <w:tmpl w:val="A0FEABC4"/>
    <w:lvl w:ilvl="0" w:tplc="9F7AB44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2">
    <w:nsid w:val="12481ABF"/>
    <w:multiLevelType w:val="hybridMultilevel"/>
    <w:tmpl w:val="33464BCC"/>
    <w:lvl w:ilvl="0" w:tplc="D21AB6F4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3">
    <w:nsid w:val="23884872"/>
    <w:multiLevelType w:val="hybridMultilevel"/>
    <w:tmpl w:val="CE367F8A"/>
    <w:lvl w:ilvl="0" w:tplc="FA2CFF96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4">
    <w:nsid w:val="24911326"/>
    <w:multiLevelType w:val="hybridMultilevel"/>
    <w:tmpl w:val="4DAC55DA"/>
    <w:lvl w:ilvl="0" w:tplc="F8F2F0E6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5">
    <w:nsid w:val="287426D7"/>
    <w:multiLevelType w:val="multilevel"/>
    <w:tmpl w:val="98E2947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6">
    <w:nsid w:val="3B1D7F01"/>
    <w:multiLevelType w:val="hybridMultilevel"/>
    <w:tmpl w:val="4948B5A4"/>
    <w:lvl w:ilvl="0" w:tplc="858AA158">
      <w:start w:val="1"/>
      <w:numFmt w:val="decimal"/>
      <w:lvlText w:val="%1、"/>
      <w:lvlJc w:val="left"/>
      <w:pPr>
        <w:ind w:left="900" w:hanging="360"/>
      </w:pPr>
      <w:rPr>
        <w:rFonts w:cs="Times New Roman" w:hint="default"/>
      </w:rPr>
    </w:lvl>
    <w:lvl w:ilvl="1" w:tplc="FADC565A">
      <w:start w:val="2"/>
      <w:numFmt w:val="decimal"/>
      <w:lvlText w:val="%2、"/>
      <w:lvlJc w:val="left"/>
      <w:pPr>
        <w:tabs>
          <w:tab w:val="num" w:pos="1320"/>
        </w:tabs>
        <w:ind w:left="132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  <w:rPr>
        <w:rFonts w:cs="Times New Roman"/>
      </w:rPr>
    </w:lvl>
  </w:abstractNum>
  <w:abstractNum w:abstractNumId="17">
    <w:nsid w:val="400E0F82"/>
    <w:multiLevelType w:val="multilevel"/>
    <w:tmpl w:val="5C5EE0C4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60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cs="Times New Roman" w:hint="default"/>
      </w:rPr>
    </w:lvl>
  </w:abstractNum>
  <w:abstractNum w:abstractNumId="18">
    <w:nsid w:val="441B0D76"/>
    <w:multiLevelType w:val="hybridMultilevel"/>
    <w:tmpl w:val="DE26F17C"/>
    <w:lvl w:ilvl="0" w:tplc="8DFA29A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B4D6EE4E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  <w:rPr>
        <w:rFonts w:cs="Times New Roman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9">
    <w:nsid w:val="44B10C9E"/>
    <w:multiLevelType w:val="hybridMultilevel"/>
    <w:tmpl w:val="D57A35B2"/>
    <w:lvl w:ilvl="0" w:tplc="FA2CFF96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">
    <w:nsid w:val="454228C5"/>
    <w:multiLevelType w:val="hybridMultilevel"/>
    <w:tmpl w:val="37D8E16A"/>
    <w:lvl w:ilvl="0" w:tplc="2B942816">
      <w:start w:val="1"/>
      <w:numFmt w:val="decimal"/>
      <w:lvlText w:val="%1、"/>
      <w:lvlJc w:val="left"/>
      <w:pPr>
        <w:ind w:left="126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1">
    <w:nsid w:val="4AF84C8B"/>
    <w:multiLevelType w:val="hybridMultilevel"/>
    <w:tmpl w:val="7826E94E"/>
    <w:lvl w:ilvl="0" w:tplc="FA2CFF96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2">
    <w:nsid w:val="4BEA02A7"/>
    <w:multiLevelType w:val="multilevel"/>
    <w:tmpl w:val="9A30BA38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23">
    <w:nsid w:val="53535B28"/>
    <w:multiLevelType w:val="multilevel"/>
    <w:tmpl w:val="8DDE29B0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6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cs="Times New Roman" w:hint="default"/>
      </w:rPr>
    </w:lvl>
  </w:abstractNum>
  <w:abstractNum w:abstractNumId="24">
    <w:nsid w:val="55B26173"/>
    <w:multiLevelType w:val="multilevel"/>
    <w:tmpl w:val="AEAA39D8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cs="Times New Roman" w:hint="default"/>
      </w:rPr>
    </w:lvl>
  </w:abstractNum>
  <w:abstractNum w:abstractNumId="25">
    <w:nsid w:val="5DB36436"/>
    <w:multiLevelType w:val="hybridMultilevel"/>
    <w:tmpl w:val="6770AD22"/>
    <w:lvl w:ilvl="0" w:tplc="F984F9EC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6">
    <w:nsid w:val="5DDC7EB1"/>
    <w:multiLevelType w:val="hybridMultilevel"/>
    <w:tmpl w:val="845068DC"/>
    <w:lvl w:ilvl="0" w:tplc="FA2CFF96">
      <w:start w:val="1"/>
      <w:numFmt w:val="decimal"/>
      <w:lvlText w:val="%1、"/>
      <w:lvlJc w:val="left"/>
      <w:pPr>
        <w:ind w:left="92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27">
    <w:nsid w:val="6C1119F6"/>
    <w:multiLevelType w:val="hybridMultilevel"/>
    <w:tmpl w:val="D57A35B2"/>
    <w:lvl w:ilvl="0" w:tplc="FA2CFF96">
      <w:start w:val="1"/>
      <w:numFmt w:val="decimal"/>
      <w:lvlText w:val="%1、"/>
      <w:lvlJc w:val="left"/>
      <w:pPr>
        <w:ind w:left="7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  <w:rPr>
        <w:rFonts w:cs="Times New Roman"/>
      </w:rPr>
    </w:lvl>
  </w:abstractNum>
  <w:abstractNum w:abstractNumId="28">
    <w:nsid w:val="75772CBC"/>
    <w:multiLevelType w:val="hybridMultilevel"/>
    <w:tmpl w:val="ABC89222"/>
    <w:lvl w:ilvl="0" w:tplc="FA2CFF96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25"/>
  </w:num>
  <w:num w:numId="2">
    <w:abstractNumId w:val="16"/>
  </w:num>
  <w:num w:numId="3">
    <w:abstractNumId w:val="19"/>
  </w:num>
  <w:num w:numId="4">
    <w:abstractNumId w:val="27"/>
  </w:num>
  <w:num w:numId="5">
    <w:abstractNumId w:val="28"/>
  </w:num>
  <w:num w:numId="6">
    <w:abstractNumId w:val="10"/>
  </w:num>
  <w:num w:numId="7">
    <w:abstractNumId w:val="26"/>
  </w:num>
  <w:num w:numId="8">
    <w:abstractNumId w:val="21"/>
  </w:num>
  <w:num w:numId="9">
    <w:abstractNumId w:val="13"/>
  </w:num>
  <w:num w:numId="10">
    <w:abstractNumId w:val="14"/>
  </w:num>
  <w:num w:numId="11">
    <w:abstractNumId w:val="11"/>
  </w:num>
  <w:num w:numId="12">
    <w:abstractNumId w:val="18"/>
  </w:num>
  <w:num w:numId="13">
    <w:abstractNumId w:val="12"/>
  </w:num>
  <w:num w:numId="14">
    <w:abstractNumId w:val="17"/>
  </w:num>
  <w:num w:numId="15">
    <w:abstractNumId w:val="22"/>
  </w:num>
  <w:num w:numId="16">
    <w:abstractNumId w:val="20"/>
  </w:num>
  <w:num w:numId="17">
    <w:abstractNumId w:val="23"/>
  </w:num>
  <w:num w:numId="18">
    <w:abstractNumId w:val="2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64C3"/>
    <w:rsid w:val="00000D02"/>
    <w:rsid w:val="00000E17"/>
    <w:rsid w:val="00002451"/>
    <w:rsid w:val="00002EF2"/>
    <w:rsid w:val="000035E9"/>
    <w:rsid w:val="00003975"/>
    <w:rsid w:val="000055AB"/>
    <w:rsid w:val="00006C44"/>
    <w:rsid w:val="00007DCF"/>
    <w:rsid w:val="000101F1"/>
    <w:rsid w:val="000127A7"/>
    <w:rsid w:val="00012B7A"/>
    <w:rsid w:val="00013D3D"/>
    <w:rsid w:val="00014EE9"/>
    <w:rsid w:val="000151AE"/>
    <w:rsid w:val="000155BA"/>
    <w:rsid w:val="00017191"/>
    <w:rsid w:val="00017A07"/>
    <w:rsid w:val="00021CDC"/>
    <w:rsid w:val="00022A64"/>
    <w:rsid w:val="00022B3B"/>
    <w:rsid w:val="00023D8E"/>
    <w:rsid w:val="000253FC"/>
    <w:rsid w:val="000254E7"/>
    <w:rsid w:val="000255CB"/>
    <w:rsid w:val="000262D7"/>
    <w:rsid w:val="000272EF"/>
    <w:rsid w:val="00027B09"/>
    <w:rsid w:val="00030272"/>
    <w:rsid w:val="000314AE"/>
    <w:rsid w:val="00031B03"/>
    <w:rsid w:val="0003289C"/>
    <w:rsid w:val="000330A7"/>
    <w:rsid w:val="00033697"/>
    <w:rsid w:val="00034D20"/>
    <w:rsid w:val="00035938"/>
    <w:rsid w:val="00040281"/>
    <w:rsid w:val="0004265E"/>
    <w:rsid w:val="0004550A"/>
    <w:rsid w:val="00047C2E"/>
    <w:rsid w:val="00050991"/>
    <w:rsid w:val="00050B5B"/>
    <w:rsid w:val="000547E7"/>
    <w:rsid w:val="00055939"/>
    <w:rsid w:val="00055C60"/>
    <w:rsid w:val="00056275"/>
    <w:rsid w:val="000602C3"/>
    <w:rsid w:val="000615EF"/>
    <w:rsid w:val="00061731"/>
    <w:rsid w:val="000630AC"/>
    <w:rsid w:val="00065341"/>
    <w:rsid w:val="00065671"/>
    <w:rsid w:val="000660E0"/>
    <w:rsid w:val="000710A4"/>
    <w:rsid w:val="000734E9"/>
    <w:rsid w:val="000748FB"/>
    <w:rsid w:val="00077122"/>
    <w:rsid w:val="0007769F"/>
    <w:rsid w:val="00080ADE"/>
    <w:rsid w:val="0008199D"/>
    <w:rsid w:val="00082F04"/>
    <w:rsid w:val="000847E5"/>
    <w:rsid w:val="00084843"/>
    <w:rsid w:val="00084FE1"/>
    <w:rsid w:val="00085A9F"/>
    <w:rsid w:val="00085DD6"/>
    <w:rsid w:val="00087997"/>
    <w:rsid w:val="00087CFF"/>
    <w:rsid w:val="0009057C"/>
    <w:rsid w:val="0009171F"/>
    <w:rsid w:val="00094536"/>
    <w:rsid w:val="000947CB"/>
    <w:rsid w:val="00094B0A"/>
    <w:rsid w:val="00095C5D"/>
    <w:rsid w:val="000A0209"/>
    <w:rsid w:val="000A0CF9"/>
    <w:rsid w:val="000A3C9F"/>
    <w:rsid w:val="000A3F0D"/>
    <w:rsid w:val="000A6767"/>
    <w:rsid w:val="000B1E0D"/>
    <w:rsid w:val="000B237F"/>
    <w:rsid w:val="000B26FD"/>
    <w:rsid w:val="000B31F8"/>
    <w:rsid w:val="000B3245"/>
    <w:rsid w:val="000B4530"/>
    <w:rsid w:val="000C059B"/>
    <w:rsid w:val="000C085D"/>
    <w:rsid w:val="000C095E"/>
    <w:rsid w:val="000C0BF9"/>
    <w:rsid w:val="000C124B"/>
    <w:rsid w:val="000C1422"/>
    <w:rsid w:val="000C2587"/>
    <w:rsid w:val="000C3264"/>
    <w:rsid w:val="000C4625"/>
    <w:rsid w:val="000C558D"/>
    <w:rsid w:val="000C5654"/>
    <w:rsid w:val="000C64C3"/>
    <w:rsid w:val="000D19F6"/>
    <w:rsid w:val="000D2F95"/>
    <w:rsid w:val="000D35A3"/>
    <w:rsid w:val="000D5208"/>
    <w:rsid w:val="000D541E"/>
    <w:rsid w:val="000D5B54"/>
    <w:rsid w:val="000D68C4"/>
    <w:rsid w:val="000E0777"/>
    <w:rsid w:val="000E0EEA"/>
    <w:rsid w:val="000E1669"/>
    <w:rsid w:val="000E1670"/>
    <w:rsid w:val="000E1AFA"/>
    <w:rsid w:val="000E277E"/>
    <w:rsid w:val="000E5875"/>
    <w:rsid w:val="000E61BE"/>
    <w:rsid w:val="000E7EAF"/>
    <w:rsid w:val="000F07EC"/>
    <w:rsid w:val="000F105B"/>
    <w:rsid w:val="000F3ABC"/>
    <w:rsid w:val="000F3E1B"/>
    <w:rsid w:val="000F4565"/>
    <w:rsid w:val="000F4819"/>
    <w:rsid w:val="000F4D7D"/>
    <w:rsid w:val="000F6B96"/>
    <w:rsid w:val="00100E1E"/>
    <w:rsid w:val="00101505"/>
    <w:rsid w:val="0010484E"/>
    <w:rsid w:val="00105654"/>
    <w:rsid w:val="00107393"/>
    <w:rsid w:val="00111041"/>
    <w:rsid w:val="00111588"/>
    <w:rsid w:val="0011192F"/>
    <w:rsid w:val="00111E29"/>
    <w:rsid w:val="00112A4C"/>
    <w:rsid w:val="00113864"/>
    <w:rsid w:val="00113A68"/>
    <w:rsid w:val="00117B98"/>
    <w:rsid w:val="0012062C"/>
    <w:rsid w:val="00120F78"/>
    <w:rsid w:val="00122AB2"/>
    <w:rsid w:val="00122E8D"/>
    <w:rsid w:val="00123685"/>
    <w:rsid w:val="00124198"/>
    <w:rsid w:val="00124CF7"/>
    <w:rsid w:val="001254F6"/>
    <w:rsid w:val="00125938"/>
    <w:rsid w:val="00125FBF"/>
    <w:rsid w:val="00126E1C"/>
    <w:rsid w:val="00127B95"/>
    <w:rsid w:val="00134B20"/>
    <w:rsid w:val="00135E6D"/>
    <w:rsid w:val="001371DD"/>
    <w:rsid w:val="0013796E"/>
    <w:rsid w:val="00140492"/>
    <w:rsid w:val="001417BA"/>
    <w:rsid w:val="001511A7"/>
    <w:rsid w:val="0015146E"/>
    <w:rsid w:val="00151D44"/>
    <w:rsid w:val="00152B0F"/>
    <w:rsid w:val="0015462D"/>
    <w:rsid w:val="001550B4"/>
    <w:rsid w:val="001555D0"/>
    <w:rsid w:val="001618CB"/>
    <w:rsid w:val="00162DD8"/>
    <w:rsid w:val="0016429E"/>
    <w:rsid w:val="00164455"/>
    <w:rsid w:val="00165138"/>
    <w:rsid w:val="001662CA"/>
    <w:rsid w:val="001671BF"/>
    <w:rsid w:val="001673F2"/>
    <w:rsid w:val="00167882"/>
    <w:rsid w:val="00170FC7"/>
    <w:rsid w:val="00171C72"/>
    <w:rsid w:val="001747F4"/>
    <w:rsid w:val="00174905"/>
    <w:rsid w:val="00174C36"/>
    <w:rsid w:val="001762ED"/>
    <w:rsid w:val="001810FD"/>
    <w:rsid w:val="00181A85"/>
    <w:rsid w:val="00181BE9"/>
    <w:rsid w:val="00182EC8"/>
    <w:rsid w:val="001860D6"/>
    <w:rsid w:val="00192332"/>
    <w:rsid w:val="0019508E"/>
    <w:rsid w:val="00195317"/>
    <w:rsid w:val="0019553F"/>
    <w:rsid w:val="00196C98"/>
    <w:rsid w:val="00197471"/>
    <w:rsid w:val="001A0C3D"/>
    <w:rsid w:val="001A2293"/>
    <w:rsid w:val="001A5615"/>
    <w:rsid w:val="001A6E8B"/>
    <w:rsid w:val="001A6F30"/>
    <w:rsid w:val="001B062F"/>
    <w:rsid w:val="001B1290"/>
    <w:rsid w:val="001B252C"/>
    <w:rsid w:val="001B4484"/>
    <w:rsid w:val="001B5D3F"/>
    <w:rsid w:val="001B5DB1"/>
    <w:rsid w:val="001C0DE8"/>
    <w:rsid w:val="001C1D36"/>
    <w:rsid w:val="001C3942"/>
    <w:rsid w:val="001C39B8"/>
    <w:rsid w:val="001C4AAD"/>
    <w:rsid w:val="001C5672"/>
    <w:rsid w:val="001C5D82"/>
    <w:rsid w:val="001C5E78"/>
    <w:rsid w:val="001C77FD"/>
    <w:rsid w:val="001D0531"/>
    <w:rsid w:val="001D2073"/>
    <w:rsid w:val="001D2F25"/>
    <w:rsid w:val="001D4651"/>
    <w:rsid w:val="001D51D3"/>
    <w:rsid w:val="001D5304"/>
    <w:rsid w:val="001D59F9"/>
    <w:rsid w:val="001D6391"/>
    <w:rsid w:val="001D6829"/>
    <w:rsid w:val="001D70F5"/>
    <w:rsid w:val="001D762B"/>
    <w:rsid w:val="001E2721"/>
    <w:rsid w:val="001E3429"/>
    <w:rsid w:val="001E3EA9"/>
    <w:rsid w:val="001E4D9E"/>
    <w:rsid w:val="001E5ABC"/>
    <w:rsid w:val="001E6FE7"/>
    <w:rsid w:val="001E7AFC"/>
    <w:rsid w:val="001E7E1A"/>
    <w:rsid w:val="001F0B95"/>
    <w:rsid w:val="001F16FF"/>
    <w:rsid w:val="001F197B"/>
    <w:rsid w:val="001F245B"/>
    <w:rsid w:val="001F3645"/>
    <w:rsid w:val="001F3E45"/>
    <w:rsid w:val="001F516F"/>
    <w:rsid w:val="001F5F22"/>
    <w:rsid w:val="001F6552"/>
    <w:rsid w:val="001F7EEB"/>
    <w:rsid w:val="002002BB"/>
    <w:rsid w:val="002003E6"/>
    <w:rsid w:val="002004DF"/>
    <w:rsid w:val="00203E4B"/>
    <w:rsid w:val="00205649"/>
    <w:rsid w:val="002058DF"/>
    <w:rsid w:val="00206539"/>
    <w:rsid w:val="00206EA6"/>
    <w:rsid w:val="00207043"/>
    <w:rsid w:val="00210D62"/>
    <w:rsid w:val="00213DAC"/>
    <w:rsid w:val="00214632"/>
    <w:rsid w:val="00215D24"/>
    <w:rsid w:val="002168C5"/>
    <w:rsid w:val="00217FBC"/>
    <w:rsid w:val="00222741"/>
    <w:rsid w:val="00223F7D"/>
    <w:rsid w:val="0022497E"/>
    <w:rsid w:val="00224AF3"/>
    <w:rsid w:val="0022562A"/>
    <w:rsid w:val="00231334"/>
    <w:rsid w:val="002322BD"/>
    <w:rsid w:val="00232AC7"/>
    <w:rsid w:val="00233320"/>
    <w:rsid w:val="00233ECF"/>
    <w:rsid w:val="00235545"/>
    <w:rsid w:val="00235B64"/>
    <w:rsid w:val="002374B5"/>
    <w:rsid w:val="00237E1C"/>
    <w:rsid w:val="002415F3"/>
    <w:rsid w:val="00241B6B"/>
    <w:rsid w:val="0024277C"/>
    <w:rsid w:val="00242EC6"/>
    <w:rsid w:val="0024316B"/>
    <w:rsid w:val="00244C0A"/>
    <w:rsid w:val="00246179"/>
    <w:rsid w:val="002536D7"/>
    <w:rsid w:val="00253BD3"/>
    <w:rsid w:val="00254672"/>
    <w:rsid w:val="00260D13"/>
    <w:rsid w:val="00263202"/>
    <w:rsid w:val="00263BB1"/>
    <w:rsid w:val="00263E18"/>
    <w:rsid w:val="002647D7"/>
    <w:rsid w:val="00265659"/>
    <w:rsid w:val="0026781D"/>
    <w:rsid w:val="00267E3F"/>
    <w:rsid w:val="00271910"/>
    <w:rsid w:val="0027345A"/>
    <w:rsid w:val="00276941"/>
    <w:rsid w:val="002774AE"/>
    <w:rsid w:val="00280879"/>
    <w:rsid w:val="002812E9"/>
    <w:rsid w:val="002818F0"/>
    <w:rsid w:val="0028688D"/>
    <w:rsid w:val="00287711"/>
    <w:rsid w:val="00293C9A"/>
    <w:rsid w:val="002962BD"/>
    <w:rsid w:val="00297011"/>
    <w:rsid w:val="0029739E"/>
    <w:rsid w:val="0029778B"/>
    <w:rsid w:val="00297C97"/>
    <w:rsid w:val="002A1744"/>
    <w:rsid w:val="002A3E0D"/>
    <w:rsid w:val="002A5058"/>
    <w:rsid w:val="002A593E"/>
    <w:rsid w:val="002B1A5B"/>
    <w:rsid w:val="002B25F1"/>
    <w:rsid w:val="002B2EB5"/>
    <w:rsid w:val="002B50B2"/>
    <w:rsid w:val="002B5C3C"/>
    <w:rsid w:val="002B5CDD"/>
    <w:rsid w:val="002B716F"/>
    <w:rsid w:val="002C28CB"/>
    <w:rsid w:val="002C29EE"/>
    <w:rsid w:val="002C32B3"/>
    <w:rsid w:val="002C48CD"/>
    <w:rsid w:val="002C57C2"/>
    <w:rsid w:val="002C6D0F"/>
    <w:rsid w:val="002C715E"/>
    <w:rsid w:val="002C7E34"/>
    <w:rsid w:val="002D0153"/>
    <w:rsid w:val="002D0524"/>
    <w:rsid w:val="002D1213"/>
    <w:rsid w:val="002D4615"/>
    <w:rsid w:val="002D6A10"/>
    <w:rsid w:val="002D7118"/>
    <w:rsid w:val="002D74DD"/>
    <w:rsid w:val="002E18FB"/>
    <w:rsid w:val="002E21F2"/>
    <w:rsid w:val="002E259B"/>
    <w:rsid w:val="002E26F5"/>
    <w:rsid w:val="002E3AA4"/>
    <w:rsid w:val="002E5C27"/>
    <w:rsid w:val="002E7B07"/>
    <w:rsid w:val="002F1FE2"/>
    <w:rsid w:val="002F2C68"/>
    <w:rsid w:val="002F40A6"/>
    <w:rsid w:val="002F7367"/>
    <w:rsid w:val="00301067"/>
    <w:rsid w:val="00302B19"/>
    <w:rsid w:val="00303326"/>
    <w:rsid w:val="00305D8B"/>
    <w:rsid w:val="00306678"/>
    <w:rsid w:val="00307D0B"/>
    <w:rsid w:val="003128CC"/>
    <w:rsid w:val="0031325F"/>
    <w:rsid w:val="00314E2B"/>
    <w:rsid w:val="003160CC"/>
    <w:rsid w:val="003174C3"/>
    <w:rsid w:val="003211C0"/>
    <w:rsid w:val="00323224"/>
    <w:rsid w:val="0033084F"/>
    <w:rsid w:val="003316FA"/>
    <w:rsid w:val="00331883"/>
    <w:rsid w:val="00331C4F"/>
    <w:rsid w:val="00334119"/>
    <w:rsid w:val="00340EBD"/>
    <w:rsid w:val="00342B39"/>
    <w:rsid w:val="00343ABF"/>
    <w:rsid w:val="00344126"/>
    <w:rsid w:val="00345236"/>
    <w:rsid w:val="003456AC"/>
    <w:rsid w:val="00345E54"/>
    <w:rsid w:val="00347580"/>
    <w:rsid w:val="003477A1"/>
    <w:rsid w:val="0035159F"/>
    <w:rsid w:val="0035211F"/>
    <w:rsid w:val="0035281D"/>
    <w:rsid w:val="00353C91"/>
    <w:rsid w:val="0035448F"/>
    <w:rsid w:val="00355D14"/>
    <w:rsid w:val="003579E1"/>
    <w:rsid w:val="003579F6"/>
    <w:rsid w:val="003619FF"/>
    <w:rsid w:val="00363B68"/>
    <w:rsid w:val="00364D7D"/>
    <w:rsid w:val="00365C03"/>
    <w:rsid w:val="00365FBA"/>
    <w:rsid w:val="00371778"/>
    <w:rsid w:val="00373B1D"/>
    <w:rsid w:val="00373C6B"/>
    <w:rsid w:val="00374380"/>
    <w:rsid w:val="00377C37"/>
    <w:rsid w:val="00380341"/>
    <w:rsid w:val="00381D14"/>
    <w:rsid w:val="00384CC5"/>
    <w:rsid w:val="00384E10"/>
    <w:rsid w:val="00385716"/>
    <w:rsid w:val="00390AE1"/>
    <w:rsid w:val="00390DFB"/>
    <w:rsid w:val="0039478F"/>
    <w:rsid w:val="00396718"/>
    <w:rsid w:val="00396E6A"/>
    <w:rsid w:val="00397644"/>
    <w:rsid w:val="00397C49"/>
    <w:rsid w:val="003A2BAD"/>
    <w:rsid w:val="003A4F02"/>
    <w:rsid w:val="003A5167"/>
    <w:rsid w:val="003A72EA"/>
    <w:rsid w:val="003B38AE"/>
    <w:rsid w:val="003B5A28"/>
    <w:rsid w:val="003B5D40"/>
    <w:rsid w:val="003C20EB"/>
    <w:rsid w:val="003C2516"/>
    <w:rsid w:val="003C27A9"/>
    <w:rsid w:val="003C34B1"/>
    <w:rsid w:val="003C387C"/>
    <w:rsid w:val="003C3CC9"/>
    <w:rsid w:val="003C5287"/>
    <w:rsid w:val="003C625B"/>
    <w:rsid w:val="003C6306"/>
    <w:rsid w:val="003C7D2C"/>
    <w:rsid w:val="003D1F00"/>
    <w:rsid w:val="003D3AC4"/>
    <w:rsid w:val="003D522E"/>
    <w:rsid w:val="003D60DF"/>
    <w:rsid w:val="003D6B30"/>
    <w:rsid w:val="003D6CB9"/>
    <w:rsid w:val="003D7E58"/>
    <w:rsid w:val="003E021F"/>
    <w:rsid w:val="003E1037"/>
    <w:rsid w:val="003E2D3D"/>
    <w:rsid w:val="003E4B3A"/>
    <w:rsid w:val="003E7D70"/>
    <w:rsid w:val="003F1EC6"/>
    <w:rsid w:val="003F2506"/>
    <w:rsid w:val="003F2615"/>
    <w:rsid w:val="003F2975"/>
    <w:rsid w:val="003F6DB3"/>
    <w:rsid w:val="003F7B7F"/>
    <w:rsid w:val="004004E6"/>
    <w:rsid w:val="00400796"/>
    <w:rsid w:val="00400C97"/>
    <w:rsid w:val="00401F63"/>
    <w:rsid w:val="004025B1"/>
    <w:rsid w:val="00402854"/>
    <w:rsid w:val="0040452B"/>
    <w:rsid w:val="00405408"/>
    <w:rsid w:val="00406821"/>
    <w:rsid w:val="00406F59"/>
    <w:rsid w:val="0041033E"/>
    <w:rsid w:val="00412178"/>
    <w:rsid w:val="00414258"/>
    <w:rsid w:val="004147ED"/>
    <w:rsid w:val="00415146"/>
    <w:rsid w:val="0041761A"/>
    <w:rsid w:val="00420212"/>
    <w:rsid w:val="00424869"/>
    <w:rsid w:val="00424C27"/>
    <w:rsid w:val="00426489"/>
    <w:rsid w:val="00432358"/>
    <w:rsid w:val="00433CDD"/>
    <w:rsid w:val="00435153"/>
    <w:rsid w:val="004352C9"/>
    <w:rsid w:val="00437B5C"/>
    <w:rsid w:val="004411C6"/>
    <w:rsid w:val="00441620"/>
    <w:rsid w:val="00443422"/>
    <w:rsid w:val="00444C21"/>
    <w:rsid w:val="00445103"/>
    <w:rsid w:val="00445A9D"/>
    <w:rsid w:val="004473AC"/>
    <w:rsid w:val="0045084E"/>
    <w:rsid w:val="004520A5"/>
    <w:rsid w:val="00452F28"/>
    <w:rsid w:val="00454DD4"/>
    <w:rsid w:val="004551A6"/>
    <w:rsid w:val="00457993"/>
    <w:rsid w:val="004603EF"/>
    <w:rsid w:val="00463AB4"/>
    <w:rsid w:val="00463B08"/>
    <w:rsid w:val="0046479C"/>
    <w:rsid w:val="00466036"/>
    <w:rsid w:val="004673AC"/>
    <w:rsid w:val="00467BC4"/>
    <w:rsid w:val="0047599F"/>
    <w:rsid w:val="00476550"/>
    <w:rsid w:val="004827D3"/>
    <w:rsid w:val="004834C8"/>
    <w:rsid w:val="0048412C"/>
    <w:rsid w:val="004845E1"/>
    <w:rsid w:val="004848B0"/>
    <w:rsid w:val="00485A96"/>
    <w:rsid w:val="004875D6"/>
    <w:rsid w:val="00490473"/>
    <w:rsid w:val="004906AA"/>
    <w:rsid w:val="00493421"/>
    <w:rsid w:val="004949AF"/>
    <w:rsid w:val="004951A9"/>
    <w:rsid w:val="004A037A"/>
    <w:rsid w:val="004A05FA"/>
    <w:rsid w:val="004A0A93"/>
    <w:rsid w:val="004A156F"/>
    <w:rsid w:val="004A158E"/>
    <w:rsid w:val="004A317D"/>
    <w:rsid w:val="004A75AB"/>
    <w:rsid w:val="004A78CF"/>
    <w:rsid w:val="004A7FA5"/>
    <w:rsid w:val="004B1357"/>
    <w:rsid w:val="004B2DFE"/>
    <w:rsid w:val="004B39B2"/>
    <w:rsid w:val="004B4D5C"/>
    <w:rsid w:val="004B543A"/>
    <w:rsid w:val="004B577A"/>
    <w:rsid w:val="004C1C9F"/>
    <w:rsid w:val="004C1D9E"/>
    <w:rsid w:val="004C27ED"/>
    <w:rsid w:val="004C376B"/>
    <w:rsid w:val="004C558D"/>
    <w:rsid w:val="004C69AF"/>
    <w:rsid w:val="004D1FB4"/>
    <w:rsid w:val="004D2120"/>
    <w:rsid w:val="004E0192"/>
    <w:rsid w:val="004E1CCC"/>
    <w:rsid w:val="004E3D01"/>
    <w:rsid w:val="004E44A4"/>
    <w:rsid w:val="004E4BC4"/>
    <w:rsid w:val="004E505C"/>
    <w:rsid w:val="004E5F7D"/>
    <w:rsid w:val="004E75A4"/>
    <w:rsid w:val="004F06D5"/>
    <w:rsid w:val="004F1125"/>
    <w:rsid w:val="004F1A51"/>
    <w:rsid w:val="004F34FB"/>
    <w:rsid w:val="004F3685"/>
    <w:rsid w:val="004F63C3"/>
    <w:rsid w:val="004F6C52"/>
    <w:rsid w:val="00505BFC"/>
    <w:rsid w:val="00513F5B"/>
    <w:rsid w:val="00514172"/>
    <w:rsid w:val="005142EC"/>
    <w:rsid w:val="005150EE"/>
    <w:rsid w:val="005154A2"/>
    <w:rsid w:val="00516495"/>
    <w:rsid w:val="00520141"/>
    <w:rsid w:val="005226AB"/>
    <w:rsid w:val="00523697"/>
    <w:rsid w:val="00524CA8"/>
    <w:rsid w:val="00525956"/>
    <w:rsid w:val="0052622E"/>
    <w:rsid w:val="00527DC0"/>
    <w:rsid w:val="00527DF0"/>
    <w:rsid w:val="0053002D"/>
    <w:rsid w:val="0053055D"/>
    <w:rsid w:val="00530BEB"/>
    <w:rsid w:val="00530F60"/>
    <w:rsid w:val="00531334"/>
    <w:rsid w:val="00533D83"/>
    <w:rsid w:val="005343FF"/>
    <w:rsid w:val="005361CB"/>
    <w:rsid w:val="0053703B"/>
    <w:rsid w:val="00540D6A"/>
    <w:rsid w:val="005435AB"/>
    <w:rsid w:val="0054532E"/>
    <w:rsid w:val="00546ED2"/>
    <w:rsid w:val="00547765"/>
    <w:rsid w:val="00547F29"/>
    <w:rsid w:val="005502FC"/>
    <w:rsid w:val="00550457"/>
    <w:rsid w:val="0055486F"/>
    <w:rsid w:val="00554BF2"/>
    <w:rsid w:val="0055782A"/>
    <w:rsid w:val="00557AC4"/>
    <w:rsid w:val="0056052B"/>
    <w:rsid w:val="00561685"/>
    <w:rsid w:val="00562071"/>
    <w:rsid w:val="005626BB"/>
    <w:rsid w:val="005626D9"/>
    <w:rsid w:val="0056389A"/>
    <w:rsid w:val="00564795"/>
    <w:rsid w:val="00564A85"/>
    <w:rsid w:val="0056672C"/>
    <w:rsid w:val="005667A0"/>
    <w:rsid w:val="0056780E"/>
    <w:rsid w:val="0057061D"/>
    <w:rsid w:val="00571B68"/>
    <w:rsid w:val="005740DE"/>
    <w:rsid w:val="005762A2"/>
    <w:rsid w:val="00576316"/>
    <w:rsid w:val="00576FE5"/>
    <w:rsid w:val="00580CB2"/>
    <w:rsid w:val="005821B2"/>
    <w:rsid w:val="00582D33"/>
    <w:rsid w:val="0058589A"/>
    <w:rsid w:val="00585F14"/>
    <w:rsid w:val="00586719"/>
    <w:rsid w:val="00586FA6"/>
    <w:rsid w:val="005924B3"/>
    <w:rsid w:val="00593D55"/>
    <w:rsid w:val="00593FDA"/>
    <w:rsid w:val="00594485"/>
    <w:rsid w:val="00597F09"/>
    <w:rsid w:val="005A1279"/>
    <w:rsid w:val="005A3389"/>
    <w:rsid w:val="005A6151"/>
    <w:rsid w:val="005B1DBA"/>
    <w:rsid w:val="005B3AF3"/>
    <w:rsid w:val="005B5FB0"/>
    <w:rsid w:val="005C1183"/>
    <w:rsid w:val="005C2759"/>
    <w:rsid w:val="005C39B1"/>
    <w:rsid w:val="005C4591"/>
    <w:rsid w:val="005C4F6B"/>
    <w:rsid w:val="005C79EB"/>
    <w:rsid w:val="005D0415"/>
    <w:rsid w:val="005D2D23"/>
    <w:rsid w:val="005D3433"/>
    <w:rsid w:val="005D47A5"/>
    <w:rsid w:val="005D5C05"/>
    <w:rsid w:val="005D647D"/>
    <w:rsid w:val="005D7FFD"/>
    <w:rsid w:val="005E0432"/>
    <w:rsid w:val="005E0BAC"/>
    <w:rsid w:val="005E1C4E"/>
    <w:rsid w:val="005E1F6A"/>
    <w:rsid w:val="005E33C8"/>
    <w:rsid w:val="005E5031"/>
    <w:rsid w:val="005E6465"/>
    <w:rsid w:val="005E7D35"/>
    <w:rsid w:val="005F286C"/>
    <w:rsid w:val="005F39F1"/>
    <w:rsid w:val="006009C4"/>
    <w:rsid w:val="00601860"/>
    <w:rsid w:val="00602B9F"/>
    <w:rsid w:val="00607022"/>
    <w:rsid w:val="00607EA9"/>
    <w:rsid w:val="00615DFA"/>
    <w:rsid w:val="00616632"/>
    <w:rsid w:val="00616F8D"/>
    <w:rsid w:val="00620A5D"/>
    <w:rsid w:val="00624BBA"/>
    <w:rsid w:val="0062610E"/>
    <w:rsid w:val="0062640A"/>
    <w:rsid w:val="0062743F"/>
    <w:rsid w:val="00632A43"/>
    <w:rsid w:val="00632DCB"/>
    <w:rsid w:val="00635298"/>
    <w:rsid w:val="00637D3D"/>
    <w:rsid w:val="00637D88"/>
    <w:rsid w:val="00637EE4"/>
    <w:rsid w:val="006404E9"/>
    <w:rsid w:val="00640CB5"/>
    <w:rsid w:val="00643564"/>
    <w:rsid w:val="006451E0"/>
    <w:rsid w:val="00650001"/>
    <w:rsid w:val="006509A4"/>
    <w:rsid w:val="00651939"/>
    <w:rsid w:val="00654CE6"/>
    <w:rsid w:val="00655B89"/>
    <w:rsid w:val="00660282"/>
    <w:rsid w:val="006623AF"/>
    <w:rsid w:val="00663A5E"/>
    <w:rsid w:val="00665E50"/>
    <w:rsid w:val="00670118"/>
    <w:rsid w:val="00670439"/>
    <w:rsid w:val="006704CB"/>
    <w:rsid w:val="0067107C"/>
    <w:rsid w:val="00671791"/>
    <w:rsid w:val="00672555"/>
    <w:rsid w:val="006727A7"/>
    <w:rsid w:val="006741D0"/>
    <w:rsid w:val="00674EB4"/>
    <w:rsid w:val="0068106C"/>
    <w:rsid w:val="00682004"/>
    <w:rsid w:val="0068610D"/>
    <w:rsid w:val="006875C8"/>
    <w:rsid w:val="00687BCC"/>
    <w:rsid w:val="006903E3"/>
    <w:rsid w:val="00694C7A"/>
    <w:rsid w:val="00696903"/>
    <w:rsid w:val="00696EE9"/>
    <w:rsid w:val="00697410"/>
    <w:rsid w:val="006A321D"/>
    <w:rsid w:val="006A4376"/>
    <w:rsid w:val="006A46E6"/>
    <w:rsid w:val="006A473E"/>
    <w:rsid w:val="006A48B0"/>
    <w:rsid w:val="006A5FC5"/>
    <w:rsid w:val="006A6ABA"/>
    <w:rsid w:val="006B1A04"/>
    <w:rsid w:val="006B288F"/>
    <w:rsid w:val="006B2AD3"/>
    <w:rsid w:val="006B352F"/>
    <w:rsid w:val="006B445B"/>
    <w:rsid w:val="006C1F4F"/>
    <w:rsid w:val="006C3B99"/>
    <w:rsid w:val="006C4CFC"/>
    <w:rsid w:val="006C55B9"/>
    <w:rsid w:val="006C5BBA"/>
    <w:rsid w:val="006C7EAF"/>
    <w:rsid w:val="006D3532"/>
    <w:rsid w:val="006D6669"/>
    <w:rsid w:val="006E058F"/>
    <w:rsid w:val="006E2434"/>
    <w:rsid w:val="006E291F"/>
    <w:rsid w:val="006E2FA1"/>
    <w:rsid w:val="006E39FE"/>
    <w:rsid w:val="006E5A19"/>
    <w:rsid w:val="006F0D08"/>
    <w:rsid w:val="006F2DF4"/>
    <w:rsid w:val="006F6FCC"/>
    <w:rsid w:val="006F7CCF"/>
    <w:rsid w:val="007018E5"/>
    <w:rsid w:val="00703A1E"/>
    <w:rsid w:val="00704F7F"/>
    <w:rsid w:val="007050AF"/>
    <w:rsid w:val="0070529C"/>
    <w:rsid w:val="00706502"/>
    <w:rsid w:val="00707C3B"/>
    <w:rsid w:val="0071108A"/>
    <w:rsid w:val="00712192"/>
    <w:rsid w:val="007126E3"/>
    <w:rsid w:val="0071335E"/>
    <w:rsid w:val="007146FB"/>
    <w:rsid w:val="0071541A"/>
    <w:rsid w:val="007208A0"/>
    <w:rsid w:val="0072716D"/>
    <w:rsid w:val="00727669"/>
    <w:rsid w:val="00730465"/>
    <w:rsid w:val="0073076F"/>
    <w:rsid w:val="00734276"/>
    <w:rsid w:val="0073462D"/>
    <w:rsid w:val="007350CE"/>
    <w:rsid w:val="00735BAB"/>
    <w:rsid w:val="00741380"/>
    <w:rsid w:val="00743FEA"/>
    <w:rsid w:val="007444AA"/>
    <w:rsid w:val="00745720"/>
    <w:rsid w:val="0074583D"/>
    <w:rsid w:val="00746039"/>
    <w:rsid w:val="00746B5D"/>
    <w:rsid w:val="00750A12"/>
    <w:rsid w:val="00751D2C"/>
    <w:rsid w:val="007520BC"/>
    <w:rsid w:val="00753060"/>
    <w:rsid w:val="00753099"/>
    <w:rsid w:val="00754B5F"/>
    <w:rsid w:val="00755B06"/>
    <w:rsid w:val="00757426"/>
    <w:rsid w:val="007622D4"/>
    <w:rsid w:val="00762C7C"/>
    <w:rsid w:val="00763A51"/>
    <w:rsid w:val="00763F5D"/>
    <w:rsid w:val="00767176"/>
    <w:rsid w:val="00767868"/>
    <w:rsid w:val="00771F9A"/>
    <w:rsid w:val="0077252D"/>
    <w:rsid w:val="007748E6"/>
    <w:rsid w:val="00775BC8"/>
    <w:rsid w:val="00776A8C"/>
    <w:rsid w:val="007771B3"/>
    <w:rsid w:val="0077741E"/>
    <w:rsid w:val="0078087D"/>
    <w:rsid w:val="00782206"/>
    <w:rsid w:val="00783F14"/>
    <w:rsid w:val="007844BC"/>
    <w:rsid w:val="00784F86"/>
    <w:rsid w:val="007858D8"/>
    <w:rsid w:val="007872F4"/>
    <w:rsid w:val="007915FA"/>
    <w:rsid w:val="00791765"/>
    <w:rsid w:val="00791E6F"/>
    <w:rsid w:val="00791F14"/>
    <w:rsid w:val="007923E7"/>
    <w:rsid w:val="0079651C"/>
    <w:rsid w:val="007967F5"/>
    <w:rsid w:val="00796A68"/>
    <w:rsid w:val="007A17C3"/>
    <w:rsid w:val="007A1998"/>
    <w:rsid w:val="007A59D7"/>
    <w:rsid w:val="007B45B7"/>
    <w:rsid w:val="007B4DB3"/>
    <w:rsid w:val="007B5678"/>
    <w:rsid w:val="007B5A5E"/>
    <w:rsid w:val="007B77F5"/>
    <w:rsid w:val="007C1480"/>
    <w:rsid w:val="007C225B"/>
    <w:rsid w:val="007C2C9B"/>
    <w:rsid w:val="007C5558"/>
    <w:rsid w:val="007C5662"/>
    <w:rsid w:val="007C7AB2"/>
    <w:rsid w:val="007C7D8D"/>
    <w:rsid w:val="007D032E"/>
    <w:rsid w:val="007D2399"/>
    <w:rsid w:val="007D3451"/>
    <w:rsid w:val="007D454D"/>
    <w:rsid w:val="007E0A89"/>
    <w:rsid w:val="007E14F0"/>
    <w:rsid w:val="007E75E1"/>
    <w:rsid w:val="007E7F1D"/>
    <w:rsid w:val="007F1B20"/>
    <w:rsid w:val="007F2A8A"/>
    <w:rsid w:val="00800322"/>
    <w:rsid w:val="00801723"/>
    <w:rsid w:val="0080172E"/>
    <w:rsid w:val="00801A3A"/>
    <w:rsid w:val="00802361"/>
    <w:rsid w:val="00803665"/>
    <w:rsid w:val="008041AE"/>
    <w:rsid w:val="008060A4"/>
    <w:rsid w:val="008060B6"/>
    <w:rsid w:val="00807B33"/>
    <w:rsid w:val="008105DA"/>
    <w:rsid w:val="008108E5"/>
    <w:rsid w:val="00812DD2"/>
    <w:rsid w:val="00813060"/>
    <w:rsid w:val="00813645"/>
    <w:rsid w:val="0082236C"/>
    <w:rsid w:val="00822522"/>
    <w:rsid w:val="00824A2B"/>
    <w:rsid w:val="00824A81"/>
    <w:rsid w:val="0082665F"/>
    <w:rsid w:val="00827EBD"/>
    <w:rsid w:val="00830B01"/>
    <w:rsid w:val="00831312"/>
    <w:rsid w:val="00832289"/>
    <w:rsid w:val="00833B32"/>
    <w:rsid w:val="00834A5E"/>
    <w:rsid w:val="00846B46"/>
    <w:rsid w:val="008518D8"/>
    <w:rsid w:val="008541AD"/>
    <w:rsid w:val="00854527"/>
    <w:rsid w:val="00856120"/>
    <w:rsid w:val="0085612F"/>
    <w:rsid w:val="008575DE"/>
    <w:rsid w:val="00863569"/>
    <w:rsid w:val="00863A96"/>
    <w:rsid w:val="00864595"/>
    <w:rsid w:val="00866F28"/>
    <w:rsid w:val="0086752E"/>
    <w:rsid w:val="0087266E"/>
    <w:rsid w:val="00872E7E"/>
    <w:rsid w:val="0087502D"/>
    <w:rsid w:val="00875890"/>
    <w:rsid w:val="008761A6"/>
    <w:rsid w:val="00876E68"/>
    <w:rsid w:val="00877438"/>
    <w:rsid w:val="00877539"/>
    <w:rsid w:val="008814F3"/>
    <w:rsid w:val="00881948"/>
    <w:rsid w:val="00882DB2"/>
    <w:rsid w:val="00886CAE"/>
    <w:rsid w:val="008909E8"/>
    <w:rsid w:val="008915B7"/>
    <w:rsid w:val="0089259D"/>
    <w:rsid w:val="00894A61"/>
    <w:rsid w:val="00895EFC"/>
    <w:rsid w:val="00896BF7"/>
    <w:rsid w:val="008971EB"/>
    <w:rsid w:val="008972F0"/>
    <w:rsid w:val="008977FE"/>
    <w:rsid w:val="008A1C63"/>
    <w:rsid w:val="008A3B77"/>
    <w:rsid w:val="008A47D4"/>
    <w:rsid w:val="008A5575"/>
    <w:rsid w:val="008A5D3C"/>
    <w:rsid w:val="008B081E"/>
    <w:rsid w:val="008B1C92"/>
    <w:rsid w:val="008B5794"/>
    <w:rsid w:val="008B6BF2"/>
    <w:rsid w:val="008B7E9D"/>
    <w:rsid w:val="008C0C4B"/>
    <w:rsid w:val="008C2F37"/>
    <w:rsid w:val="008C4DCE"/>
    <w:rsid w:val="008C5253"/>
    <w:rsid w:val="008C53B8"/>
    <w:rsid w:val="008C6554"/>
    <w:rsid w:val="008C71C8"/>
    <w:rsid w:val="008D3A8A"/>
    <w:rsid w:val="008D5FB0"/>
    <w:rsid w:val="008D697C"/>
    <w:rsid w:val="008E0A7A"/>
    <w:rsid w:val="008E3453"/>
    <w:rsid w:val="008E540E"/>
    <w:rsid w:val="008E5F13"/>
    <w:rsid w:val="008F0B61"/>
    <w:rsid w:val="008F5840"/>
    <w:rsid w:val="008F79C3"/>
    <w:rsid w:val="008F7B90"/>
    <w:rsid w:val="00900420"/>
    <w:rsid w:val="0090166B"/>
    <w:rsid w:val="009025E7"/>
    <w:rsid w:val="009027AF"/>
    <w:rsid w:val="00904A5D"/>
    <w:rsid w:val="00907999"/>
    <w:rsid w:val="0091064E"/>
    <w:rsid w:val="00911A46"/>
    <w:rsid w:val="00912A6E"/>
    <w:rsid w:val="00913CD1"/>
    <w:rsid w:val="00914D84"/>
    <w:rsid w:val="00916F44"/>
    <w:rsid w:val="0092157F"/>
    <w:rsid w:val="009241BB"/>
    <w:rsid w:val="009249D3"/>
    <w:rsid w:val="00925181"/>
    <w:rsid w:val="00925D9E"/>
    <w:rsid w:val="00934572"/>
    <w:rsid w:val="00935CA2"/>
    <w:rsid w:val="0093776D"/>
    <w:rsid w:val="00940A8C"/>
    <w:rsid w:val="009423C9"/>
    <w:rsid w:val="00945697"/>
    <w:rsid w:val="00950585"/>
    <w:rsid w:val="00950876"/>
    <w:rsid w:val="00950A08"/>
    <w:rsid w:val="00950DDA"/>
    <w:rsid w:val="009514BA"/>
    <w:rsid w:val="009520AD"/>
    <w:rsid w:val="0095283E"/>
    <w:rsid w:val="00954BC9"/>
    <w:rsid w:val="00954BE4"/>
    <w:rsid w:val="00954CF1"/>
    <w:rsid w:val="00955B79"/>
    <w:rsid w:val="0096328F"/>
    <w:rsid w:val="0096363D"/>
    <w:rsid w:val="0096539A"/>
    <w:rsid w:val="00965735"/>
    <w:rsid w:val="009662C6"/>
    <w:rsid w:val="00966FAB"/>
    <w:rsid w:val="009700D9"/>
    <w:rsid w:val="009706C6"/>
    <w:rsid w:val="009712B1"/>
    <w:rsid w:val="00974520"/>
    <w:rsid w:val="00977164"/>
    <w:rsid w:val="009771A0"/>
    <w:rsid w:val="009777E4"/>
    <w:rsid w:val="009847C5"/>
    <w:rsid w:val="009849D2"/>
    <w:rsid w:val="00986D74"/>
    <w:rsid w:val="00990B19"/>
    <w:rsid w:val="00991261"/>
    <w:rsid w:val="00996D77"/>
    <w:rsid w:val="00997007"/>
    <w:rsid w:val="00997710"/>
    <w:rsid w:val="009A0309"/>
    <w:rsid w:val="009A08F0"/>
    <w:rsid w:val="009A0FCC"/>
    <w:rsid w:val="009A2836"/>
    <w:rsid w:val="009A31D0"/>
    <w:rsid w:val="009A5B2A"/>
    <w:rsid w:val="009A5BD0"/>
    <w:rsid w:val="009A5C5A"/>
    <w:rsid w:val="009A6650"/>
    <w:rsid w:val="009A74A6"/>
    <w:rsid w:val="009B134F"/>
    <w:rsid w:val="009B3010"/>
    <w:rsid w:val="009B3A77"/>
    <w:rsid w:val="009B4AC4"/>
    <w:rsid w:val="009B5A97"/>
    <w:rsid w:val="009B70CC"/>
    <w:rsid w:val="009C1711"/>
    <w:rsid w:val="009C3C4B"/>
    <w:rsid w:val="009C697A"/>
    <w:rsid w:val="009C7D9D"/>
    <w:rsid w:val="009D0FDE"/>
    <w:rsid w:val="009D1EDB"/>
    <w:rsid w:val="009D30EA"/>
    <w:rsid w:val="009D3346"/>
    <w:rsid w:val="009D60F8"/>
    <w:rsid w:val="009D7ED5"/>
    <w:rsid w:val="009E140D"/>
    <w:rsid w:val="009E3177"/>
    <w:rsid w:val="009E5486"/>
    <w:rsid w:val="009E5550"/>
    <w:rsid w:val="009E5999"/>
    <w:rsid w:val="009E5A2B"/>
    <w:rsid w:val="009E5E5E"/>
    <w:rsid w:val="009F03E7"/>
    <w:rsid w:val="009F27A4"/>
    <w:rsid w:val="009F2AD1"/>
    <w:rsid w:val="009F3764"/>
    <w:rsid w:val="009F3B53"/>
    <w:rsid w:val="009F41C4"/>
    <w:rsid w:val="009F60AF"/>
    <w:rsid w:val="009F6E6E"/>
    <w:rsid w:val="00A0184F"/>
    <w:rsid w:val="00A01A7B"/>
    <w:rsid w:val="00A024D8"/>
    <w:rsid w:val="00A0275B"/>
    <w:rsid w:val="00A0467C"/>
    <w:rsid w:val="00A0586D"/>
    <w:rsid w:val="00A11BAF"/>
    <w:rsid w:val="00A144C8"/>
    <w:rsid w:val="00A14AB1"/>
    <w:rsid w:val="00A1559E"/>
    <w:rsid w:val="00A16868"/>
    <w:rsid w:val="00A169D5"/>
    <w:rsid w:val="00A203B2"/>
    <w:rsid w:val="00A20B06"/>
    <w:rsid w:val="00A21A11"/>
    <w:rsid w:val="00A22155"/>
    <w:rsid w:val="00A234DB"/>
    <w:rsid w:val="00A238BF"/>
    <w:rsid w:val="00A24CA0"/>
    <w:rsid w:val="00A24D69"/>
    <w:rsid w:val="00A24E2A"/>
    <w:rsid w:val="00A259B3"/>
    <w:rsid w:val="00A313B6"/>
    <w:rsid w:val="00A332FA"/>
    <w:rsid w:val="00A34956"/>
    <w:rsid w:val="00A34D92"/>
    <w:rsid w:val="00A3570A"/>
    <w:rsid w:val="00A37B6A"/>
    <w:rsid w:val="00A40CAD"/>
    <w:rsid w:val="00A42138"/>
    <w:rsid w:val="00A434DA"/>
    <w:rsid w:val="00A467D1"/>
    <w:rsid w:val="00A52A11"/>
    <w:rsid w:val="00A52F95"/>
    <w:rsid w:val="00A53AE5"/>
    <w:rsid w:val="00A565AA"/>
    <w:rsid w:val="00A56C79"/>
    <w:rsid w:val="00A57073"/>
    <w:rsid w:val="00A63015"/>
    <w:rsid w:val="00A64AD1"/>
    <w:rsid w:val="00A64E97"/>
    <w:rsid w:val="00A66397"/>
    <w:rsid w:val="00A6731A"/>
    <w:rsid w:val="00A67F07"/>
    <w:rsid w:val="00A7371E"/>
    <w:rsid w:val="00A76C94"/>
    <w:rsid w:val="00A7783B"/>
    <w:rsid w:val="00A806BA"/>
    <w:rsid w:val="00A8324C"/>
    <w:rsid w:val="00A835C1"/>
    <w:rsid w:val="00A83B38"/>
    <w:rsid w:val="00A83C4D"/>
    <w:rsid w:val="00A86CF9"/>
    <w:rsid w:val="00A87A78"/>
    <w:rsid w:val="00A87F2C"/>
    <w:rsid w:val="00A91DE8"/>
    <w:rsid w:val="00A92934"/>
    <w:rsid w:val="00A940F8"/>
    <w:rsid w:val="00A97C39"/>
    <w:rsid w:val="00AA12D2"/>
    <w:rsid w:val="00AA17C9"/>
    <w:rsid w:val="00AA4183"/>
    <w:rsid w:val="00AA6121"/>
    <w:rsid w:val="00AA67E8"/>
    <w:rsid w:val="00AA79EA"/>
    <w:rsid w:val="00AB03F8"/>
    <w:rsid w:val="00AB0799"/>
    <w:rsid w:val="00AB3DC5"/>
    <w:rsid w:val="00AB6B97"/>
    <w:rsid w:val="00AC2174"/>
    <w:rsid w:val="00AC5048"/>
    <w:rsid w:val="00AC6154"/>
    <w:rsid w:val="00AD0FD4"/>
    <w:rsid w:val="00AD2F62"/>
    <w:rsid w:val="00AD2FEE"/>
    <w:rsid w:val="00AD34B5"/>
    <w:rsid w:val="00AD3718"/>
    <w:rsid w:val="00AD3AC5"/>
    <w:rsid w:val="00AD4C78"/>
    <w:rsid w:val="00AD4CBB"/>
    <w:rsid w:val="00AD5722"/>
    <w:rsid w:val="00AD6F06"/>
    <w:rsid w:val="00AD7CC7"/>
    <w:rsid w:val="00AE1F39"/>
    <w:rsid w:val="00AE599B"/>
    <w:rsid w:val="00AE641E"/>
    <w:rsid w:val="00AE717E"/>
    <w:rsid w:val="00AE7C1D"/>
    <w:rsid w:val="00AF0878"/>
    <w:rsid w:val="00AF2CE3"/>
    <w:rsid w:val="00AF35CA"/>
    <w:rsid w:val="00AF39DA"/>
    <w:rsid w:val="00AF532E"/>
    <w:rsid w:val="00AF636C"/>
    <w:rsid w:val="00AF654A"/>
    <w:rsid w:val="00B003C0"/>
    <w:rsid w:val="00B003F7"/>
    <w:rsid w:val="00B012F2"/>
    <w:rsid w:val="00B02C53"/>
    <w:rsid w:val="00B04941"/>
    <w:rsid w:val="00B062C8"/>
    <w:rsid w:val="00B07799"/>
    <w:rsid w:val="00B07849"/>
    <w:rsid w:val="00B108ED"/>
    <w:rsid w:val="00B10EB4"/>
    <w:rsid w:val="00B14075"/>
    <w:rsid w:val="00B1526B"/>
    <w:rsid w:val="00B15942"/>
    <w:rsid w:val="00B20EAA"/>
    <w:rsid w:val="00B21DC3"/>
    <w:rsid w:val="00B239E7"/>
    <w:rsid w:val="00B25B0B"/>
    <w:rsid w:val="00B31581"/>
    <w:rsid w:val="00B31AA7"/>
    <w:rsid w:val="00B31EFD"/>
    <w:rsid w:val="00B33FF0"/>
    <w:rsid w:val="00B35028"/>
    <w:rsid w:val="00B3796C"/>
    <w:rsid w:val="00B4026F"/>
    <w:rsid w:val="00B41381"/>
    <w:rsid w:val="00B43C97"/>
    <w:rsid w:val="00B44C89"/>
    <w:rsid w:val="00B453AE"/>
    <w:rsid w:val="00B46890"/>
    <w:rsid w:val="00B4736B"/>
    <w:rsid w:val="00B50632"/>
    <w:rsid w:val="00B523E0"/>
    <w:rsid w:val="00B533EC"/>
    <w:rsid w:val="00B54D77"/>
    <w:rsid w:val="00B56339"/>
    <w:rsid w:val="00B57769"/>
    <w:rsid w:val="00B60FE0"/>
    <w:rsid w:val="00B6117C"/>
    <w:rsid w:val="00B61E55"/>
    <w:rsid w:val="00B628C9"/>
    <w:rsid w:val="00B62DCE"/>
    <w:rsid w:val="00B65CA0"/>
    <w:rsid w:val="00B666A4"/>
    <w:rsid w:val="00B669DF"/>
    <w:rsid w:val="00B6717D"/>
    <w:rsid w:val="00B67E45"/>
    <w:rsid w:val="00B70188"/>
    <w:rsid w:val="00B70C0C"/>
    <w:rsid w:val="00B71DDC"/>
    <w:rsid w:val="00B71F2F"/>
    <w:rsid w:val="00B73050"/>
    <w:rsid w:val="00B7331A"/>
    <w:rsid w:val="00B752D4"/>
    <w:rsid w:val="00B75587"/>
    <w:rsid w:val="00B76605"/>
    <w:rsid w:val="00B7666D"/>
    <w:rsid w:val="00B801BF"/>
    <w:rsid w:val="00B819EB"/>
    <w:rsid w:val="00B877B2"/>
    <w:rsid w:val="00B90255"/>
    <w:rsid w:val="00B9194C"/>
    <w:rsid w:val="00B91C0E"/>
    <w:rsid w:val="00B926AD"/>
    <w:rsid w:val="00B932A0"/>
    <w:rsid w:val="00B93460"/>
    <w:rsid w:val="00B93E36"/>
    <w:rsid w:val="00B946A7"/>
    <w:rsid w:val="00B946BE"/>
    <w:rsid w:val="00B964D9"/>
    <w:rsid w:val="00BA19E0"/>
    <w:rsid w:val="00BA336C"/>
    <w:rsid w:val="00BA3560"/>
    <w:rsid w:val="00BA3888"/>
    <w:rsid w:val="00BA5305"/>
    <w:rsid w:val="00BA5B11"/>
    <w:rsid w:val="00BB0249"/>
    <w:rsid w:val="00BB1E56"/>
    <w:rsid w:val="00BB2213"/>
    <w:rsid w:val="00BB590B"/>
    <w:rsid w:val="00BB59FC"/>
    <w:rsid w:val="00BB775F"/>
    <w:rsid w:val="00BC3D18"/>
    <w:rsid w:val="00BC49ED"/>
    <w:rsid w:val="00BC4E1F"/>
    <w:rsid w:val="00BC645F"/>
    <w:rsid w:val="00BD113F"/>
    <w:rsid w:val="00BD14E8"/>
    <w:rsid w:val="00BD1EBF"/>
    <w:rsid w:val="00BD3F62"/>
    <w:rsid w:val="00BD4582"/>
    <w:rsid w:val="00BD58C0"/>
    <w:rsid w:val="00BE3A33"/>
    <w:rsid w:val="00BE3CA0"/>
    <w:rsid w:val="00BE48D7"/>
    <w:rsid w:val="00BF0270"/>
    <w:rsid w:val="00BF0C39"/>
    <w:rsid w:val="00BF1C5E"/>
    <w:rsid w:val="00BF5F72"/>
    <w:rsid w:val="00BF664B"/>
    <w:rsid w:val="00BF6978"/>
    <w:rsid w:val="00BF6E75"/>
    <w:rsid w:val="00C00574"/>
    <w:rsid w:val="00C005DD"/>
    <w:rsid w:val="00C006D3"/>
    <w:rsid w:val="00C00D8F"/>
    <w:rsid w:val="00C0108F"/>
    <w:rsid w:val="00C0293C"/>
    <w:rsid w:val="00C03D8E"/>
    <w:rsid w:val="00C04638"/>
    <w:rsid w:val="00C04AC6"/>
    <w:rsid w:val="00C05491"/>
    <w:rsid w:val="00C0681A"/>
    <w:rsid w:val="00C06E36"/>
    <w:rsid w:val="00C109AF"/>
    <w:rsid w:val="00C10F7E"/>
    <w:rsid w:val="00C113E7"/>
    <w:rsid w:val="00C11655"/>
    <w:rsid w:val="00C12BA7"/>
    <w:rsid w:val="00C14EA5"/>
    <w:rsid w:val="00C15274"/>
    <w:rsid w:val="00C158D1"/>
    <w:rsid w:val="00C16907"/>
    <w:rsid w:val="00C16F80"/>
    <w:rsid w:val="00C17DFB"/>
    <w:rsid w:val="00C22309"/>
    <w:rsid w:val="00C22801"/>
    <w:rsid w:val="00C24F19"/>
    <w:rsid w:val="00C25301"/>
    <w:rsid w:val="00C27673"/>
    <w:rsid w:val="00C30DD5"/>
    <w:rsid w:val="00C32DEC"/>
    <w:rsid w:val="00C34294"/>
    <w:rsid w:val="00C34DAE"/>
    <w:rsid w:val="00C36A44"/>
    <w:rsid w:val="00C37204"/>
    <w:rsid w:val="00C42766"/>
    <w:rsid w:val="00C42925"/>
    <w:rsid w:val="00C42CC9"/>
    <w:rsid w:val="00C4330E"/>
    <w:rsid w:val="00C43698"/>
    <w:rsid w:val="00C437A5"/>
    <w:rsid w:val="00C454CC"/>
    <w:rsid w:val="00C50A26"/>
    <w:rsid w:val="00C512F5"/>
    <w:rsid w:val="00C54AA3"/>
    <w:rsid w:val="00C5687B"/>
    <w:rsid w:val="00C57236"/>
    <w:rsid w:val="00C6057F"/>
    <w:rsid w:val="00C6194F"/>
    <w:rsid w:val="00C624F4"/>
    <w:rsid w:val="00C634DD"/>
    <w:rsid w:val="00C709D9"/>
    <w:rsid w:val="00C7288C"/>
    <w:rsid w:val="00C73802"/>
    <w:rsid w:val="00C7408D"/>
    <w:rsid w:val="00C7439A"/>
    <w:rsid w:val="00C81295"/>
    <w:rsid w:val="00C83120"/>
    <w:rsid w:val="00C837A4"/>
    <w:rsid w:val="00C84A39"/>
    <w:rsid w:val="00C872E0"/>
    <w:rsid w:val="00C91642"/>
    <w:rsid w:val="00C9287F"/>
    <w:rsid w:val="00C94A43"/>
    <w:rsid w:val="00C96834"/>
    <w:rsid w:val="00CA0E25"/>
    <w:rsid w:val="00CA2CFC"/>
    <w:rsid w:val="00CA6AAE"/>
    <w:rsid w:val="00CB2FAE"/>
    <w:rsid w:val="00CB32A5"/>
    <w:rsid w:val="00CB6FA0"/>
    <w:rsid w:val="00CC1E71"/>
    <w:rsid w:val="00CC44E6"/>
    <w:rsid w:val="00CD0349"/>
    <w:rsid w:val="00CD1C55"/>
    <w:rsid w:val="00CD4FC1"/>
    <w:rsid w:val="00CD6854"/>
    <w:rsid w:val="00CD6F75"/>
    <w:rsid w:val="00CD7365"/>
    <w:rsid w:val="00CD775D"/>
    <w:rsid w:val="00CE01C0"/>
    <w:rsid w:val="00CE2846"/>
    <w:rsid w:val="00CE3F81"/>
    <w:rsid w:val="00CE5371"/>
    <w:rsid w:val="00CE5663"/>
    <w:rsid w:val="00CF0141"/>
    <w:rsid w:val="00CF2F45"/>
    <w:rsid w:val="00CF3F96"/>
    <w:rsid w:val="00CF54E1"/>
    <w:rsid w:val="00CF5AEB"/>
    <w:rsid w:val="00CF6D41"/>
    <w:rsid w:val="00CF72EF"/>
    <w:rsid w:val="00D02A34"/>
    <w:rsid w:val="00D05200"/>
    <w:rsid w:val="00D06CBB"/>
    <w:rsid w:val="00D07814"/>
    <w:rsid w:val="00D07C9E"/>
    <w:rsid w:val="00D1081F"/>
    <w:rsid w:val="00D11D0A"/>
    <w:rsid w:val="00D12253"/>
    <w:rsid w:val="00D12B11"/>
    <w:rsid w:val="00D13361"/>
    <w:rsid w:val="00D14C98"/>
    <w:rsid w:val="00D14DD6"/>
    <w:rsid w:val="00D15C69"/>
    <w:rsid w:val="00D17E2A"/>
    <w:rsid w:val="00D25486"/>
    <w:rsid w:val="00D259D1"/>
    <w:rsid w:val="00D2637F"/>
    <w:rsid w:val="00D27A8B"/>
    <w:rsid w:val="00D30B9D"/>
    <w:rsid w:val="00D3139A"/>
    <w:rsid w:val="00D31D02"/>
    <w:rsid w:val="00D32125"/>
    <w:rsid w:val="00D3310F"/>
    <w:rsid w:val="00D33ADB"/>
    <w:rsid w:val="00D342EC"/>
    <w:rsid w:val="00D35BDB"/>
    <w:rsid w:val="00D35EC3"/>
    <w:rsid w:val="00D3621A"/>
    <w:rsid w:val="00D3633E"/>
    <w:rsid w:val="00D40186"/>
    <w:rsid w:val="00D40219"/>
    <w:rsid w:val="00D424AF"/>
    <w:rsid w:val="00D426C5"/>
    <w:rsid w:val="00D42D63"/>
    <w:rsid w:val="00D44059"/>
    <w:rsid w:val="00D446DB"/>
    <w:rsid w:val="00D455F6"/>
    <w:rsid w:val="00D47B4A"/>
    <w:rsid w:val="00D51709"/>
    <w:rsid w:val="00D525EE"/>
    <w:rsid w:val="00D54D28"/>
    <w:rsid w:val="00D55DB1"/>
    <w:rsid w:val="00D5750A"/>
    <w:rsid w:val="00D57CD0"/>
    <w:rsid w:val="00D6037A"/>
    <w:rsid w:val="00D606B3"/>
    <w:rsid w:val="00D60E8E"/>
    <w:rsid w:val="00D61FFE"/>
    <w:rsid w:val="00D62CEE"/>
    <w:rsid w:val="00D66202"/>
    <w:rsid w:val="00D730EB"/>
    <w:rsid w:val="00D737F1"/>
    <w:rsid w:val="00D73AB7"/>
    <w:rsid w:val="00D8037E"/>
    <w:rsid w:val="00D82103"/>
    <w:rsid w:val="00D83C1B"/>
    <w:rsid w:val="00D848C8"/>
    <w:rsid w:val="00D84F20"/>
    <w:rsid w:val="00D850C5"/>
    <w:rsid w:val="00D92D12"/>
    <w:rsid w:val="00D9362D"/>
    <w:rsid w:val="00D9585D"/>
    <w:rsid w:val="00D97377"/>
    <w:rsid w:val="00DA35B5"/>
    <w:rsid w:val="00DA41F2"/>
    <w:rsid w:val="00DA44C9"/>
    <w:rsid w:val="00DA66AA"/>
    <w:rsid w:val="00DA7E13"/>
    <w:rsid w:val="00DB0171"/>
    <w:rsid w:val="00DB0362"/>
    <w:rsid w:val="00DB0947"/>
    <w:rsid w:val="00DB187D"/>
    <w:rsid w:val="00DB2380"/>
    <w:rsid w:val="00DB29C5"/>
    <w:rsid w:val="00DB5649"/>
    <w:rsid w:val="00DB62CD"/>
    <w:rsid w:val="00DB6A28"/>
    <w:rsid w:val="00DB7C4A"/>
    <w:rsid w:val="00DC00A0"/>
    <w:rsid w:val="00DC2857"/>
    <w:rsid w:val="00DC5232"/>
    <w:rsid w:val="00DC67A2"/>
    <w:rsid w:val="00DC6830"/>
    <w:rsid w:val="00DC708C"/>
    <w:rsid w:val="00DC7904"/>
    <w:rsid w:val="00DC7E72"/>
    <w:rsid w:val="00DD0CC8"/>
    <w:rsid w:val="00DD1A80"/>
    <w:rsid w:val="00DD3484"/>
    <w:rsid w:val="00DD6859"/>
    <w:rsid w:val="00DD7572"/>
    <w:rsid w:val="00DD7EA7"/>
    <w:rsid w:val="00DE2735"/>
    <w:rsid w:val="00DE4AFA"/>
    <w:rsid w:val="00DE50B6"/>
    <w:rsid w:val="00DE54F1"/>
    <w:rsid w:val="00DE5983"/>
    <w:rsid w:val="00DE6135"/>
    <w:rsid w:val="00DE6365"/>
    <w:rsid w:val="00DE7A95"/>
    <w:rsid w:val="00DF14DC"/>
    <w:rsid w:val="00DF1FFA"/>
    <w:rsid w:val="00DF2206"/>
    <w:rsid w:val="00DF35D0"/>
    <w:rsid w:val="00DF67E2"/>
    <w:rsid w:val="00DF70FE"/>
    <w:rsid w:val="00DF7DC4"/>
    <w:rsid w:val="00DF7F1D"/>
    <w:rsid w:val="00E01326"/>
    <w:rsid w:val="00E019A5"/>
    <w:rsid w:val="00E03EB4"/>
    <w:rsid w:val="00E03FC3"/>
    <w:rsid w:val="00E05B9D"/>
    <w:rsid w:val="00E0754E"/>
    <w:rsid w:val="00E078A4"/>
    <w:rsid w:val="00E07F98"/>
    <w:rsid w:val="00E101C4"/>
    <w:rsid w:val="00E1057C"/>
    <w:rsid w:val="00E11B09"/>
    <w:rsid w:val="00E12873"/>
    <w:rsid w:val="00E12E1F"/>
    <w:rsid w:val="00E15341"/>
    <w:rsid w:val="00E159A8"/>
    <w:rsid w:val="00E160E2"/>
    <w:rsid w:val="00E1759C"/>
    <w:rsid w:val="00E22900"/>
    <w:rsid w:val="00E22A01"/>
    <w:rsid w:val="00E24CDF"/>
    <w:rsid w:val="00E269EF"/>
    <w:rsid w:val="00E31425"/>
    <w:rsid w:val="00E32DFC"/>
    <w:rsid w:val="00E33A76"/>
    <w:rsid w:val="00E33AF6"/>
    <w:rsid w:val="00E35F86"/>
    <w:rsid w:val="00E374CB"/>
    <w:rsid w:val="00E37815"/>
    <w:rsid w:val="00E40721"/>
    <w:rsid w:val="00E41077"/>
    <w:rsid w:val="00E41520"/>
    <w:rsid w:val="00E4243C"/>
    <w:rsid w:val="00E42B98"/>
    <w:rsid w:val="00E42FEE"/>
    <w:rsid w:val="00E438BD"/>
    <w:rsid w:val="00E43FD1"/>
    <w:rsid w:val="00E44757"/>
    <w:rsid w:val="00E4516A"/>
    <w:rsid w:val="00E45716"/>
    <w:rsid w:val="00E469F7"/>
    <w:rsid w:val="00E54E7C"/>
    <w:rsid w:val="00E61998"/>
    <w:rsid w:val="00E6245D"/>
    <w:rsid w:val="00E6282E"/>
    <w:rsid w:val="00E636AF"/>
    <w:rsid w:val="00E6376A"/>
    <w:rsid w:val="00E65E0D"/>
    <w:rsid w:val="00E67E6D"/>
    <w:rsid w:val="00E70A87"/>
    <w:rsid w:val="00E7199C"/>
    <w:rsid w:val="00E73580"/>
    <w:rsid w:val="00E7583F"/>
    <w:rsid w:val="00E758F9"/>
    <w:rsid w:val="00E80375"/>
    <w:rsid w:val="00E803BB"/>
    <w:rsid w:val="00E807AD"/>
    <w:rsid w:val="00E82B50"/>
    <w:rsid w:val="00E84976"/>
    <w:rsid w:val="00E8749D"/>
    <w:rsid w:val="00E8762B"/>
    <w:rsid w:val="00E90A03"/>
    <w:rsid w:val="00E91EFA"/>
    <w:rsid w:val="00E96E29"/>
    <w:rsid w:val="00E97295"/>
    <w:rsid w:val="00E974FC"/>
    <w:rsid w:val="00E977A8"/>
    <w:rsid w:val="00EA0805"/>
    <w:rsid w:val="00EA2891"/>
    <w:rsid w:val="00EA2E34"/>
    <w:rsid w:val="00EA4529"/>
    <w:rsid w:val="00EA4585"/>
    <w:rsid w:val="00EA4B5F"/>
    <w:rsid w:val="00EA5C8D"/>
    <w:rsid w:val="00EA6B53"/>
    <w:rsid w:val="00EA6D4E"/>
    <w:rsid w:val="00EA71A4"/>
    <w:rsid w:val="00EB2F67"/>
    <w:rsid w:val="00EB302A"/>
    <w:rsid w:val="00EB3C56"/>
    <w:rsid w:val="00EB532A"/>
    <w:rsid w:val="00EC0E0B"/>
    <w:rsid w:val="00EC14D6"/>
    <w:rsid w:val="00EC1DB5"/>
    <w:rsid w:val="00EC26D4"/>
    <w:rsid w:val="00EC3C82"/>
    <w:rsid w:val="00ED279F"/>
    <w:rsid w:val="00ED2E5C"/>
    <w:rsid w:val="00ED4D29"/>
    <w:rsid w:val="00ED4FE5"/>
    <w:rsid w:val="00ED7315"/>
    <w:rsid w:val="00EE29BB"/>
    <w:rsid w:val="00EE379F"/>
    <w:rsid w:val="00EE643C"/>
    <w:rsid w:val="00EE7670"/>
    <w:rsid w:val="00EF23D5"/>
    <w:rsid w:val="00EF2471"/>
    <w:rsid w:val="00EF383D"/>
    <w:rsid w:val="00EF51F8"/>
    <w:rsid w:val="00EF587E"/>
    <w:rsid w:val="00F03740"/>
    <w:rsid w:val="00F05FC0"/>
    <w:rsid w:val="00F066C0"/>
    <w:rsid w:val="00F07398"/>
    <w:rsid w:val="00F10DB1"/>
    <w:rsid w:val="00F12F4B"/>
    <w:rsid w:val="00F15B25"/>
    <w:rsid w:val="00F15BB5"/>
    <w:rsid w:val="00F16D04"/>
    <w:rsid w:val="00F2102B"/>
    <w:rsid w:val="00F21468"/>
    <w:rsid w:val="00F22174"/>
    <w:rsid w:val="00F22552"/>
    <w:rsid w:val="00F22ADF"/>
    <w:rsid w:val="00F2519B"/>
    <w:rsid w:val="00F32A02"/>
    <w:rsid w:val="00F4196B"/>
    <w:rsid w:val="00F41DDD"/>
    <w:rsid w:val="00F4231E"/>
    <w:rsid w:val="00F44E36"/>
    <w:rsid w:val="00F46E63"/>
    <w:rsid w:val="00F50A5E"/>
    <w:rsid w:val="00F50A65"/>
    <w:rsid w:val="00F5223B"/>
    <w:rsid w:val="00F523BB"/>
    <w:rsid w:val="00F52DA8"/>
    <w:rsid w:val="00F533A9"/>
    <w:rsid w:val="00F53457"/>
    <w:rsid w:val="00F5630C"/>
    <w:rsid w:val="00F563D5"/>
    <w:rsid w:val="00F57BC9"/>
    <w:rsid w:val="00F6101E"/>
    <w:rsid w:val="00F61869"/>
    <w:rsid w:val="00F61B50"/>
    <w:rsid w:val="00F624D6"/>
    <w:rsid w:val="00F62DBC"/>
    <w:rsid w:val="00F6308A"/>
    <w:rsid w:val="00F669BB"/>
    <w:rsid w:val="00F67A8E"/>
    <w:rsid w:val="00F724E9"/>
    <w:rsid w:val="00F73454"/>
    <w:rsid w:val="00F75916"/>
    <w:rsid w:val="00F80B13"/>
    <w:rsid w:val="00F830FC"/>
    <w:rsid w:val="00F83112"/>
    <w:rsid w:val="00F84B12"/>
    <w:rsid w:val="00F859AE"/>
    <w:rsid w:val="00F859C4"/>
    <w:rsid w:val="00F90B40"/>
    <w:rsid w:val="00F94677"/>
    <w:rsid w:val="00FA024B"/>
    <w:rsid w:val="00FA28C5"/>
    <w:rsid w:val="00FA39EB"/>
    <w:rsid w:val="00FA3C52"/>
    <w:rsid w:val="00FA4FB9"/>
    <w:rsid w:val="00FA5130"/>
    <w:rsid w:val="00FA5E51"/>
    <w:rsid w:val="00FA7EBE"/>
    <w:rsid w:val="00FB2157"/>
    <w:rsid w:val="00FB3499"/>
    <w:rsid w:val="00FB40A1"/>
    <w:rsid w:val="00FB52D2"/>
    <w:rsid w:val="00FB67CD"/>
    <w:rsid w:val="00FC2EAB"/>
    <w:rsid w:val="00FC6528"/>
    <w:rsid w:val="00FC7F14"/>
    <w:rsid w:val="00FD1BC8"/>
    <w:rsid w:val="00FD216E"/>
    <w:rsid w:val="00FD2802"/>
    <w:rsid w:val="00FD333B"/>
    <w:rsid w:val="00FD3407"/>
    <w:rsid w:val="00FD3553"/>
    <w:rsid w:val="00FD3BD5"/>
    <w:rsid w:val="00FD4C46"/>
    <w:rsid w:val="00FE06EE"/>
    <w:rsid w:val="00FE0945"/>
    <w:rsid w:val="00FE47FF"/>
    <w:rsid w:val="00FE64B7"/>
    <w:rsid w:val="00FF07F6"/>
    <w:rsid w:val="00FF0C1D"/>
    <w:rsid w:val="00FF2933"/>
    <w:rsid w:val="00FF3D6C"/>
    <w:rsid w:val="00FF4204"/>
    <w:rsid w:val="00FF526E"/>
    <w:rsid w:val="00FF5C11"/>
    <w:rsid w:val="00FF6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5D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8313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31312"/>
    <w:rPr>
      <w:rFonts w:cs="Times New Roman"/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99"/>
    <w:qFormat/>
    <w:rsid w:val="00405408"/>
    <w:pPr>
      <w:ind w:firstLineChars="200" w:firstLine="420"/>
    </w:pPr>
  </w:style>
  <w:style w:type="table" w:styleId="TableGrid">
    <w:name w:val="Table Grid"/>
    <w:basedOn w:val="TableNormal"/>
    <w:uiPriority w:val="99"/>
    <w:rsid w:val="005343FF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99"/>
    <w:qFormat/>
    <w:rsid w:val="00831312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semiHidden/>
    <w:rsid w:val="00BE3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E3A3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E3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3A33"/>
    <w:rPr>
      <w:rFonts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9700D9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14883</TotalTime>
  <Pages>5</Pages>
  <Words>687</Words>
  <Characters>3919</Characters>
  <Application>Microsoft Office Outlook</Application>
  <DocSecurity>0</DocSecurity>
  <Lines>0</Lines>
  <Paragraphs>0</Paragraphs>
  <ScaleCrop>false</ScaleCrop>
  <Company>P R 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微软用户</cp:lastModifiedBy>
  <cp:revision>362</cp:revision>
  <cp:lastPrinted>2018-03-08T05:24:00Z</cp:lastPrinted>
  <dcterms:created xsi:type="dcterms:W3CDTF">2018-03-08T05:24:00Z</dcterms:created>
  <dcterms:modified xsi:type="dcterms:W3CDTF">2019-12-23T05:57:00Z</dcterms:modified>
</cp:coreProperties>
</file>